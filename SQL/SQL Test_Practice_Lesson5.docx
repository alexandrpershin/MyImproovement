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5039"/>
        <w:docPartObj>
          <w:docPartGallery w:val="Cover Pages"/>
          <w:docPartUnique/>
        </w:docPartObj>
      </w:sdtPr>
      <w:sdtEndPr/>
      <w:sdtContent>
        <w:p w14:paraId="489D2703" w14:textId="77777777" w:rsidR="007D0B5F" w:rsidRPr="00FF39E4" w:rsidRDefault="006C5CC1" w:rsidP="00FF39E4">
          <w:pPr>
            <w:ind w:firstLine="432"/>
            <w:rPr>
              <w:rFonts w:eastAsiaTheme="majorEastAsia" w:cstheme="majorBidi"/>
              <w:b/>
              <w:bCs/>
              <w:sz w:val="28"/>
              <w:szCs w:val="28"/>
              <w:lang w:val="en-US"/>
            </w:rPr>
          </w:pP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109A3" wp14:editId="620B926C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3448050</wp:posOffset>
                    </wp:positionV>
                    <wp:extent cx="5562600" cy="1857375"/>
                    <wp:effectExtent l="0" t="0" r="0" b="9525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260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1E7E1" w14:textId="791ED65A" w:rsidR="00C1384B" w:rsidRPr="00505D65" w:rsidRDefault="00C1384B" w:rsidP="00946FA1">
                                <w:pPr>
                                  <w:pStyle w:val="Subtitlelongdocument2"/>
                                </w:pPr>
                                <w:r w:rsidRPr="00505D65">
                                  <w:t>Version: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Version no"/>
                                    <w:tag w:val="Version no"/>
                                    <w:id w:val="-1914923551"/>
                                  </w:sdtPr>
                                  <w:sdtEndPr/>
                                  <w:sdtContent>
                                    <w:r>
                                      <w:t>03.01</w:t>
                                    </w:r>
                                  </w:sdtContent>
                                </w:sdt>
                              </w:p>
                              <w:p w14:paraId="4729821F" w14:textId="698B2B54" w:rsidR="00C1384B" w:rsidRPr="00505D65" w:rsidRDefault="00C1384B" w:rsidP="00946FA1">
                                <w:pPr>
                                  <w:pStyle w:val="Subtitlelongdocument2"/>
                                </w:pPr>
                                <w:r w:rsidRPr="00505D65">
                                  <w:t>Date: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id w:val="1128357876"/>
                                    <w:date w:fullDate="2016-03-25T00:00:00Z">
                                      <w:dateFormat w:val="dd-MMM-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25-Mar-2016</w:t>
                                    </w:r>
                                  </w:sdtContent>
                                </w:sdt>
                              </w:p>
                              <w:p w14:paraId="1E71C1DF" w14:textId="547BC54C" w:rsidR="00C1384B" w:rsidRDefault="00C1384B" w:rsidP="00946FA1">
                                <w:pPr>
                                  <w:pStyle w:val="Subtitlelongdocument2"/>
                                </w:pPr>
                                <w:r w:rsidRPr="00505D65">
                                  <w:t>Developed by:</w:t>
                                </w:r>
                                <w:r w:rsidRPr="00505D65">
                                  <w:tab/>
                                </w:r>
                              </w:p>
                              <w:p w14:paraId="0D273CFD" w14:textId="77777777" w:rsidR="00C1384B" w:rsidRDefault="00C1384B" w:rsidP="000B19AC">
                                <w:pPr>
                                  <w:pStyle w:val="Subtitlelongdocument2"/>
                                </w:pPr>
                                <w:r>
                                  <w:t xml:space="preserve">Verified </w:t>
                                </w:r>
                                <w:r w:rsidRPr="00505D65">
                                  <w:t>by: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Author"/>
                                    <w:tag w:val="Author"/>
                                    <w:id w:val="-1319193413"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5B797F" w14:textId="77777777" w:rsidR="00C1384B" w:rsidRPr="000B19AC" w:rsidRDefault="00C1384B" w:rsidP="000B19AC">
                                <w:pPr>
                                  <w:rPr>
                                    <w:b/>
                                    <w:color w:val="4A4E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10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-8.25pt;margin-top:271.5pt;width:438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" filled="f" stroked="f">
                    <v:textbox inset="0,.72pt,0,.72pt">
                      <w:txbxContent>
                        <w:p w14:paraId="3F01E7E1" w14:textId="791ED65A" w:rsidR="00C1384B" w:rsidRPr="00505D65" w:rsidRDefault="00C1384B" w:rsidP="00946FA1">
                          <w:pPr>
                            <w:pStyle w:val="Subtitlelongdocument2"/>
                          </w:pPr>
                          <w:r w:rsidRPr="00505D65">
                            <w:t>Version: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Version no"/>
                              <w:tag w:val="Version no"/>
                              <w:id w:val="-1914923551"/>
                            </w:sdtPr>
                            <w:sdtEndPr/>
                            <w:sdtContent>
                              <w:r>
                                <w:t>03.01</w:t>
                              </w:r>
                            </w:sdtContent>
                          </w:sdt>
                        </w:p>
                        <w:p w14:paraId="4729821F" w14:textId="698B2B54" w:rsidR="00C1384B" w:rsidRPr="00505D65" w:rsidRDefault="00C1384B" w:rsidP="00946FA1">
                          <w:pPr>
                            <w:pStyle w:val="Subtitlelongdocument2"/>
                          </w:pPr>
                          <w:r w:rsidRPr="00505D65">
                            <w:t>Date:</w:t>
                          </w:r>
                          <w:r w:rsidRPr="00505D65">
                            <w:tab/>
                          </w:r>
                          <w:sdt>
                            <w:sdtPr>
                              <w:id w:val="1128357876"/>
                              <w:date w:fullDate="2016-03-25T00:00:00Z">
                                <w:dateFormat w:val="dd-MMM-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25-Mar-2016</w:t>
                              </w:r>
                            </w:sdtContent>
                          </w:sdt>
                        </w:p>
                        <w:p w14:paraId="1E71C1DF" w14:textId="547BC54C" w:rsidR="00C1384B" w:rsidRDefault="00C1384B" w:rsidP="00946FA1">
                          <w:pPr>
                            <w:pStyle w:val="Subtitlelongdocument2"/>
                          </w:pPr>
                          <w:r w:rsidRPr="00505D65">
                            <w:t>Developed by:</w:t>
                          </w:r>
                          <w:r w:rsidRPr="00505D65">
                            <w:tab/>
                          </w:r>
                        </w:p>
                        <w:p w14:paraId="0D273CFD" w14:textId="77777777" w:rsidR="00C1384B" w:rsidRDefault="00C1384B" w:rsidP="000B19AC">
                          <w:pPr>
                            <w:pStyle w:val="Subtitlelongdocument2"/>
                          </w:pPr>
                          <w:r>
                            <w:t xml:space="preserve">Verified </w:t>
                          </w:r>
                          <w:r w:rsidRPr="00505D65">
                            <w:t>by: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Author"/>
                              <w:tag w:val="Author"/>
                              <w:id w:val="-1319193413"/>
                              <w:showingPlcHdr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355B797F" w14:textId="77777777" w:rsidR="00C1384B" w:rsidRPr="000B19AC" w:rsidRDefault="00C1384B" w:rsidP="000B19AC">
                          <w:pPr>
                            <w:rPr>
                              <w:b/>
                              <w:color w:val="4A4E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FD1BC3" wp14:editId="391F0293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2571750</wp:posOffset>
                    </wp:positionV>
                    <wp:extent cx="6076950" cy="723900"/>
                    <wp:effectExtent l="0" t="0" r="0" b="0"/>
                    <wp:wrapNone/>
                    <wp:docPr id="4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695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id w:val="-1636635659"/>
                                </w:sdtPr>
                                <w:sdtEndPr/>
                                <w:sdtContent>
                                  <w:p w14:paraId="10FBFE22" w14:textId="332C3FA3" w:rsidR="00C1384B" w:rsidRPr="004C673A" w:rsidRDefault="00C1384B" w:rsidP="006C5CC1">
                                    <w:pPr>
                                      <w:pStyle w:val="Subtitlelongdocument1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 w:rsidRPr="004C673A">
                                      <w:rPr>
                                        <w:sz w:val="28"/>
                                      </w:rPr>
                                      <w:t>Endava</w:t>
                                    </w:r>
                                    <w:proofErr w:type="spellEnd"/>
                                    <w:r w:rsidRPr="004C673A">
                                      <w:rPr>
                                        <w:sz w:val="28"/>
                                      </w:rPr>
                                      <w:t xml:space="preserve"> SQL Discipline</w:t>
                                    </w:r>
                                  </w:p>
                                  <w:p w14:paraId="2E510DDC" w14:textId="77777777" w:rsidR="00C1384B" w:rsidRPr="004050A7" w:rsidRDefault="008910C9" w:rsidP="00946FA1">
                                    <w:pPr>
                                      <w:pStyle w:val="Subtitlelongdocument1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FD1BC3" id="Text Box 17" o:spid="_x0000_s1027" type="#_x0000_t202" style="position:absolute;left:0;text-align:left;margin-left:-8.25pt;margin-top:202.5pt;width:478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" filled="f" stroked="f">
                    <v:textbox inset="0,.72pt,0,.72pt">
                      <w:txbxContent>
                        <w:sdt>
                          <w:sdtPr>
                            <w:id w:val="-1636635659"/>
                          </w:sdtPr>
                          <w:sdtEndPr/>
                          <w:sdtContent>
                            <w:p w14:paraId="10FBFE22" w14:textId="332C3FA3" w:rsidR="00C1384B" w:rsidRPr="004C673A" w:rsidRDefault="00C1384B" w:rsidP="006C5CC1">
                              <w:pPr>
                                <w:pStyle w:val="Subtitlelongdocument1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4C673A">
                                <w:rPr>
                                  <w:sz w:val="28"/>
                                </w:rPr>
                                <w:t>Endava</w:t>
                              </w:r>
                              <w:proofErr w:type="spellEnd"/>
                              <w:r w:rsidRPr="004C673A">
                                <w:rPr>
                                  <w:sz w:val="28"/>
                                </w:rPr>
                                <w:t xml:space="preserve"> SQL Discipline</w:t>
                              </w:r>
                            </w:p>
                            <w:p w14:paraId="2E510DDC" w14:textId="77777777" w:rsidR="00C1384B" w:rsidRPr="004050A7" w:rsidRDefault="008910C9" w:rsidP="00946FA1">
                              <w:pPr>
                                <w:pStyle w:val="Subtitlelongdocument1"/>
                              </w:pP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B28941" wp14:editId="5D488A3B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1838325</wp:posOffset>
                    </wp:positionV>
                    <wp:extent cx="5038725" cy="838200"/>
                    <wp:effectExtent l="0" t="0" r="9525" b="0"/>
                    <wp:wrapNone/>
                    <wp:docPr id="5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3872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Title"/>
                                  <w:id w:val="-1546361597"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Theme="minorHAnsi" w:hAnsiTheme="minorHAnsi"/>
                                        <w:lang w:val="en-US"/>
                                      </w:rPr>
                                      <w:alias w:val="Title"/>
                                      <w:id w:val="-20502895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A3D2420" w14:textId="77777777" w:rsidR="00C1384B" w:rsidRPr="004050A7" w:rsidRDefault="00C1384B" w:rsidP="00946FA1">
                                        <w:pPr>
                                          <w:pStyle w:val="Titlelongdoc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/>
                                            <w:lang w:val="en-US"/>
                                          </w:rPr>
                                          <w:t>SQL Test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28941" id="Text Box 18" o:spid="_x0000_s1028" type="#_x0000_t202" style="position:absolute;left:0;text-align:left;margin-left:-8.25pt;margin-top:144.75pt;width:396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" filled="f" stroked="f">
                    <v:textbox inset="0,,0">
                      <w:txbxContent>
                        <w:sdt>
                          <w:sdtPr>
                            <w:alias w:val="Title"/>
                            <w:tag w:val="Title"/>
                            <w:id w:val="-1546361597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inorHAnsi" w:hAnsiTheme="minorHAnsi"/>
                                  <w:lang w:val="en-US"/>
                                </w:rPr>
                                <w:alias w:val="Title"/>
                                <w:id w:val="-20502895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A3D2420" w14:textId="77777777" w:rsidR="00C1384B" w:rsidRPr="004050A7" w:rsidRDefault="00C1384B" w:rsidP="00946FA1">
                                  <w:pPr>
                                    <w:pStyle w:val="Titlelongdoc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US"/>
                                    </w:rPr>
                                    <w:t>SQL Test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7456" behindDoc="1" locked="0" layoutInCell="1" allowOverlap="1" wp14:anchorId="42EBF0F2" wp14:editId="708742E3">
                <wp:simplePos x="0" y="0"/>
                <wp:positionH relativeFrom="column">
                  <wp:posOffset>-909955</wp:posOffset>
                </wp:positionH>
                <wp:positionV relativeFrom="paragraph">
                  <wp:posOffset>4404360</wp:posOffset>
                </wp:positionV>
                <wp:extent cx="7581900" cy="4907915"/>
                <wp:effectExtent l="0" t="0" r="0" b="698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obe-Word-Cover-pag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4907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82FC0">
            <w:br w:type="page"/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101DE98A" wp14:editId="66951C56">
                <wp:simplePos x="0" y="0"/>
                <wp:positionH relativeFrom="column">
                  <wp:posOffset>3924300</wp:posOffset>
                </wp:positionH>
                <wp:positionV relativeFrom="paragraph">
                  <wp:posOffset>-209550</wp:posOffset>
                </wp:positionV>
                <wp:extent cx="2171700" cy="7239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Word-Cover-pag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EE6F89" w14:textId="77777777" w:rsidR="00FC7743" w:rsidRDefault="00FC7743" w:rsidP="00A575B6">
      <w:pPr>
        <w:pStyle w:val="Heading1"/>
        <w:numPr>
          <w:ilvl w:val="0"/>
          <w:numId w:val="2"/>
        </w:numPr>
      </w:pPr>
      <w:bookmarkStart w:id="0" w:name="_Toc222631863"/>
      <w:bookmarkStart w:id="1" w:name="_Toc313872530"/>
      <w:bookmarkStart w:id="2" w:name="_Toc315278919"/>
      <w:bookmarkStart w:id="3" w:name="_Toc315697802"/>
      <w:bookmarkStart w:id="4" w:name="_Toc315698062"/>
      <w:bookmarkStart w:id="5" w:name="_Toc315698335"/>
      <w:bookmarkStart w:id="6" w:name="_Toc325464623"/>
      <w:bookmarkStart w:id="7" w:name="_Toc220235415"/>
      <w:bookmarkStart w:id="8" w:name="_Toc220335921"/>
      <w:bookmarkStart w:id="9" w:name="_Toc220336150"/>
      <w:bookmarkStart w:id="10" w:name="_Toc220342537"/>
      <w:bookmarkStart w:id="11" w:name="_Toc220333825"/>
      <w:bookmarkStart w:id="12" w:name="_Toc220427449"/>
      <w:bookmarkStart w:id="13" w:name="_Toc220427577"/>
      <w: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</w:p>
    <w:p w14:paraId="0939C59F" w14:textId="77777777" w:rsidR="00FC7743" w:rsidRDefault="00FC7743" w:rsidP="00FC7743">
      <w:pPr>
        <w:rPr>
          <w:lang w:val="en-US"/>
        </w:rPr>
      </w:pPr>
    </w:p>
    <w:tbl>
      <w:tblPr>
        <w:tblW w:w="5000" w:type="pct"/>
        <w:tbl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</w:tblBorders>
        <w:tblCellMar>
          <w:left w:w="0" w:type="dxa"/>
          <w:bottom w:w="115" w:type="dxa"/>
          <w:right w:w="115" w:type="dxa"/>
        </w:tblCellMar>
        <w:tblLook w:val="0020" w:firstRow="1" w:lastRow="0" w:firstColumn="0" w:lastColumn="0" w:noHBand="0" w:noVBand="0"/>
      </w:tblPr>
      <w:tblGrid>
        <w:gridCol w:w="1042"/>
        <w:gridCol w:w="1885"/>
        <w:gridCol w:w="6225"/>
      </w:tblGrid>
      <w:tr w:rsidR="00FC7743" w:rsidRPr="00DB6D30" w14:paraId="423A7ED2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085F18FE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434E6C8A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Date of revision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32A6C0AD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Description of modifications</w:t>
            </w:r>
          </w:p>
        </w:tc>
      </w:tr>
      <w:tr w:rsidR="00FC7743" w:rsidRPr="00DB6D30" w14:paraId="3454BEA4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59200D30" w14:textId="69876B3F" w:rsidR="00FC7743" w:rsidRPr="00DB6D30" w:rsidRDefault="00E22604" w:rsidP="00CA2E97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03</w:t>
            </w:r>
            <w:r w:rsidR="00FC7743" w:rsidRPr="00DB6D30">
              <w:rPr>
                <w:rFonts w:cs="Arial"/>
                <w:szCs w:val="20"/>
                <w:lang w:eastAsia="it-IT"/>
              </w:rPr>
              <w:t>.</w:t>
            </w:r>
            <w:r w:rsidR="00FC7743">
              <w:rPr>
                <w:rFonts w:cs="Arial"/>
                <w:szCs w:val="20"/>
                <w:lang w:eastAsia="it-IT"/>
              </w:rPr>
              <w:t>01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3DA6CE8B" w14:textId="164F36A1" w:rsidR="00FC7743" w:rsidRPr="00DB6D30" w:rsidRDefault="00E22604" w:rsidP="00B91C15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25</w:t>
            </w:r>
            <w:r w:rsidR="00FC7743"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March</w:t>
            </w:r>
            <w:r w:rsidR="00FC7743" w:rsidRPr="00DB6D30">
              <w:rPr>
                <w:rFonts w:cs="Arial"/>
                <w:szCs w:val="20"/>
                <w:lang w:eastAsia="it-IT"/>
              </w:rPr>
              <w:t>-</w:t>
            </w:r>
            <w:r w:rsidR="00FC7743">
              <w:rPr>
                <w:rFonts w:cs="Arial"/>
                <w:szCs w:val="20"/>
                <w:lang w:eastAsia="it-IT"/>
              </w:rPr>
              <w:t>201</w:t>
            </w:r>
            <w:r>
              <w:rPr>
                <w:rFonts w:cs="Arial"/>
                <w:szCs w:val="20"/>
                <w:lang w:eastAsia="it-IT"/>
              </w:rPr>
              <w:t>6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434E77BF" w14:textId="1758A801" w:rsidR="00FC7743" w:rsidRPr="00DB6D30" w:rsidRDefault="00E22604" w:rsidP="00E22604">
            <w:pPr>
              <w:ind w:left="156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 xml:space="preserve">The third version </w:t>
            </w:r>
            <w:r w:rsidR="00FC7743" w:rsidRPr="00DB6D30">
              <w:rPr>
                <w:rFonts w:cs="Arial"/>
                <w:szCs w:val="20"/>
                <w:lang w:eastAsia="it-IT"/>
              </w:rPr>
              <w:t xml:space="preserve">of </w:t>
            </w:r>
            <w:r w:rsidR="00FC7743">
              <w:rPr>
                <w:rFonts w:cs="Arial"/>
                <w:szCs w:val="20"/>
                <w:lang w:eastAsia="it-IT"/>
              </w:rPr>
              <w:t xml:space="preserve">the </w:t>
            </w:r>
            <w:r w:rsidR="00FC7743" w:rsidRPr="00DB6D30">
              <w:rPr>
                <w:rFonts w:cs="Arial"/>
                <w:szCs w:val="20"/>
                <w:lang w:eastAsia="it-IT"/>
              </w:rPr>
              <w:t>document</w:t>
            </w:r>
            <w:r w:rsidR="00FC7743">
              <w:rPr>
                <w:rFonts w:cs="Arial"/>
                <w:szCs w:val="20"/>
                <w:lang w:eastAsia="it-IT"/>
              </w:rPr>
              <w:t>.</w:t>
            </w:r>
          </w:p>
        </w:tc>
      </w:tr>
    </w:tbl>
    <w:p w14:paraId="322274C4" w14:textId="77777777" w:rsidR="0016287D" w:rsidRDefault="0016287D" w:rsidP="0006043C">
      <w:pPr>
        <w:ind w:firstLine="432"/>
      </w:pPr>
      <w:bookmarkStart w:id="14" w:name="_Toc313872531"/>
      <w:bookmarkStart w:id="15" w:name="_Toc315278920"/>
      <w:bookmarkStart w:id="16" w:name="_Toc315697803"/>
      <w:bookmarkStart w:id="17" w:name="_Toc315698063"/>
      <w:bookmarkStart w:id="18" w:name="_Toc315698336"/>
      <w:bookmarkEnd w:id="7"/>
      <w:bookmarkEnd w:id="8"/>
      <w:bookmarkEnd w:id="9"/>
      <w:bookmarkEnd w:id="10"/>
      <w:bookmarkEnd w:id="11"/>
      <w:bookmarkEnd w:id="12"/>
      <w:bookmarkEnd w:id="13"/>
    </w:p>
    <w:p w14:paraId="6EE65F36" w14:textId="77777777" w:rsidR="00F31946" w:rsidRDefault="00F31946" w:rsidP="0006043C">
      <w:pPr>
        <w:ind w:firstLine="432"/>
      </w:pPr>
    </w:p>
    <w:p w14:paraId="16DF9CEC" w14:textId="77777777" w:rsidR="00482542" w:rsidRDefault="00482542" w:rsidP="0006043C">
      <w:pPr>
        <w:ind w:firstLine="432"/>
      </w:pPr>
    </w:p>
    <w:bookmarkEnd w:id="14"/>
    <w:bookmarkEnd w:id="15"/>
    <w:bookmarkEnd w:id="16"/>
    <w:bookmarkEnd w:id="17"/>
    <w:bookmarkEnd w:id="18"/>
    <w:p w14:paraId="1B93B86B" w14:textId="77777777" w:rsidR="00FC7743" w:rsidRDefault="00FF14C7" w:rsidP="00A575B6">
      <w:pPr>
        <w:pStyle w:val="Heading1"/>
        <w:numPr>
          <w:ilvl w:val="0"/>
          <w:numId w:val="2"/>
        </w:numPr>
      </w:pPr>
      <w:r>
        <w:t>Description</w:t>
      </w:r>
    </w:p>
    <w:p w14:paraId="0D169A92" w14:textId="77777777" w:rsidR="006C787E" w:rsidRDefault="006C787E" w:rsidP="00D80B43">
      <w:pPr>
        <w:ind w:firstLine="432"/>
        <w:jc w:val="both"/>
        <w:rPr>
          <w:b/>
          <w:lang w:val="en-US"/>
        </w:rPr>
      </w:pPr>
    </w:p>
    <w:p w14:paraId="37348145" w14:textId="77777777" w:rsidR="0006043C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About</w:t>
      </w:r>
      <w:r w:rsidR="00BB0D83">
        <w:rPr>
          <w:b/>
          <w:lang w:val="en-US"/>
        </w:rPr>
        <w:t xml:space="preserve"> the test</w:t>
      </w:r>
      <w:r w:rsidRPr="006C787E">
        <w:rPr>
          <w:b/>
          <w:lang w:val="en-US"/>
        </w:rP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03"/>
        <w:gridCol w:w="2683"/>
      </w:tblGrid>
      <w:tr w:rsidR="00BB0D83" w14:paraId="1B390E10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45010AD" w14:textId="77777777" w:rsidR="00BB0D83" w:rsidRPr="00445D6E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83" w:type="dxa"/>
          </w:tcPr>
          <w:p w14:paraId="3E9CAA2B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2B73309A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6DD3880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Applied Level</w:t>
            </w:r>
          </w:p>
        </w:tc>
        <w:tc>
          <w:tcPr>
            <w:tcW w:w="2683" w:type="dxa"/>
          </w:tcPr>
          <w:p w14:paraId="1FCD8BA6" w14:textId="262E62DA" w:rsidR="00445D6E" w:rsidRDefault="00E22604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Intermediate, Advanced</w:t>
            </w:r>
          </w:p>
        </w:tc>
      </w:tr>
      <w:tr w:rsidR="00445D6E" w14:paraId="11958A4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D1C60DA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Number of tasks</w:t>
            </w:r>
          </w:p>
        </w:tc>
        <w:tc>
          <w:tcPr>
            <w:tcW w:w="2683" w:type="dxa"/>
          </w:tcPr>
          <w:p w14:paraId="44BC9464" w14:textId="4D6D4200" w:rsidR="00445D6E" w:rsidRDefault="00E22604" w:rsidP="00F50B7E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211C8">
              <w:rPr>
                <w:lang w:val="en-US"/>
              </w:rPr>
              <w:t>2</w:t>
            </w:r>
          </w:p>
        </w:tc>
      </w:tr>
      <w:tr w:rsidR="00090AED" w14:paraId="68C96B74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30E6D0B6" w14:textId="77777777" w:rsidR="00090AED" w:rsidRPr="00445D6E" w:rsidRDefault="00090AED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</w:t>
            </w:r>
          </w:p>
        </w:tc>
        <w:tc>
          <w:tcPr>
            <w:tcW w:w="2683" w:type="dxa"/>
          </w:tcPr>
          <w:p w14:paraId="21E1A6D1" w14:textId="77777777" w:rsidR="00090AED" w:rsidRDefault="00FA4884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</w:t>
            </w:r>
            <w:r w:rsidR="00194645">
              <w:rPr>
                <w:lang w:val="en-US"/>
              </w:rPr>
              <w:t xml:space="preserve"> DB</w:t>
            </w:r>
            <w:r w:rsidR="00EF4F9D">
              <w:rPr>
                <w:lang w:val="en-US"/>
              </w:rPr>
              <w:t xml:space="preserve"> </w:t>
            </w:r>
          </w:p>
        </w:tc>
      </w:tr>
      <w:tr w:rsidR="00CD530D" w14:paraId="5FD9E5B3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122C1E94" w14:textId="77777777" w:rsidR="00CD530D" w:rsidRDefault="00CD530D" w:rsidP="008D2AFB">
            <w:pPr>
              <w:ind w:left="152"/>
              <w:rPr>
                <w:lang w:val="en-US"/>
              </w:rPr>
            </w:pPr>
            <w:r w:rsidRPr="00343012">
              <w:rPr>
                <w:b w:val="0"/>
                <w:lang w:val="en-US"/>
              </w:rPr>
              <w:t>Test type</w:t>
            </w:r>
          </w:p>
        </w:tc>
        <w:tc>
          <w:tcPr>
            <w:tcW w:w="2683" w:type="dxa"/>
          </w:tcPr>
          <w:p w14:paraId="419DDAA6" w14:textId="77777777" w:rsidR="00CD530D" w:rsidRDefault="00CD530D" w:rsidP="00CD530D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CD530D" w14:paraId="38C7CEE3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54DE43C" w14:textId="77777777" w:rsidR="00CD530D" w:rsidRPr="00445D6E" w:rsidRDefault="00CD530D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Test duration</w:t>
            </w:r>
          </w:p>
        </w:tc>
        <w:tc>
          <w:tcPr>
            <w:tcW w:w="2683" w:type="dxa"/>
          </w:tcPr>
          <w:p w14:paraId="5839B454" w14:textId="09B48AA8" w:rsidR="00CD530D" w:rsidRDefault="001C2718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D530D">
              <w:rPr>
                <w:lang w:val="en-US"/>
              </w:rPr>
              <w:t xml:space="preserve"> h</w:t>
            </w:r>
          </w:p>
        </w:tc>
      </w:tr>
    </w:tbl>
    <w:p w14:paraId="6458A22B" w14:textId="77777777" w:rsidR="00445D6E" w:rsidRDefault="00445D6E" w:rsidP="00D80B43">
      <w:pPr>
        <w:ind w:firstLine="432"/>
        <w:jc w:val="both"/>
        <w:rPr>
          <w:lang w:val="en-US"/>
        </w:rPr>
      </w:pPr>
    </w:p>
    <w:p w14:paraId="3752454E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6A399A93" w14:textId="77777777" w:rsidR="006832CB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Evaluation info: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795"/>
        <w:gridCol w:w="2675"/>
      </w:tblGrid>
      <w:tr w:rsidR="00BB0D83" w14:paraId="523CE9DB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EEBE00E" w14:textId="77777777" w:rsidR="00BB0D83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75" w:type="dxa"/>
          </w:tcPr>
          <w:p w14:paraId="79FF4D14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7B42BE67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5E45E7D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Evaluated person</w:t>
            </w:r>
          </w:p>
        </w:tc>
        <w:tc>
          <w:tcPr>
            <w:tcW w:w="2675" w:type="dxa"/>
          </w:tcPr>
          <w:p w14:paraId="2509926A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33326DD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A8F63B6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Evaluator name</w:t>
            </w:r>
          </w:p>
        </w:tc>
        <w:tc>
          <w:tcPr>
            <w:tcW w:w="2675" w:type="dxa"/>
          </w:tcPr>
          <w:p w14:paraId="79F12557" w14:textId="77777777" w:rsidR="00445D6E" w:rsidRDefault="00445D6E" w:rsidP="00C77D21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54B2FA58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0ACDF65" w14:textId="77777777" w:rsidR="00445D6E" w:rsidRPr="00445D6E" w:rsidRDefault="00D26E12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 of evaluation</w:t>
            </w:r>
          </w:p>
        </w:tc>
        <w:tc>
          <w:tcPr>
            <w:tcW w:w="2675" w:type="dxa"/>
          </w:tcPr>
          <w:p w14:paraId="7302FD0E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16E1" w14:paraId="6F581646" w14:textId="77777777" w:rsidTr="008D16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13AF056" w14:textId="77777777" w:rsidR="008D16E1" w:rsidRDefault="008D16E1" w:rsidP="008D2AFB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Evaluation result</w:t>
            </w:r>
          </w:p>
          <w:p w14:paraId="7D23026F" w14:textId="77777777" w:rsidR="008D16E1" w:rsidRDefault="008D16E1" w:rsidP="008D2AFB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(passed/failed)</w:t>
            </w:r>
          </w:p>
        </w:tc>
        <w:tc>
          <w:tcPr>
            <w:tcW w:w="2675" w:type="dxa"/>
          </w:tcPr>
          <w:p w14:paraId="43214B71" w14:textId="77777777" w:rsidR="008D16E1" w:rsidRDefault="008D16E1" w:rsidP="008D2AFB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5B6EAC" w14:textId="77777777" w:rsidR="00D80B43" w:rsidRDefault="00D80B43" w:rsidP="00D80B43">
      <w:pPr>
        <w:ind w:firstLine="432"/>
        <w:jc w:val="both"/>
        <w:rPr>
          <w:lang w:val="en-US"/>
        </w:rPr>
      </w:pPr>
    </w:p>
    <w:p w14:paraId="4BB17E0C" w14:textId="77777777" w:rsidR="006832CB" w:rsidRDefault="006832CB" w:rsidP="00D80B43">
      <w:pPr>
        <w:ind w:firstLine="432"/>
        <w:jc w:val="both"/>
        <w:rPr>
          <w:lang w:val="en-US"/>
        </w:rPr>
      </w:pPr>
    </w:p>
    <w:p w14:paraId="733D69B9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160DD678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2BE9819A" w14:textId="77777777" w:rsidR="00FC7743" w:rsidRDefault="0006043C" w:rsidP="00A575B6">
      <w:pPr>
        <w:pStyle w:val="Heading1"/>
        <w:numPr>
          <w:ilvl w:val="0"/>
          <w:numId w:val="2"/>
        </w:numPr>
      </w:pPr>
      <w:bookmarkStart w:id="19" w:name="_Purpose__of"/>
      <w:bookmarkStart w:id="20" w:name="_Toc325464625"/>
      <w:bookmarkEnd w:id="19"/>
      <w:r>
        <w:lastRenderedPageBreak/>
        <w:t>Test Tasks</w:t>
      </w:r>
      <w:bookmarkEnd w:id="20"/>
    </w:p>
    <w:p w14:paraId="381DB9C7" w14:textId="77777777" w:rsidR="00194645" w:rsidRDefault="00194645" w:rsidP="00194645">
      <w:pPr>
        <w:pStyle w:val="Heading2"/>
        <w:numPr>
          <w:ilvl w:val="0"/>
          <w:numId w:val="0"/>
        </w:numPr>
        <w:ind w:left="576"/>
      </w:pPr>
      <w:bookmarkStart w:id="21" w:name="_Toc325464626"/>
      <w:r>
        <w:t>Precondition:</w:t>
      </w:r>
    </w:p>
    <w:p w14:paraId="60FCB05E" w14:textId="77777777" w:rsidR="00B95073" w:rsidRPr="00BA795C" w:rsidRDefault="00B95073" w:rsidP="00B95073">
      <w:pPr>
        <w:rPr>
          <w:lang w:val="en-US"/>
        </w:rPr>
      </w:pPr>
      <w:r>
        <w:rPr>
          <w:lang w:val="en-US"/>
        </w:rPr>
        <w:t>Use the below credentials:</w:t>
      </w:r>
    </w:p>
    <w:tbl>
      <w:tblPr>
        <w:tblW w:w="4560" w:type="dxa"/>
        <w:tblInd w:w="93" w:type="dxa"/>
        <w:tblLook w:val="04A0" w:firstRow="1" w:lastRow="0" w:firstColumn="1" w:lastColumn="0" w:noHBand="0" w:noVBand="1"/>
      </w:tblPr>
      <w:tblGrid>
        <w:gridCol w:w="1520"/>
        <w:gridCol w:w="3040"/>
      </w:tblGrid>
      <w:tr w:rsidR="00B95073" w:rsidRPr="00BA795C" w14:paraId="698651B0" w14:textId="77777777" w:rsidTr="008D2AFB">
        <w:trPr>
          <w:trHeight w:val="585"/>
        </w:trPr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F9E9" w14:textId="77777777" w:rsidR="00B95073" w:rsidRPr="00BA795C" w:rsidRDefault="00B95073" w:rsidP="008D2AFB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Server Name</w:t>
            </w:r>
          </w:p>
        </w:tc>
        <w:tc>
          <w:tcPr>
            <w:tcW w:w="30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51D5" w14:textId="77777777" w:rsidR="00B95073" w:rsidRPr="00BA795C" w:rsidRDefault="00B95073" w:rsidP="008D2AFB">
            <w:pPr>
              <w:spacing w:after="0"/>
              <w:jc w:val="center"/>
              <w:rPr>
                <w:color w:val="000000"/>
                <w:szCs w:val="22"/>
                <w:lang w:val="ro-RO" w:eastAsia="ro-RO"/>
              </w:rPr>
            </w:pPr>
            <w:r w:rsidRPr="00E36667">
              <w:rPr>
                <w:color w:val="000000"/>
                <w:szCs w:val="22"/>
                <w:lang w:eastAsia="en-GB"/>
              </w:rPr>
              <w:t>MDCH-AMWCI-S01</w:t>
            </w:r>
          </w:p>
        </w:tc>
      </w:tr>
      <w:tr w:rsidR="00B95073" w:rsidRPr="00BA795C" w14:paraId="18A9F5C0" w14:textId="77777777" w:rsidTr="008D2AFB">
        <w:trPr>
          <w:trHeight w:val="315"/>
        </w:trPr>
        <w:tc>
          <w:tcPr>
            <w:tcW w:w="15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8A9C6" w14:textId="77777777" w:rsidR="00B95073" w:rsidRPr="00BA795C" w:rsidRDefault="00B95073" w:rsidP="008D2AFB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5ECCB" w14:textId="77777777" w:rsidR="00B95073" w:rsidRPr="00BA795C" w:rsidRDefault="00B95073" w:rsidP="008D2AFB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95073" w:rsidRPr="00BA795C" w14:paraId="7044F37D" w14:textId="77777777" w:rsidTr="008D2AFB">
        <w:trPr>
          <w:trHeight w:val="30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7D99" w14:textId="77777777" w:rsidR="00B95073" w:rsidRPr="00BA795C" w:rsidRDefault="00B95073" w:rsidP="008D2AFB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DB</w:t>
            </w:r>
          </w:p>
        </w:tc>
        <w:tc>
          <w:tcPr>
            <w:tcW w:w="3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02EEC" w14:textId="77777777" w:rsidR="00B95073" w:rsidRPr="00D97958" w:rsidRDefault="00B95073" w:rsidP="008D2AFB">
            <w:pPr>
              <w:spacing w:after="0"/>
              <w:jc w:val="center"/>
              <w:rPr>
                <w:color w:val="000000"/>
                <w:szCs w:val="22"/>
                <w:lang w:eastAsia="en-GB"/>
              </w:rPr>
            </w:pPr>
            <w:proofErr w:type="spellStart"/>
            <w:r w:rsidRPr="00625C24">
              <w:rPr>
                <w:color w:val="000000"/>
                <w:szCs w:val="22"/>
                <w:lang w:eastAsia="en-GB"/>
              </w:rPr>
              <w:t>AMInternship</w:t>
            </w:r>
            <w:proofErr w:type="spellEnd"/>
          </w:p>
        </w:tc>
      </w:tr>
      <w:tr w:rsidR="00B95073" w:rsidRPr="00BA795C" w14:paraId="19D9575D" w14:textId="77777777" w:rsidTr="008D2AFB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E07DC" w14:textId="77777777" w:rsidR="00B95073" w:rsidRPr="00BA795C" w:rsidRDefault="00B95073" w:rsidP="008D2AFB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049BC" w14:textId="77777777" w:rsidR="00B95073" w:rsidRPr="00BA795C" w:rsidRDefault="00B95073" w:rsidP="008D2AFB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95073" w:rsidRPr="00BA795C" w14:paraId="36FCCF2C" w14:textId="77777777" w:rsidTr="008D2AFB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948C0" w14:textId="77777777" w:rsidR="00B95073" w:rsidRPr="00BA795C" w:rsidRDefault="00B95073" w:rsidP="008D2AFB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8CFE9" w14:textId="77777777" w:rsidR="00B95073" w:rsidRPr="00BA795C" w:rsidRDefault="00B95073" w:rsidP="008D2AFB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</w:tbl>
    <w:p w14:paraId="1BA4A74C" w14:textId="77777777" w:rsidR="00B95073" w:rsidRDefault="00B95073" w:rsidP="00B95073">
      <w:pPr>
        <w:ind w:firstLine="432"/>
        <w:jc w:val="both"/>
        <w:rPr>
          <w:lang w:val="en-US"/>
        </w:rPr>
      </w:pPr>
    </w:p>
    <w:p w14:paraId="7F029450" w14:textId="77777777" w:rsidR="00194645" w:rsidRPr="00194645" w:rsidRDefault="00194645" w:rsidP="00194645">
      <w:pPr>
        <w:jc w:val="both"/>
        <w:rPr>
          <w:lang w:val="en-US"/>
        </w:rPr>
      </w:pPr>
    </w:p>
    <w:p w14:paraId="2100C6D0" w14:textId="77777777" w:rsidR="006B3057" w:rsidRDefault="006B3057" w:rsidP="006B3057">
      <w:pPr>
        <w:pStyle w:val="Heading2"/>
      </w:pPr>
      <w:r>
        <w:t>Task</w:t>
      </w:r>
      <w:r w:rsidR="00403C66">
        <w:t xml:space="preserve"> </w:t>
      </w:r>
      <w:r>
        <w:t>1</w:t>
      </w:r>
      <w:bookmarkEnd w:id="21"/>
    </w:p>
    <w:p w14:paraId="35D7D5E1" w14:textId="77777777" w:rsidR="00C77D21" w:rsidRDefault="00C77D21" w:rsidP="00C77D2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F8FBAD2" w14:textId="335AE48B" w:rsidR="00BC422C" w:rsidRPr="00326429" w:rsidRDefault="0060205E" w:rsidP="00326429">
      <w:pPr>
        <w:pStyle w:val="ListParagraph"/>
        <w:spacing w:after="160" w:line="259" w:lineRule="auto"/>
        <w:rPr>
          <w:b/>
        </w:rPr>
      </w:pPr>
      <w:r w:rsidRPr="0060205E">
        <w:rPr>
          <w:b/>
        </w:rPr>
        <w:t>What are the aggregate functions? List them.</w:t>
      </w:r>
    </w:p>
    <w:p w14:paraId="77FF04B8" w14:textId="34AAF97D" w:rsidR="00BC422C" w:rsidRPr="00BC422C" w:rsidRDefault="0060205E" w:rsidP="00BC422C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6673D39E" w14:textId="77777777" w:rsidTr="00BC422C">
        <w:tc>
          <w:tcPr>
            <w:tcW w:w="9243" w:type="dxa"/>
          </w:tcPr>
          <w:p w14:paraId="0D64FF8F" w14:textId="77777777" w:rsidR="00BC422C" w:rsidRDefault="00BC422C" w:rsidP="00C77D21">
            <w:pPr>
              <w:jc w:val="both"/>
              <w:rPr>
                <w:lang w:val="en-US"/>
              </w:rPr>
            </w:pPr>
          </w:p>
          <w:p w14:paraId="76ACB609" w14:textId="7E208DAC" w:rsidR="00BC422C" w:rsidRDefault="008D2AFB" w:rsidP="00C77D21">
            <w:pPr>
              <w:jc w:val="both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Aggregate functions perform a calculation on a set of values and return a single value. Except for COUNT, aggregate functions ignore null values. Aggregate functions are frequently used with the GROUP BY clause of the SELECT statement.</w:t>
            </w:r>
          </w:p>
          <w:p w14:paraId="41E7EEFA" w14:textId="77777777" w:rsidR="008D2AFB" w:rsidRDefault="008D2AFB" w:rsidP="00C77D21">
            <w:pPr>
              <w:jc w:val="both"/>
              <w:rPr>
                <w:rFonts w:ascii="Segoe UI" w:hAnsi="Segoe UI" w:cs="Segoe UI"/>
                <w:color w:val="2A2A2A"/>
                <w:sz w:val="20"/>
                <w:szCs w:val="20"/>
              </w:rPr>
            </w:pPr>
          </w:p>
          <w:p w14:paraId="409CABC2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AVG() – returns the average value;</w:t>
            </w:r>
          </w:p>
          <w:p w14:paraId="55760E9D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COUNT() – returns the number of rows;</w:t>
            </w:r>
          </w:p>
          <w:p w14:paraId="2D1B6E69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FIRST() – returns the first value;</w:t>
            </w:r>
          </w:p>
          <w:p w14:paraId="10676FAA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LAST() – returns the last value;</w:t>
            </w:r>
          </w:p>
          <w:p w14:paraId="6B33851A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MAX() – returns the largest value;</w:t>
            </w:r>
          </w:p>
          <w:p w14:paraId="32862710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MIN() – returns the smallest value;</w:t>
            </w:r>
          </w:p>
          <w:p w14:paraId="5F956AF3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proofErr w:type="gramStart"/>
            <w:r w:rsidRPr="008D2AFB">
              <w:rPr>
                <w:lang w:val="en-US"/>
              </w:rPr>
              <w:t>SUM(</w:t>
            </w:r>
            <w:proofErr w:type="gramEnd"/>
            <w:r w:rsidRPr="008D2AFB">
              <w:rPr>
                <w:lang w:val="en-US"/>
              </w:rPr>
              <w:t>) – returns the sum.</w:t>
            </w:r>
          </w:p>
          <w:p w14:paraId="79C7D172" w14:textId="77777777" w:rsidR="008D2AFB" w:rsidRDefault="008D2AFB" w:rsidP="00C77D21">
            <w:pPr>
              <w:jc w:val="both"/>
              <w:rPr>
                <w:lang w:val="en-US"/>
              </w:rPr>
            </w:pPr>
          </w:p>
          <w:p w14:paraId="5AD07419" w14:textId="77777777" w:rsidR="00BC422C" w:rsidRDefault="00BC422C" w:rsidP="00C77D21">
            <w:pPr>
              <w:jc w:val="both"/>
              <w:rPr>
                <w:lang w:val="en-US"/>
              </w:rPr>
            </w:pPr>
          </w:p>
          <w:p w14:paraId="0A02D49A" w14:textId="77777777" w:rsidR="00BC422C" w:rsidRDefault="00BC422C" w:rsidP="00C77D21">
            <w:pPr>
              <w:jc w:val="both"/>
              <w:rPr>
                <w:lang w:val="en-US"/>
              </w:rPr>
            </w:pPr>
          </w:p>
          <w:p w14:paraId="29A2D28A" w14:textId="77777777" w:rsidR="00BC422C" w:rsidRDefault="00BC422C" w:rsidP="00C77D21">
            <w:pPr>
              <w:jc w:val="both"/>
              <w:rPr>
                <w:lang w:val="en-US"/>
              </w:rPr>
            </w:pPr>
          </w:p>
        </w:tc>
      </w:tr>
    </w:tbl>
    <w:p w14:paraId="3467C080" w14:textId="77777777" w:rsidR="00D47DC3" w:rsidRPr="00194645" w:rsidRDefault="00D47DC3" w:rsidP="00D47DC3">
      <w:pPr>
        <w:jc w:val="both"/>
        <w:rPr>
          <w:lang w:val="en-US"/>
        </w:rPr>
      </w:pPr>
    </w:p>
    <w:p w14:paraId="0B50B888" w14:textId="0A5DE8F4" w:rsidR="00D47DC3" w:rsidRDefault="00D47DC3" w:rsidP="00D47DC3">
      <w:pPr>
        <w:pStyle w:val="Heading2"/>
      </w:pPr>
      <w:r>
        <w:t>Task 2</w:t>
      </w:r>
    </w:p>
    <w:p w14:paraId="32C3FE91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7140284" w14:textId="40FE7A9E" w:rsidR="00D47DC3" w:rsidRPr="00326429" w:rsidRDefault="0060205E" w:rsidP="00326429">
      <w:pPr>
        <w:pStyle w:val="ListParagraph"/>
        <w:spacing w:after="160" w:line="259" w:lineRule="auto"/>
        <w:rPr>
          <w:b/>
        </w:rPr>
      </w:pPr>
      <w:r w:rsidRPr="0060205E">
        <w:rPr>
          <w:b/>
        </w:rPr>
        <w:t xml:space="preserve">What are the </w:t>
      </w:r>
      <w:r>
        <w:rPr>
          <w:b/>
        </w:rPr>
        <w:t>scalar</w:t>
      </w:r>
      <w:r w:rsidRPr="0060205E">
        <w:rPr>
          <w:b/>
        </w:rPr>
        <w:t xml:space="preserve"> functions? List them.</w:t>
      </w:r>
    </w:p>
    <w:p w14:paraId="45B15BDE" w14:textId="5B72A624" w:rsidR="00D47DC3" w:rsidRPr="00BC422C" w:rsidRDefault="0060205E" w:rsidP="00D47DC3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0445AF3A" w14:textId="77777777" w:rsidTr="008D2AFB">
        <w:tc>
          <w:tcPr>
            <w:tcW w:w="9243" w:type="dxa"/>
          </w:tcPr>
          <w:p w14:paraId="401E2C4A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50007029" w14:textId="77777777" w:rsidR="008D2AFB" w:rsidRDefault="008D2AFB" w:rsidP="008D2AFB">
            <w:pPr>
              <w:jc w:val="both"/>
              <w:rPr>
                <w:lang w:val="en-US"/>
              </w:rPr>
            </w:pPr>
          </w:p>
          <w:p w14:paraId="504A13FB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UCASE() - converts a field to upper case;</w:t>
            </w:r>
          </w:p>
          <w:p w14:paraId="44ED52A2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LCASE() – coverts a field to lower case;</w:t>
            </w:r>
          </w:p>
          <w:p w14:paraId="5F87F182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lastRenderedPageBreak/>
              <w:t>MID() – extract characters from a text field;</w:t>
            </w:r>
          </w:p>
          <w:p w14:paraId="7D48EE33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LEN() – returns the length of a text field;</w:t>
            </w:r>
          </w:p>
          <w:p w14:paraId="71E722E5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ROUND() - rounds a numeric field to the number of decimals specified;</w:t>
            </w:r>
          </w:p>
          <w:p w14:paraId="4B329B82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r w:rsidRPr="008D2AFB">
              <w:rPr>
                <w:lang w:val="en-US"/>
              </w:rPr>
              <w:t>NOW() – returns the current system date and time;</w:t>
            </w:r>
          </w:p>
          <w:p w14:paraId="6F84AEDA" w14:textId="77777777" w:rsidR="008D2AFB" w:rsidRPr="008D2AFB" w:rsidRDefault="008D2AFB" w:rsidP="008D2AFB">
            <w:pPr>
              <w:jc w:val="both"/>
              <w:rPr>
                <w:lang w:val="en-US"/>
              </w:rPr>
            </w:pPr>
            <w:proofErr w:type="gramStart"/>
            <w:r w:rsidRPr="008D2AFB">
              <w:rPr>
                <w:lang w:val="en-US"/>
              </w:rPr>
              <w:t>FORMAT(</w:t>
            </w:r>
            <w:proofErr w:type="gramEnd"/>
            <w:r w:rsidRPr="008D2AFB">
              <w:rPr>
                <w:lang w:val="en-US"/>
              </w:rPr>
              <w:t>) – formats how a field is to be displayed.</w:t>
            </w:r>
          </w:p>
          <w:p w14:paraId="3BDBBE52" w14:textId="77777777" w:rsidR="008D2AFB" w:rsidRDefault="008D2AFB" w:rsidP="008D2AFB">
            <w:pPr>
              <w:jc w:val="both"/>
              <w:rPr>
                <w:lang w:val="en-US"/>
              </w:rPr>
            </w:pPr>
          </w:p>
          <w:p w14:paraId="6095E826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71F7EEC4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4F8FC3CC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595746D8" w14:textId="77777777" w:rsidR="00D47DC3" w:rsidRDefault="00D47DC3" w:rsidP="008D2AFB">
            <w:pPr>
              <w:jc w:val="both"/>
              <w:rPr>
                <w:lang w:val="en-US"/>
              </w:rPr>
            </w:pPr>
          </w:p>
        </w:tc>
      </w:tr>
    </w:tbl>
    <w:p w14:paraId="4F99E8C0" w14:textId="77777777" w:rsidR="00C40234" w:rsidRPr="00194645" w:rsidRDefault="00C40234" w:rsidP="00C40234">
      <w:pPr>
        <w:jc w:val="both"/>
        <w:rPr>
          <w:lang w:val="en-US"/>
        </w:rPr>
      </w:pPr>
    </w:p>
    <w:p w14:paraId="5E82FCDE" w14:textId="193B124D" w:rsidR="00C40234" w:rsidRDefault="0060205E" w:rsidP="00C40234">
      <w:pPr>
        <w:pStyle w:val="Heading2"/>
      </w:pPr>
      <w:r>
        <w:t>Task 3</w:t>
      </w:r>
    </w:p>
    <w:p w14:paraId="622BB8CC" w14:textId="77777777" w:rsidR="00C40234" w:rsidRDefault="00C40234" w:rsidP="00C4023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1C7B323" w14:textId="7DB2DC3B" w:rsidR="00C40234" w:rsidRPr="00326429" w:rsidRDefault="0060205E" w:rsidP="00326429">
      <w:pPr>
        <w:pStyle w:val="ListParagraph"/>
        <w:spacing w:after="160" w:line="259" w:lineRule="auto"/>
        <w:rPr>
          <w:b/>
        </w:rPr>
      </w:pPr>
      <w:r w:rsidRPr="0060205E">
        <w:rPr>
          <w:b/>
        </w:rPr>
        <w:t>What is the difference between WHERE and HAVING?</w:t>
      </w:r>
    </w:p>
    <w:p w14:paraId="35300EC5" w14:textId="24DD8188" w:rsidR="00C40234" w:rsidRPr="00BC422C" w:rsidRDefault="0060205E" w:rsidP="00C40234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="00C40234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40234" w14:paraId="51C75A83" w14:textId="77777777" w:rsidTr="008D2AFB">
        <w:tc>
          <w:tcPr>
            <w:tcW w:w="9243" w:type="dxa"/>
          </w:tcPr>
          <w:p w14:paraId="0F0AB0F7" w14:textId="77777777" w:rsidR="008D34E1" w:rsidRPr="008D34E1" w:rsidRDefault="008D34E1" w:rsidP="008D34E1">
            <w:pPr>
              <w:shd w:val="clear" w:color="auto" w:fill="FFFFFF"/>
              <w:spacing w:after="240"/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</w:pPr>
            <w:r w:rsidRPr="008D34E1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HAVING is used to check conditions after the aggregation takes place.</w:t>
            </w:r>
          </w:p>
          <w:p w14:paraId="2833B705" w14:textId="77777777" w:rsidR="008D34E1" w:rsidRPr="008D34E1" w:rsidRDefault="008D34E1" w:rsidP="008D34E1">
            <w:pPr>
              <w:shd w:val="clear" w:color="auto" w:fill="FFFFFF"/>
              <w:spacing w:after="240"/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</w:pPr>
            <w:r w:rsidRPr="008D34E1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WHERE is used before the aggregation takes place.</w:t>
            </w:r>
          </w:p>
          <w:p w14:paraId="0FB3793B" w14:textId="1D628CC1" w:rsidR="00C40234" w:rsidRDefault="008D34E1" w:rsidP="008D2AFB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HAVING specifies a search condition for a group or an aggregate function used in SELECT statement.</w:t>
            </w:r>
          </w:p>
          <w:p w14:paraId="733E81DB" w14:textId="77777777" w:rsidR="00C40234" w:rsidRDefault="00C40234" w:rsidP="008D2AFB">
            <w:pPr>
              <w:jc w:val="both"/>
              <w:rPr>
                <w:lang w:val="en-US"/>
              </w:rPr>
            </w:pPr>
          </w:p>
          <w:p w14:paraId="40089BF4" w14:textId="77777777" w:rsidR="00C40234" w:rsidRDefault="00C40234" w:rsidP="008D2AFB">
            <w:pPr>
              <w:jc w:val="both"/>
              <w:rPr>
                <w:lang w:val="en-US"/>
              </w:rPr>
            </w:pPr>
          </w:p>
          <w:p w14:paraId="2553C0F9" w14:textId="77777777" w:rsidR="00C40234" w:rsidRDefault="00C40234" w:rsidP="008D2AFB">
            <w:pPr>
              <w:jc w:val="both"/>
              <w:rPr>
                <w:lang w:val="en-US"/>
              </w:rPr>
            </w:pPr>
          </w:p>
          <w:p w14:paraId="191EE86D" w14:textId="77777777" w:rsidR="00C40234" w:rsidRDefault="00C40234" w:rsidP="008D2AFB">
            <w:pPr>
              <w:jc w:val="both"/>
              <w:rPr>
                <w:lang w:val="en-US"/>
              </w:rPr>
            </w:pPr>
          </w:p>
        </w:tc>
      </w:tr>
    </w:tbl>
    <w:p w14:paraId="006006FC" w14:textId="77777777" w:rsidR="00D47DC3" w:rsidRPr="00194645" w:rsidRDefault="00D47DC3" w:rsidP="00D47DC3">
      <w:pPr>
        <w:jc w:val="both"/>
        <w:rPr>
          <w:lang w:val="en-US"/>
        </w:rPr>
      </w:pPr>
    </w:p>
    <w:p w14:paraId="7EF8ACE3" w14:textId="7141D66E" w:rsidR="00D47DC3" w:rsidRDefault="00D47DC3" w:rsidP="00D47DC3">
      <w:pPr>
        <w:pStyle w:val="Heading2"/>
      </w:pPr>
      <w:r>
        <w:t xml:space="preserve">Task </w:t>
      </w:r>
      <w:r w:rsidR="00C40234">
        <w:t>4</w:t>
      </w:r>
    </w:p>
    <w:p w14:paraId="250D7B47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A5ED10C" w14:textId="6A00B4F7" w:rsidR="00D47DC3" w:rsidRPr="00326429" w:rsidRDefault="00E22604" w:rsidP="00326429">
      <w:pPr>
        <w:pStyle w:val="ListParagraph"/>
        <w:spacing w:after="200" w:line="276" w:lineRule="auto"/>
        <w:jc w:val="both"/>
        <w:rPr>
          <w:b/>
          <w:bCs/>
          <w:lang w:val="ro-RO"/>
        </w:rPr>
      </w:pPr>
      <w:r>
        <w:rPr>
          <w:rStyle w:val="apple-style-span"/>
          <w:b/>
          <w:bCs/>
          <w:lang w:val="ro-RO"/>
        </w:rPr>
        <w:t>Which are the d</w:t>
      </w:r>
      <w:r w:rsidR="0060205E">
        <w:rPr>
          <w:rStyle w:val="apple-style-span"/>
          <w:b/>
          <w:bCs/>
          <w:lang w:val="ro-RO"/>
        </w:rPr>
        <w:t>ifference</w:t>
      </w:r>
      <w:r>
        <w:rPr>
          <w:rStyle w:val="apple-style-span"/>
          <w:b/>
          <w:bCs/>
          <w:lang w:val="ro-RO"/>
        </w:rPr>
        <w:t>s</w:t>
      </w:r>
      <w:r w:rsidR="0060205E">
        <w:rPr>
          <w:rStyle w:val="apple-style-span"/>
          <w:b/>
          <w:bCs/>
          <w:lang w:val="ro-RO"/>
        </w:rPr>
        <w:t xml:space="preserve"> between Function and Stored Procedure?</w:t>
      </w:r>
    </w:p>
    <w:p w14:paraId="62869D3D" w14:textId="393F120C" w:rsidR="00D47DC3" w:rsidRPr="00BC422C" w:rsidRDefault="0060205E" w:rsidP="00D47DC3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2CEC6CED" w14:textId="77777777" w:rsidTr="008D2AFB">
        <w:tc>
          <w:tcPr>
            <w:tcW w:w="9243" w:type="dxa"/>
          </w:tcPr>
          <w:p w14:paraId="614B0BDE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15F32BF7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Stored Procedure (SP)           | Function (UDF - User Defined           |</w:t>
            </w:r>
          </w:p>
          <w:p w14:paraId="2CEA69B0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                                | Function)                              |</w:t>
            </w:r>
          </w:p>
          <w:p w14:paraId="37E55F4D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+---------------------------------+----------------------------------------+</w:t>
            </w:r>
          </w:p>
          <w:p w14:paraId="7585E90E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SP can return zero , single or  | Function must return a single value    |</w:t>
            </w:r>
          </w:p>
          <w:p w14:paraId="2D4AC75B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 xml:space="preserve">| </w:t>
            </w:r>
            <w:proofErr w:type="gramStart"/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multiple</w:t>
            </w:r>
            <w:proofErr w:type="gramEnd"/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 xml:space="preserve"> values.                | (which may be a scalar or a table).    |</w:t>
            </w:r>
          </w:p>
          <w:p w14:paraId="28CEBEE8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+---------------------------------+----------------------------------------+</w:t>
            </w:r>
          </w:p>
          <w:p w14:paraId="1E7EA3BF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We can use transaction in SP.   | We can't use transaction in UDF.       |</w:t>
            </w:r>
          </w:p>
          <w:p w14:paraId="7B5CAB94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+---------------------------------+----------------------------------------+</w:t>
            </w:r>
          </w:p>
          <w:p w14:paraId="2D2F3AC3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SP can have input/output        | Only input parameter.                  |</w:t>
            </w:r>
          </w:p>
          <w:p w14:paraId="07EE1732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 xml:space="preserve">| </w:t>
            </w:r>
            <w:proofErr w:type="gramStart"/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parameter</w:t>
            </w:r>
            <w:proofErr w:type="gramEnd"/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.                      |                                        |</w:t>
            </w:r>
          </w:p>
          <w:p w14:paraId="53FC9029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+---------------------------------+----------------------------------------+</w:t>
            </w:r>
          </w:p>
          <w:p w14:paraId="1B335B2D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We can call function from SP.   | We can't call SP from function.        |</w:t>
            </w:r>
          </w:p>
          <w:p w14:paraId="1C3D7E81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+---------------------------------+----------------------------------------+</w:t>
            </w:r>
          </w:p>
          <w:p w14:paraId="7E2AD454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We can't use SP in SELECT/      | We can use UDF in SELECT/ WHERE/       |</w:t>
            </w:r>
          </w:p>
          <w:p w14:paraId="4C20A6EE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WHERE/ HAVING statement.        | HAVING statement.                      |</w:t>
            </w:r>
          </w:p>
          <w:p w14:paraId="1BB0E196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lastRenderedPageBreak/>
              <w:t>+---------------------------------+----------------------------------------+</w:t>
            </w:r>
          </w:p>
          <w:p w14:paraId="6BCB0B42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| We can use exception handling   | We can't use Try-Catch block in UDF.   |</w:t>
            </w:r>
          </w:p>
          <w:p w14:paraId="677BE606" w14:textId="77777777" w:rsidR="008D34E1" w:rsidRPr="008D34E1" w:rsidRDefault="008D34E1" w:rsidP="008D34E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93318"/>
                <w:sz w:val="20"/>
                <w:szCs w:val="20"/>
                <w:lang w:val="en-US"/>
              </w:rPr>
            </w:pPr>
            <w:r w:rsidRPr="008D34E1">
              <w:rPr>
                <w:rFonts w:ascii="Consolas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 xml:space="preserve">| using Try-Catch block in SP.    |                                      </w:t>
            </w:r>
          </w:p>
          <w:p w14:paraId="17133445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56C8EEC4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757CBBC7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4D3CB4AF" w14:textId="77777777" w:rsidR="00D47DC3" w:rsidRDefault="00D47DC3" w:rsidP="008D2AFB">
            <w:pPr>
              <w:jc w:val="both"/>
              <w:rPr>
                <w:lang w:val="en-US"/>
              </w:rPr>
            </w:pPr>
          </w:p>
        </w:tc>
      </w:tr>
    </w:tbl>
    <w:p w14:paraId="051B814A" w14:textId="77777777" w:rsidR="00D47DC3" w:rsidRPr="00194645" w:rsidRDefault="00D47DC3" w:rsidP="00D47DC3">
      <w:pPr>
        <w:jc w:val="both"/>
        <w:rPr>
          <w:lang w:val="en-US"/>
        </w:rPr>
      </w:pPr>
    </w:p>
    <w:p w14:paraId="0B3BA869" w14:textId="066D4B1C" w:rsidR="00D47DC3" w:rsidRDefault="00D47DC3" w:rsidP="00D47DC3">
      <w:pPr>
        <w:pStyle w:val="Heading2"/>
      </w:pPr>
      <w:r>
        <w:t xml:space="preserve">Task </w:t>
      </w:r>
      <w:r w:rsidR="00C40234">
        <w:t>5</w:t>
      </w:r>
    </w:p>
    <w:p w14:paraId="0AB88449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817C33D" w14:textId="6FFD9E82" w:rsidR="00D47DC3" w:rsidRPr="00326429" w:rsidRDefault="0060205E" w:rsidP="00326429">
      <w:pPr>
        <w:spacing w:after="160" w:line="259" w:lineRule="auto"/>
        <w:ind w:left="720"/>
        <w:rPr>
          <w:b/>
        </w:rPr>
      </w:pPr>
      <w:r w:rsidRPr="0060205E">
        <w:rPr>
          <w:b/>
        </w:rPr>
        <w:t xml:space="preserve">How many </w:t>
      </w:r>
      <w:r w:rsidR="002D770A">
        <w:rPr>
          <w:b/>
        </w:rPr>
        <w:t xml:space="preserve">people live in India? </w:t>
      </w:r>
      <w:r w:rsidR="00F9263D">
        <w:rPr>
          <w:b/>
        </w:rPr>
        <w:t xml:space="preserve">The result </w:t>
      </w:r>
      <w:r w:rsidR="00E22604">
        <w:rPr>
          <w:b/>
        </w:rPr>
        <w:t>should</w:t>
      </w:r>
      <w:r w:rsidR="00F9263D">
        <w:rPr>
          <w:b/>
        </w:rPr>
        <w:t xml:space="preserve"> be</w:t>
      </w:r>
      <w:r w:rsidRPr="0060205E">
        <w:rPr>
          <w:b/>
        </w:rPr>
        <w:t xml:space="preserve"> in digits.</w:t>
      </w:r>
    </w:p>
    <w:p w14:paraId="62A9BBF9" w14:textId="3C89548E" w:rsidR="00D47DC3" w:rsidRPr="00BC422C" w:rsidRDefault="00526722" w:rsidP="00D47DC3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5F6621A8" w14:textId="77777777" w:rsidTr="008D2AFB">
        <w:tc>
          <w:tcPr>
            <w:tcW w:w="9243" w:type="dxa"/>
          </w:tcPr>
          <w:p w14:paraId="2E721982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'Indian People'</w:t>
            </w:r>
          </w:p>
          <w:p w14:paraId="6A49559C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</w:p>
          <w:p w14:paraId="1A662328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5B5F7512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proofErr w:type="spellEnd"/>
          </w:p>
          <w:p w14:paraId="781B0E93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country_id</w:t>
            </w:r>
            <w:proofErr w:type="spellEnd"/>
          </w:p>
          <w:p w14:paraId="410B11D7" w14:textId="77777777" w:rsidR="001060BF" w:rsidRDefault="001060BF" w:rsidP="001060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'India'</w:t>
            </w:r>
          </w:p>
          <w:p w14:paraId="249D1DDE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3A8FA265" w14:textId="77777777" w:rsidR="00D47DC3" w:rsidRPr="001060BF" w:rsidRDefault="00D47DC3" w:rsidP="008D2AFB">
            <w:pPr>
              <w:jc w:val="both"/>
              <w:rPr>
                <w:lang w:val="ru-RU"/>
              </w:rPr>
            </w:pPr>
          </w:p>
          <w:p w14:paraId="3355C0E1" w14:textId="4F755D00" w:rsidR="00D47DC3" w:rsidRPr="001060BF" w:rsidRDefault="001060BF" w:rsidP="008D2AF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14:paraId="7BD53673" w14:textId="77777777" w:rsidR="00D47DC3" w:rsidRDefault="00D47DC3" w:rsidP="008D2AFB">
            <w:pPr>
              <w:jc w:val="both"/>
              <w:rPr>
                <w:lang w:val="en-US"/>
              </w:rPr>
            </w:pPr>
          </w:p>
          <w:p w14:paraId="3D96DB41" w14:textId="77777777" w:rsidR="00D47DC3" w:rsidRDefault="00D47DC3" w:rsidP="008D2AFB">
            <w:pPr>
              <w:jc w:val="both"/>
              <w:rPr>
                <w:lang w:val="en-US"/>
              </w:rPr>
            </w:pPr>
          </w:p>
        </w:tc>
      </w:tr>
    </w:tbl>
    <w:p w14:paraId="6F3F71C7" w14:textId="77777777" w:rsidR="00E67FCC" w:rsidRPr="00194645" w:rsidRDefault="00E67FCC" w:rsidP="00E67FCC">
      <w:pPr>
        <w:jc w:val="both"/>
        <w:rPr>
          <w:lang w:val="en-US"/>
        </w:rPr>
      </w:pPr>
    </w:p>
    <w:p w14:paraId="6FFCCE1C" w14:textId="23BDA2BF" w:rsidR="00E67FCC" w:rsidRDefault="00E67FCC" w:rsidP="00E67FCC">
      <w:pPr>
        <w:pStyle w:val="Heading2"/>
      </w:pPr>
      <w:r>
        <w:t xml:space="preserve">Task </w:t>
      </w:r>
      <w:r w:rsidR="00C40234">
        <w:t>6</w:t>
      </w:r>
    </w:p>
    <w:p w14:paraId="507BFAE3" w14:textId="77777777" w:rsidR="00E67FCC" w:rsidRDefault="00E67FCC" w:rsidP="00E67FC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D0A5901" w14:textId="44062503" w:rsidR="00526722" w:rsidRPr="00340268" w:rsidRDefault="002D770A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Which </w:t>
      </w:r>
      <w:r w:rsidR="00C16958">
        <w:rPr>
          <w:b/>
        </w:rPr>
        <w:t xml:space="preserve">is the </w:t>
      </w:r>
      <w:r>
        <w:rPr>
          <w:b/>
        </w:rPr>
        <w:t xml:space="preserve">country </w:t>
      </w:r>
      <w:r w:rsidR="00C16958">
        <w:rPr>
          <w:b/>
        </w:rPr>
        <w:t>with the maximum number of people</w:t>
      </w:r>
      <w:r w:rsidR="0060205E" w:rsidRPr="0060205E">
        <w:rPr>
          <w:b/>
        </w:rPr>
        <w:t>?</w:t>
      </w:r>
    </w:p>
    <w:p w14:paraId="52E26ADE" w14:textId="3C7F56F3" w:rsidR="00E67FCC" w:rsidRPr="00BC422C" w:rsidRDefault="0060205E" w:rsidP="00E67FC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E67FC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67FCC" w14:paraId="05988BC7" w14:textId="77777777" w:rsidTr="008D2AFB">
        <w:tc>
          <w:tcPr>
            <w:tcW w:w="9243" w:type="dxa"/>
          </w:tcPr>
          <w:p w14:paraId="532AA6DB" w14:textId="77777777" w:rsidR="00E67FCC" w:rsidRDefault="00E67FCC" w:rsidP="008D2AFB">
            <w:pPr>
              <w:jc w:val="both"/>
              <w:rPr>
                <w:lang w:val="en-US"/>
              </w:rPr>
            </w:pPr>
          </w:p>
          <w:p w14:paraId="02008D0D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ctr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</w:p>
          <w:p w14:paraId="6A2FDEF9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4989D997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486D4C3F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2412F749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proofErr w:type="spellEnd"/>
          </w:p>
          <w:p w14:paraId="06A582AA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ctr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country_id</w:t>
            </w:r>
            <w:proofErr w:type="spellEnd"/>
          </w:p>
          <w:p w14:paraId="169270C1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ctr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AFC4A0C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0BB16F1A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0FFE986" w14:textId="2CC8C504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Panama 11 people</w:t>
            </w:r>
          </w:p>
          <w:p w14:paraId="26500217" w14:textId="77777777" w:rsidR="00E67FCC" w:rsidRDefault="00E67FCC" w:rsidP="008D2AFB">
            <w:pPr>
              <w:jc w:val="both"/>
              <w:rPr>
                <w:lang w:val="en-US"/>
              </w:rPr>
            </w:pPr>
          </w:p>
          <w:p w14:paraId="666D00B9" w14:textId="77777777" w:rsidR="00E67FCC" w:rsidRDefault="00E67FCC" w:rsidP="008D2AFB">
            <w:pPr>
              <w:jc w:val="both"/>
              <w:rPr>
                <w:lang w:val="en-US"/>
              </w:rPr>
            </w:pPr>
          </w:p>
          <w:p w14:paraId="7EC1A746" w14:textId="77777777" w:rsidR="00E67FCC" w:rsidRDefault="00E67FCC" w:rsidP="008D2AFB">
            <w:pPr>
              <w:jc w:val="both"/>
              <w:rPr>
                <w:lang w:val="en-US"/>
              </w:rPr>
            </w:pPr>
          </w:p>
          <w:p w14:paraId="663B221C" w14:textId="77777777" w:rsidR="00E67FCC" w:rsidRDefault="00E67FCC" w:rsidP="008D2AFB">
            <w:pPr>
              <w:jc w:val="both"/>
              <w:rPr>
                <w:lang w:val="en-US"/>
              </w:rPr>
            </w:pPr>
          </w:p>
        </w:tc>
      </w:tr>
    </w:tbl>
    <w:p w14:paraId="0A40B3D4" w14:textId="77777777" w:rsidR="00E67FCC" w:rsidRPr="00C77D21" w:rsidRDefault="00E67FCC" w:rsidP="00C77D21">
      <w:pPr>
        <w:ind w:firstLine="432"/>
        <w:jc w:val="both"/>
        <w:rPr>
          <w:lang w:val="en-US"/>
        </w:rPr>
      </w:pPr>
    </w:p>
    <w:p w14:paraId="5744C1EC" w14:textId="3BB5BBF4" w:rsidR="00BC422C" w:rsidRDefault="006B3057" w:rsidP="00326429">
      <w:pPr>
        <w:pStyle w:val="Heading2"/>
      </w:pPr>
      <w:bookmarkStart w:id="22" w:name="_Toc325464627"/>
      <w:r>
        <w:t>Task</w:t>
      </w:r>
      <w:r w:rsidR="00403C66">
        <w:t xml:space="preserve"> </w:t>
      </w:r>
      <w:bookmarkEnd w:id="22"/>
      <w:r w:rsidR="00C40234">
        <w:t>7</w:t>
      </w:r>
    </w:p>
    <w:p w14:paraId="45F858A8" w14:textId="77777777" w:rsidR="00326429" w:rsidRPr="00326429" w:rsidRDefault="00326429" w:rsidP="00326429">
      <w:pPr>
        <w:rPr>
          <w:lang w:val="en-US"/>
        </w:rPr>
      </w:pPr>
    </w:p>
    <w:p w14:paraId="6DCFF477" w14:textId="72BF442B" w:rsidR="00BC422C" w:rsidRPr="00340268" w:rsidRDefault="00C16958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lastRenderedPageBreak/>
        <w:t>Who</w:t>
      </w:r>
      <w:r w:rsidR="002D770A">
        <w:rPr>
          <w:b/>
        </w:rPr>
        <w:t xml:space="preserve"> has the biggest salary?</w:t>
      </w:r>
    </w:p>
    <w:p w14:paraId="5DE25CF5" w14:textId="41F71476" w:rsidR="00BC422C" w:rsidRPr="00BC422C" w:rsidRDefault="0060205E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79DF1C4C" w14:textId="77777777" w:rsidTr="006202BC">
        <w:tc>
          <w:tcPr>
            <w:tcW w:w="9243" w:type="dxa"/>
          </w:tcPr>
          <w:p w14:paraId="50151A37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33D317B3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</w:p>
          <w:p w14:paraId="4440F270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0AA18650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71AA5372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2E5038F2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56A5718E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024608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06455489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49B8972" w14:textId="530B4196" w:rsidR="00BC422C" w:rsidRDefault="000236E6" w:rsidP="006202BC">
            <w:pPr>
              <w:jc w:val="both"/>
              <w:rPr>
                <w:lang w:val="en-US"/>
              </w:rPr>
            </w:pPr>
            <w:r w:rsidRPr="000236E6">
              <w:rPr>
                <w:lang w:val="en-US"/>
              </w:rPr>
              <w:tab/>
              <w:t>Kevin</w:t>
            </w:r>
            <w:r w:rsidRPr="000236E6">
              <w:rPr>
                <w:lang w:val="en-US"/>
              </w:rPr>
              <w:tab/>
              <w:t>Arnold</w:t>
            </w:r>
            <w:r>
              <w:rPr>
                <w:lang w:val="en-US"/>
              </w:rPr>
              <w:t xml:space="preserve">    </w:t>
            </w:r>
            <w:r w:rsidRPr="000236E6">
              <w:rPr>
                <w:lang w:val="en-US"/>
              </w:rPr>
              <w:t>2996.52</w:t>
            </w:r>
          </w:p>
          <w:p w14:paraId="6DF4AF9B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5F01BB4D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607B6BB0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7F4D75E2" w14:textId="77777777" w:rsidR="006B3057" w:rsidRDefault="006B3057" w:rsidP="006B3057">
      <w:pPr>
        <w:ind w:firstLine="432"/>
        <w:jc w:val="both"/>
        <w:rPr>
          <w:lang w:val="en-US"/>
        </w:rPr>
      </w:pPr>
    </w:p>
    <w:p w14:paraId="59B05D0E" w14:textId="08135359" w:rsidR="006B3057" w:rsidRDefault="006B3057" w:rsidP="006B3057">
      <w:pPr>
        <w:pStyle w:val="Heading2"/>
      </w:pPr>
      <w:bookmarkStart w:id="23" w:name="_Toc325464628"/>
      <w:r>
        <w:t xml:space="preserve">Task </w:t>
      </w:r>
      <w:bookmarkEnd w:id="23"/>
      <w:r w:rsidR="00C40234">
        <w:t>8</w:t>
      </w:r>
    </w:p>
    <w:p w14:paraId="5DEEC8F6" w14:textId="77777777" w:rsidR="00BC422C" w:rsidRDefault="00BC422C" w:rsidP="00C77D21">
      <w:pPr>
        <w:ind w:firstLine="432"/>
        <w:jc w:val="both"/>
        <w:rPr>
          <w:lang w:val="en-US"/>
        </w:rPr>
      </w:pPr>
    </w:p>
    <w:p w14:paraId="21B30BEF" w14:textId="4F0042AF" w:rsidR="00BC422C" w:rsidRPr="00340268" w:rsidRDefault="00C16958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>Who</w:t>
      </w:r>
      <w:r w:rsidR="00BD1981">
        <w:rPr>
          <w:b/>
        </w:rPr>
        <w:t xml:space="preserve"> has the smallest salary?</w:t>
      </w:r>
    </w:p>
    <w:p w14:paraId="6CDD9282" w14:textId="18745AA5" w:rsidR="00BC422C" w:rsidRPr="00BC422C" w:rsidRDefault="009F15F0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7B3C815B" w14:textId="77777777" w:rsidTr="006202BC">
        <w:tc>
          <w:tcPr>
            <w:tcW w:w="9243" w:type="dxa"/>
          </w:tcPr>
          <w:p w14:paraId="0B4A7865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22D1E515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</w:p>
          <w:p w14:paraId="694E2048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75395932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341FDAB6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45164239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01F750D7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7E4EA34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73F972CE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3B63639" w14:textId="77777777" w:rsidR="000236E6" w:rsidRDefault="000236E6" w:rsidP="000236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2F97536" w14:textId="3DAF782A" w:rsidR="00BC422C" w:rsidRDefault="000236E6" w:rsidP="006202BC">
            <w:pPr>
              <w:jc w:val="both"/>
              <w:rPr>
                <w:lang w:val="en-US"/>
              </w:rPr>
            </w:pPr>
            <w:r w:rsidRPr="000236E6">
              <w:rPr>
                <w:lang w:val="en-US"/>
              </w:rPr>
              <w:t>Keith</w:t>
            </w:r>
            <w:r w:rsidRPr="000236E6">
              <w:rPr>
                <w:lang w:val="en-US"/>
              </w:rPr>
              <w:tab/>
              <w:t>Adams</w:t>
            </w:r>
            <w:r>
              <w:rPr>
                <w:lang w:val="en-US"/>
              </w:rPr>
              <w:t xml:space="preserve"> </w:t>
            </w:r>
            <w:r w:rsidRPr="000236E6">
              <w:rPr>
                <w:lang w:val="en-US"/>
              </w:rPr>
              <w:t>801.05</w:t>
            </w:r>
            <w:r w:rsidRPr="000236E6">
              <w:rPr>
                <w:lang w:val="en-US"/>
              </w:rPr>
              <w:tab/>
            </w:r>
          </w:p>
          <w:p w14:paraId="77126D22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18F1AD5C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0A946D94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5B3B81E8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14F3993F" w14:textId="5BC02BF8" w:rsidR="00BC422C" w:rsidRDefault="00526722" w:rsidP="00BC422C">
      <w:pPr>
        <w:pStyle w:val="Heading2"/>
      </w:pPr>
      <w:r>
        <w:t xml:space="preserve">Task </w:t>
      </w:r>
      <w:r w:rsidR="00C40234">
        <w:t>9</w:t>
      </w:r>
    </w:p>
    <w:p w14:paraId="604AB1F1" w14:textId="77777777" w:rsidR="00BC422C" w:rsidRDefault="00BC422C" w:rsidP="00BC422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BB535CC" w14:textId="32C065D0" w:rsidR="00194645" w:rsidRPr="00340268" w:rsidRDefault="0057216E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>What is the salary average in Ankara?</w:t>
      </w:r>
    </w:p>
    <w:p w14:paraId="51DDB1AB" w14:textId="2EC1BE56" w:rsidR="00BC422C" w:rsidRPr="00BC422C" w:rsidRDefault="009F15F0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0F58A5B6" w14:textId="77777777" w:rsidTr="006202BC">
        <w:tc>
          <w:tcPr>
            <w:tcW w:w="9243" w:type="dxa"/>
          </w:tcPr>
          <w:p w14:paraId="40F5CFCD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50BBDF62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'AVG SALARY'</w:t>
            </w:r>
          </w:p>
          <w:p w14:paraId="52758087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00D0914A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5C6279FB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</w:p>
          <w:p w14:paraId="48EE7191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7E87B5BE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375433B5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proofErr w:type="spellEnd"/>
          </w:p>
          <w:p w14:paraId="34507FFF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'Ankara'</w:t>
            </w:r>
          </w:p>
          <w:p w14:paraId="0F4B19EE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131CDC8" w14:textId="431BFCF2" w:rsidR="00BC422C" w:rsidRDefault="00DA7A5F" w:rsidP="006202BC">
            <w:pPr>
              <w:jc w:val="both"/>
              <w:rPr>
                <w:lang w:val="en-US"/>
              </w:rPr>
            </w:pPr>
            <w:r w:rsidRPr="00DA7A5F">
              <w:rPr>
                <w:lang w:val="en-US"/>
              </w:rPr>
              <w:t>2420.0114</w:t>
            </w:r>
          </w:p>
          <w:p w14:paraId="5EB0311E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28594655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03EBFD14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56D9E87E" w14:textId="77777777" w:rsidR="00BC422C" w:rsidRPr="00C77D21" w:rsidRDefault="00BC422C" w:rsidP="00BC422C">
      <w:pPr>
        <w:ind w:firstLine="432"/>
        <w:jc w:val="both"/>
        <w:rPr>
          <w:lang w:val="en-US"/>
        </w:rPr>
      </w:pPr>
    </w:p>
    <w:p w14:paraId="00B91E84" w14:textId="6B2311D1" w:rsidR="00BC422C" w:rsidRDefault="00526722" w:rsidP="00BC422C">
      <w:pPr>
        <w:pStyle w:val="Heading2"/>
      </w:pPr>
      <w:r>
        <w:t xml:space="preserve">Task </w:t>
      </w:r>
      <w:r w:rsidR="00C40234">
        <w:t>10</w:t>
      </w:r>
    </w:p>
    <w:p w14:paraId="58D46147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0DF8940E" w14:textId="504D1127" w:rsidR="00BC422C" w:rsidRPr="00340268" w:rsidRDefault="00340268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>What is the salary average in Ankara, Panama City and San Juan?</w:t>
      </w:r>
    </w:p>
    <w:p w14:paraId="1454870C" w14:textId="43BCB241" w:rsidR="00BC422C" w:rsidRPr="00BC422C" w:rsidRDefault="009F15F0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290ED2B2" w14:textId="77777777" w:rsidTr="006202BC">
        <w:tc>
          <w:tcPr>
            <w:tcW w:w="9243" w:type="dxa"/>
          </w:tcPr>
          <w:p w14:paraId="09CDA66A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33035A35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2A86545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'AVG SALARY'</w:t>
            </w:r>
          </w:p>
          <w:p w14:paraId="3141BC84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41E9F37D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472ECC97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</w:p>
          <w:p w14:paraId="696B8FF3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5E7E47F9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2D9C0E79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proofErr w:type="spellEnd"/>
          </w:p>
          <w:p w14:paraId="56E40AD4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'Ankara'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'Panama city'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'San Juan'</w:t>
            </w:r>
          </w:p>
          <w:p w14:paraId="05803CD0" w14:textId="77777777" w:rsidR="00DA7A5F" w:rsidRDefault="00DA7A5F" w:rsidP="00DA7A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175D5D3" w14:textId="3EF3D1BA" w:rsidR="00BC422C" w:rsidRDefault="00DA7A5F" w:rsidP="006202BC">
            <w:pPr>
              <w:jc w:val="both"/>
              <w:rPr>
                <w:lang w:val="en-US"/>
              </w:rPr>
            </w:pPr>
            <w:r w:rsidRPr="00DA7A5F">
              <w:rPr>
                <w:lang w:val="en-US"/>
              </w:rPr>
              <w:t>2159.6128</w:t>
            </w:r>
          </w:p>
          <w:p w14:paraId="1098C4AA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4FBD6C66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30F45933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69E737C5" w14:textId="77777777" w:rsidR="00340268" w:rsidRDefault="00340268" w:rsidP="00340268">
      <w:pPr>
        <w:ind w:firstLine="432"/>
        <w:jc w:val="both"/>
        <w:rPr>
          <w:lang w:val="en-US"/>
        </w:rPr>
      </w:pPr>
    </w:p>
    <w:p w14:paraId="665376F4" w14:textId="62AF0625" w:rsidR="00340268" w:rsidRDefault="00340268" w:rsidP="00340268">
      <w:pPr>
        <w:pStyle w:val="Heading2"/>
      </w:pPr>
      <w:r>
        <w:t>Task 11</w:t>
      </w:r>
    </w:p>
    <w:p w14:paraId="2B0753A5" w14:textId="77777777" w:rsidR="00340268" w:rsidRDefault="00340268" w:rsidP="00340268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8CFE629" w14:textId="2AD11932" w:rsidR="00340268" w:rsidRPr="00340268" w:rsidRDefault="00340268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>Which city has the biggest salary average?</w:t>
      </w:r>
    </w:p>
    <w:p w14:paraId="4ABD6C37" w14:textId="77777777" w:rsidR="00340268" w:rsidRPr="00BC422C" w:rsidRDefault="00340268" w:rsidP="00340268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40268" w14:paraId="3F2CC392" w14:textId="77777777" w:rsidTr="008D2AFB">
        <w:tc>
          <w:tcPr>
            <w:tcW w:w="9243" w:type="dxa"/>
          </w:tcPr>
          <w:p w14:paraId="7BF76ED9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E64689A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</w:p>
          <w:p w14:paraId="4D0DB9D4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229EEAB6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459F02C9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</w:p>
          <w:p w14:paraId="003ABB7B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683704B8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21BCF90A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proofErr w:type="spellEnd"/>
          </w:p>
          <w:p w14:paraId="69AAAF99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1F7EE9" w14:textId="77777777" w:rsidR="006B353E" w:rsidRDefault="006B353E" w:rsidP="006B35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proofErr w:type="spellEnd"/>
          </w:p>
          <w:p w14:paraId="2AC84992" w14:textId="77777777" w:rsidR="006B353E" w:rsidRDefault="006B353E" w:rsidP="008D2AFB">
            <w:pPr>
              <w:jc w:val="both"/>
              <w:rPr>
                <w:lang w:val="en-US"/>
              </w:rPr>
            </w:pPr>
          </w:p>
          <w:p w14:paraId="5FED5218" w14:textId="569EF275" w:rsidR="00340268" w:rsidRDefault="006B353E" w:rsidP="008D2A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B353E">
              <w:rPr>
                <w:lang w:val="en-US"/>
              </w:rPr>
              <w:t>2795.44</w:t>
            </w:r>
            <w:r w:rsidRPr="006B353E">
              <w:rPr>
                <w:lang w:val="en-US"/>
              </w:rPr>
              <w:tab/>
              <w:t xml:space="preserve">Saint-Pierre, </w:t>
            </w:r>
            <w:proofErr w:type="spellStart"/>
            <w:r w:rsidRPr="006B353E">
              <w:rPr>
                <w:lang w:val="en-US"/>
              </w:rPr>
              <w:t>Réunion</w:t>
            </w:r>
            <w:proofErr w:type="spellEnd"/>
          </w:p>
          <w:p w14:paraId="2E7353F0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1967E346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4186BA0A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689BE1A7" w14:textId="77777777" w:rsidR="00340268" w:rsidRDefault="00340268" w:rsidP="008D2AFB">
            <w:pPr>
              <w:jc w:val="both"/>
              <w:rPr>
                <w:lang w:val="en-US"/>
              </w:rPr>
            </w:pPr>
          </w:p>
        </w:tc>
      </w:tr>
    </w:tbl>
    <w:p w14:paraId="0280BFB3" w14:textId="77777777" w:rsidR="00340268" w:rsidRDefault="00340268" w:rsidP="00340268">
      <w:pPr>
        <w:ind w:firstLine="432"/>
        <w:jc w:val="both"/>
        <w:rPr>
          <w:lang w:val="en-US"/>
        </w:rPr>
      </w:pPr>
    </w:p>
    <w:p w14:paraId="2046ED7A" w14:textId="1226B28C" w:rsidR="00340268" w:rsidRDefault="00340268" w:rsidP="00340268">
      <w:pPr>
        <w:pStyle w:val="Heading2"/>
      </w:pPr>
      <w:r>
        <w:t xml:space="preserve">Task </w:t>
      </w:r>
      <w:r w:rsidR="00326429">
        <w:t>12</w:t>
      </w:r>
    </w:p>
    <w:p w14:paraId="5C1124AF" w14:textId="77777777" w:rsidR="00340268" w:rsidRDefault="00340268" w:rsidP="00340268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18EA62B" w14:textId="17778C6A" w:rsidR="00340268" w:rsidRPr="00340268" w:rsidRDefault="00326429" w:rsidP="00340268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Display the total sum of salary id from “Job” table with salary from “Salary” table for each combination of salary id and salary. </w:t>
      </w:r>
    </w:p>
    <w:p w14:paraId="28896B02" w14:textId="77777777" w:rsidR="00340268" w:rsidRPr="00BC422C" w:rsidRDefault="00340268" w:rsidP="00340268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40268" w14:paraId="19FF8502" w14:textId="77777777" w:rsidTr="008D2AFB">
        <w:tc>
          <w:tcPr>
            <w:tcW w:w="9243" w:type="dxa"/>
          </w:tcPr>
          <w:p w14:paraId="1511868A" w14:textId="77777777" w:rsidR="002A4FFE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5C630604" w14:textId="77777777" w:rsidR="002A4FFE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</w:p>
          <w:p w14:paraId="5DEAB5E5" w14:textId="77777777" w:rsidR="002A4FFE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1051085B" w14:textId="77777777" w:rsidR="002A4FFE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0FBA4FB2" w14:textId="77777777" w:rsidR="002A4FFE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proofErr w:type="spellEnd"/>
          </w:p>
          <w:p w14:paraId="799021D3" w14:textId="77777777" w:rsidR="002A4FFE" w:rsidRPr="006F5635" w:rsidRDefault="002A4FFE" w:rsidP="002A4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ADAE5B9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7AABB44F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28312D31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019F7943" w14:textId="77777777" w:rsidR="00340268" w:rsidRDefault="00340268" w:rsidP="008D2AFB">
            <w:pPr>
              <w:jc w:val="both"/>
              <w:rPr>
                <w:lang w:val="en-US"/>
              </w:rPr>
            </w:pPr>
          </w:p>
          <w:p w14:paraId="5DFBA541" w14:textId="77777777" w:rsidR="00340268" w:rsidRDefault="00340268" w:rsidP="008D2AFB">
            <w:pPr>
              <w:jc w:val="both"/>
              <w:rPr>
                <w:lang w:val="en-US"/>
              </w:rPr>
            </w:pPr>
          </w:p>
        </w:tc>
      </w:tr>
    </w:tbl>
    <w:p w14:paraId="414DDC18" w14:textId="77777777" w:rsidR="00326429" w:rsidRDefault="00326429" w:rsidP="00326429">
      <w:pPr>
        <w:ind w:firstLine="432"/>
        <w:jc w:val="both"/>
        <w:rPr>
          <w:lang w:val="en-US"/>
        </w:rPr>
      </w:pPr>
    </w:p>
    <w:p w14:paraId="63016885" w14:textId="3EC7F75A" w:rsidR="00326429" w:rsidRDefault="00326429" w:rsidP="00326429">
      <w:pPr>
        <w:pStyle w:val="Heading2"/>
      </w:pPr>
      <w:r>
        <w:t xml:space="preserve">Task </w:t>
      </w:r>
      <w:r w:rsidR="005C0BD1">
        <w:t>13</w:t>
      </w:r>
    </w:p>
    <w:p w14:paraId="4813B46C" w14:textId="77777777" w:rsidR="00326429" w:rsidRDefault="00326429" w:rsidP="0032642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6FD619C" w14:textId="6055DA88" w:rsidR="00326429" w:rsidRPr="00340268" w:rsidRDefault="00326429" w:rsidP="00326429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Display </w:t>
      </w:r>
      <w:r w:rsidR="005C0BD1">
        <w:rPr>
          <w:b/>
        </w:rPr>
        <w:t xml:space="preserve">which cities have </w:t>
      </w:r>
      <w:r w:rsidR="00C16958">
        <w:rPr>
          <w:b/>
        </w:rPr>
        <w:t>an</w:t>
      </w:r>
      <w:r w:rsidR="005C0BD1">
        <w:rPr>
          <w:b/>
        </w:rPr>
        <w:t xml:space="preserve"> address with different numbers.</w:t>
      </w:r>
    </w:p>
    <w:p w14:paraId="3196775D" w14:textId="77777777" w:rsidR="00326429" w:rsidRPr="00BC422C" w:rsidRDefault="00326429" w:rsidP="00326429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26429" w14:paraId="4CD6B3AC" w14:textId="77777777" w:rsidTr="008D2AFB">
        <w:tc>
          <w:tcPr>
            <w:tcW w:w="9243" w:type="dxa"/>
          </w:tcPr>
          <w:p w14:paraId="746DEE84" w14:textId="77777777" w:rsidR="00326429" w:rsidRDefault="00326429" w:rsidP="008D2AFB">
            <w:pPr>
              <w:jc w:val="both"/>
              <w:rPr>
                <w:lang w:val="en-US"/>
              </w:rPr>
            </w:pPr>
          </w:p>
          <w:p w14:paraId="386445F3" w14:textId="77777777" w:rsidR="00326429" w:rsidRDefault="00326429" w:rsidP="008D2AFB">
            <w:pPr>
              <w:jc w:val="both"/>
              <w:rPr>
                <w:lang w:val="en-US"/>
              </w:rPr>
            </w:pPr>
          </w:p>
          <w:p w14:paraId="4C9C5330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c.name,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a.street_num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FROM address a</w:t>
            </w:r>
          </w:p>
          <w:p w14:paraId="24304071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city c ON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a.city_id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 c.id</w:t>
            </w:r>
          </w:p>
          <w:p w14:paraId="6A24E705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a.street_num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IN </w:t>
            </w:r>
          </w:p>
          <w:p w14:paraId="24BF9EF5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(SELECT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a.street_num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FROM address a</w:t>
            </w:r>
          </w:p>
          <w:p w14:paraId="6641E54F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city c ON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a.city_id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 c.id</w:t>
            </w:r>
          </w:p>
          <w:p w14:paraId="0906EC68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GROUP BY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a.street_num</w:t>
            </w:r>
            <w:proofErr w:type="spellEnd"/>
          </w:p>
          <w:p w14:paraId="69A80A0D" w14:textId="77777777" w:rsidR="00375F7D" w:rsidRPr="00375F7D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HAVING COUNT(*) &lt; 2)</w:t>
            </w:r>
          </w:p>
          <w:p w14:paraId="1D46CA95" w14:textId="6E967E5E" w:rsidR="00C1384B" w:rsidRDefault="00375F7D" w:rsidP="00375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ORDER BY </w:t>
            </w:r>
            <w:proofErr w:type="spellStart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a.street_num</w:t>
            </w:r>
            <w:proofErr w:type="spellEnd"/>
            <w:r w:rsidRPr="00375F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ASC</w:t>
            </w:r>
          </w:p>
          <w:p w14:paraId="3FD6651C" w14:textId="77777777" w:rsidR="00C1384B" w:rsidRDefault="00C1384B" w:rsidP="00C1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2E2C6C8" w14:textId="6B0AF2F0" w:rsidR="00326429" w:rsidRDefault="00326429" w:rsidP="008D2AFB">
            <w:pPr>
              <w:jc w:val="both"/>
              <w:rPr>
                <w:lang w:val="en-US"/>
              </w:rPr>
            </w:pPr>
          </w:p>
          <w:p w14:paraId="20F0B183" w14:textId="77777777" w:rsidR="00326429" w:rsidRDefault="00326429" w:rsidP="008D2AFB">
            <w:pPr>
              <w:jc w:val="both"/>
              <w:rPr>
                <w:lang w:val="en-US"/>
              </w:rPr>
            </w:pPr>
          </w:p>
        </w:tc>
      </w:tr>
    </w:tbl>
    <w:p w14:paraId="0F0E135E" w14:textId="77777777" w:rsidR="005C0BD1" w:rsidRDefault="005C0BD1" w:rsidP="005C0BD1">
      <w:pPr>
        <w:ind w:firstLine="432"/>
        <w:jc w:val="both"/>
        <w:rPr>
          <w:lang w:val="en-US"/>
        </w:rPr>
      </w:pPr>
    </w:p>
    <w:p w14:paraId="2A09C5C1" w14:textId="4E7C9B7F" w:rsidR="005C0BD1" w:rsidRDefault="005C0BD1" w:rsidP="005C0BD1">
      <w:pPr>
        <w:pStyle w:val="Heading2"/>
      </w:pPr>
      <w:r>
        <w:t>Task 14</w:t>
      </w:r>
    </w:p>
    <w:p w14:paraId="53F45753" w14:textId="77777777" w:rsidR="005C0BD1" w:rsidRDefault="005C0BD1" w:rsidP="005C0BD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FC6FFAA" w14:textId="16CC5C6D" w:rsidR="005C0BD1" w:rsidRPr="00340268" w:rsidRDefault="005C0BD1" w:rsidP="005C0BD1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Display </w:t>
      </w:r>
      <w:r w:rsidR="00C02B5C">
        <w:rPr>
          <w:b/>
        </w:rPr>
        <w:t xml:space="preserve">the top 5 frequent </w:t>
      </w:r>
      <w:r>
        <w:rPr>
          <w:b/>
        </w:rPr>
        <w:t xml:space="preserve">job titles </w:t>
      </w:r>
      <w:r w:rsidR="00C02B5C">
        <w:rPr>
          <w:b/>
        </w:rPr>
        <w:t>in the “Job” table.</w:t>
      </w:r>
    </w:p>
    <w:p w14:paraId="704B07E7" w14:textId="77777777" w:rsidR="005C0BD1" w:rsidRPr="00BC422C" w:rsidRDefault="005C0BD1" w:rsidP="005C0BD1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0BD1" w14:paraId="2B5B881C" w14:textId="77777777" w:rsidTr="008D2AFB">
        <w:tc>
          <w:tcPr>
            <w:tcW w:w="9243" w:type="dxa"/>
          </w:tcPr>
          <w:p w14:paraId="017D568A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06DAEE5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</w:p>
          <w:p w14:paraId="4ADB5AF6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jobtitle_id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</w:p>
          <w:p w14:paraId="5C3D7784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proofErr w:type="spellEnd"/>
          </w:p>
          <w:p w14:paraId="3D1EEF3A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097B1F62" w14:textId="77777777" w:rsidR="005C0BD1" w:rsidRDefault="005C0BD1" w:rsidP="008D2AFB">
            <w:pPr>
              <w:jc w:val="both"/>
              <w:rPr>
                <w:lang w:val="en-US"/>
              </w:rPr>
            </w:pPr>
          </w:p>
          <w:p w14:paraId="6D2B1A24" w14:textId="77777777" w:rsidR="000816CD" w:rsidRPr="000816CD" w:rsidRDefault="000816CD" w:rsidP="000816CD">
            <w:pPr>
              <w:jc w:val="both"/>
              <w:rPr>
                <w:lang w:val="en-US"/>
              </w:rPr>
            </w:pPr>
            <w:r w:rsidRPr="000816CD">
              <w:rPr>
                <w:lang w:val="en-US"/>
              </w:rPr>
              <w:t>Systems Administrator III</w:t>
            </w:r>
            <w:r w:rsidRPr="000816CD">
              <w:rPr>
                <w:lang w:val="en-US"/>
              </w:rPr>
              <w:tab/>
              <w:t>23</w:t>
            </w:r>
          </w:p>
          <w:p w14:paraId="2996BA82" w14:textId="3685F9A4" w:rsidR="000816CD" w:rsidRPr="000816CD" w:rsidRDefault="000816CD" w:rsidP="000816CD">
            <w:pPr>
              <w:jc w:val="both"/>
              <w:rPr>
                <w:lang w:val="en-US"/>
              </w:rPr>
            </w:pPr>
            <w:r w:rsidRPr="000816CD">
              <w:rPr>
                <w:lang w:val="en-US"/>
              </w:rPr>
              <w:t>Operator</w:t>
            </w:r>
            <w:r w:rsidRPr="000816C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       </w:t>
            </w:r>
            <w:r w:rsidRPr="000816CD">
              <w:rPr>
                <w:lang w:val="en-US"/>
              </w:rPr>
              <w:t>22</w:t>
            </w:r>
          </w:p>
          <w:p w14:paraId="167DE891" w14:textId="4CC6D4DB" w:rsidR="000816CD" w:rsidRPr="000816CD" w:rsidRDefault="000816CD" w:rsidP="000816CD">
            <w:pPr>
              <w:jc w:val="both"/>
              <w:rPr>
                <w:lang w:val="en-US"/>
              </w:rPr>
            </w:pPr>
            <w:r w:rsidRPr="000816CD">
              <w:rPr>
                <w:lang w:val="en-US"/>
              </w:rPr>
              <w:t>Paralegal</w:t>
            </w:r>
            <w:r w:rsidRPr="000816C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       </w:t>
            </w:r>
            <w:r w:rsidRPr="000816CD">
              <w:rPr>
                <w:lang w:val="en-US"/>
              </w:rPr>
              <w:t>21</w:t>
            </w:r>
          </w:p>
          <w:p w14:paraId="774FC642" w14:textId="77777777" w:rsidR="000816CD" w:rsidRPr="000816CD" w:rsidRDefault="000816CD" w:rsidP="000816CD">
            <w:pPr>
              <w:jc w:val="both"/>
              <w:rPr>
                <w:lang w:val="en-US"/>
              </w:rPr>
            </w:pPr>
            <w:r w:rsidRPr="000816CD">
              <w:rPr>
                <w:lang w:val="en-US"/>
              </w:rPr>
              <w:t>Environmental Specialist</w:t>
            </w:r>
            <w:r w:rsidRPr="000816CD">
              <w:rPr>
                <w:lang w:val="en-US"/>
              </w:rPr>
              <w:tab/>
              <w:t>21</w:t>
            </w:r>
          </w:p>
          <w:p w14:paraId="66CC499A" w14:textId="02E0ABF4" w:rsidR="000816CD" w:rsidRDefault="000816CD" w:rsidP="000816CD">
            <w:pPr>
              <w:jc w:val="both"/>
              <w:rPr>
                <w:lang w:val="en-US"/>
              </w:rPr>
            </w:pPr>
            <w:r w:rsidRPr="000816CD">
              <w:rPr>
                <w:lang w:val="en-US"/>
              </w:rPr>
              <w:t>Assistant Professor</w:t>
            </w:r>
            <w:r w:rsidRPr="000816C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</w:t>
            </w:r>
            <w:r w:rsidRPr="000816CD">
              <w:rPr>
                <w:lang w:val="en-US"/>
              </w:rPr>
              <w:t>20</w:t>
            </w:r>
          </w:p>
          <w:p w14:paraId="536FACD2" w14:textId="77777777" w:rsidR="005C0BD1" w:rsidRDefault="005C0BD1" w:rsidP="008D2AFB">
            <w:pPr>
              <w:jc w:val="both"/>
              <w:rPr>
                <w:lang w:val="en-US"/>
              </w:rPr>
            </w:pPr>
          </w:p>
          <w:p w14:paraId="7E45D34B" w14:textId="77777777" w:rsidR="005C0BD1" w:rsidRDefault="005C0BD1" w:rsidP="008D2AFB">
            <w:pPr>
              <w:jc w:val="both"/>
              <w:rPr>
                <w:lang w:val="en-US"/>
              </w:rPr>
            </w:pPr>
          </w:p>
          <w:p w14:paraId="57C7F0BC" w14:textId="77777777" w:rsidR="005C0BD1" w:rsidRDefault="005C0BD1" w:rsidP="008D2AFB">
            <w:pPr>
              <w:jc w:val="both"/>
              <w:rPr>
                <w:lang w:val="en-US"/>
              </w:rPr>
            </w:pPr>
          </w:p>
          <w:p w14:paraId="2C6B4C51" w14:textId="77777777" w:rsidR="005C0BD1" w:rsidRDefault="005C0BD1" w:rsidP="008D2AFB">
            <w:pPr>
              <w:jc w:val="both"/>
              <w:rPr>
                <w:lang w:val="en-US"/>
              </w:rPr>
            </w:pPr>
          </w:p>
        </w:tc>
      </w:tr>
      <w:tr w:rsidR="000816CD" w14:paraId="1A6CFFC4" w14:textId="77777777" w:rsidTr="008D2AFB">
        <w:tc>
          <w:tcPr>
            <w:tcW w:w="9243" w:type="dxa"/>
          </w:tcPr>
          <w:p w14:paraId="2C497DD4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0816CD" w14:paraId="61C0A4FA" w14:textId="77777777" w:rsidTr="008D2AFB">
        <w:tc>
          <w:tcPr>
            <w:tcW w:w="9243" w:type="dxa"/>
          </w:tcPr>
          <w:p w14:paraId="31ECBAA2" w14:textId="77777777" w:rsidR="000816CD" w:rsidRDefault="000816CD" w:rsidP="00081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2549D62E" w14:textId="77777777" w:rsidR="00C02B5C" w:rsidRDefault="00C02B5C" w:rsidP="00C02B5C">
      <w:pPr>
        <w:ind w:firstLine="432"/>
        <w:jc w:val="both"/>
        <w:rPr>
          <w:lang w:val="en-US"/>
        </w:rPr>
      </w:pPr>
    </w:p>
    <w:p w14:paraId="1CAA69E5" w14:textId="78B39CB1" w:rsidR="00C02B5C" w:rsidRDefault="00C02B5C" w:rsidP="00C02B5C">
      <w:pPr>
        <w:pStyle w:val="Heading2"/>
      </w:pPr>
      <w:r>
        <w:t>Task 15</w:t>
      </w:r>
    </w:p>
    <w:p w14:paraId="50AD3F19" w14:textId="77777777" w:rsidR="00C02B5C" w:rsidRDefault="00C02B5C" w:rsidP="00C02B5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15A71CF" w14:textId="64407D60" w:rsidR="00C02B5C" w:rsidRPr="00340268" w:rsidRDefault="00C02B5C" w:rsidP="00C02B5C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Display </w:t>
      </w:r>
      <w:r w:rsidR="001B773F">
        <w:rPr>
          <w:b/>
        </w:rPr>
        <w:t xml:space="preserve">the last names for which the occurrence is more than once for women </w:t>
      </w:r>
      <w:r w:rsidR="00B57F2F">
        <w:rPr>
          <w:b/>
        </w:rPr>
        <w:t xml:space="preserve">born in </w:t>
      </w:r>
      <w:r w:rsidR="001B773F">
        <w:rPr>
          <w:b/>
        </w:rPr>
        <w:t>1988</w:t>
      </w:r>
      <w:r w:rsidR="00B57F2F">
        <w:rPr>
          <w:b/>
        </w:rPr>
        <w:t>.</w:t>
      </w:r>
    </w:p>
    <w:p w14:paraId="25CCCFDE" w14:textId="77777777" w:rsidR="00C02B5C" w:rsidRPr="00BC422C" w:rsidRDefault="00C02B5C" w:rsidP="00C02B5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02B5C" w14:paraId="2F55FB26" w14:textId="77777777" w:rsidTr="008D2AFB">
        <w:tc>
          <w:tcPr>
            <w:tcW w:w="9243" w:type="dxa"/>
          </w:tcPr>
          <w:p w14:paraId="3D4F3DEF" w14:textId="77777777" w:rsidR="00C02B5C" w:rsidRDefault="00C02B5C" w:rsidP="008D2AFB">
            <w:pPr>
              <w:jc w:val="both"/>
              <w:rPr>
                <w:lang w:val="en-US"/>
              </w:rPr>
            </w:pPr>
          </w:p>
          <w:p w14:paraId="6F66C0BA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FC82A0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192C1310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</w:p>
          <w:p w14:paraId="4AE4059C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'female'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1988</w:t>
            </w:r>
          </w:p>
          <w:p w14:paraId="28B7FF60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</w:p>
          <w:p w14:paraId="35CCC737" w14:textId="77777777" w:rsidR="00A52B06" w:rsidRDefault="00A52B06" w:rsidP="00A52B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having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</w:p>
          <w:p w14:paraId="299CB61F" w14:textId="77777777" w:rsidR="00C02B5C" w:rsidRDefault="00C02B5C" w:rsidP="008D2AFB">
            <w:pPr>
              <w:jc w:val="both"/>
              <w:rPr>
                <w:lang w:val="en-US"/>
              </w:rPr>
            </w:pPr>
          </w:p>
          <w:p w14:paraId="7C038D70" w14:textId="77777777" w:rsidR="00C02B5C" w:rsidRDefault="00C02B5C" w:rsidP="008D2AFB">
            <w:pPr>
              <w:jc w:val="both"/>
              <w:rPr>
                <w:lang w:val="en-US"/>
              </w:rPr>
            </w:pPr>
          </w:p>
        </w:tc>
      </w:tr>
    </w:tbl>
    <w:p w14:paraId="4C9B8E2C" w14:textId="77777777" w:rsidR="009B4DCB" w:rsidRDefault="009B4DCB" w:rsidP="004C5B93">
      <w:pPr>
        <w:jc w:val="both"/>
        <w:rPr>
          <w:lang w:val="en-US"/>
        </w:rPr>
      </w:pPr>
    </w:p>
    <w:p w14:paraId="06AA1AB6" w14:textId="5D33EBE0" w:rsidR="009B4DCB" w:rsidRDefault="009B4DCB" w:rsidP="009B4DCB">
      <w:pPr>
        <w:pStyle w:val="Heading2"/>
      </w:pPr>
      <w:r>
        <w:t>Task 1</w:t>
      </w:r>
      <w:r w:rsidR="004C5B93">
        <w:t>6</w:t>
      </w:r>
    </w:p>
    <w:p w14:paraId="46CF5ABC" w14:textId="77777777" w:rsidR="009B4DCB" w:rsidRPr="009B4DCB" w:rsidRDefault="009B4DCB" w:rsidP="009B4DCB">
      <w:pPr>
        <w:rPr>
          <w:lang w:val="en-US"/>
        </w:rPr>
      </w:pPr>
    </w:p>
    <w:p w14:paraId="1BD8B4FE" w14:textId="58AD6FF1" w:rsidR="009B4DCB" w:rsidRDefault="009B4DCB" w:rsidP="009B4DCB">
      <w:pPr>
        <w:spacing w:after="160" w:line="259" w:lineRule="auto"/>
        <w:ind w:left="720"/>
        <w:rPr>
          <w:b/>
        </w:rPr>
      </w:pPr>
      <w:r>
        <w:rPr>
          <w:b/>
        </w:rPr>
        <w:t>Create a new table “Title” with 2 columns</w:t>
      </w:r>
      <w:r w:rsidR="00C16958">
        <w:rPr>
          <w:b/>
        </w:rPr>
        <w:t>:</w:t>
      </w:r>
      <w:r>
        <w:rPr>
          <w:b/>
        </w:rPr>
        <w:t xml:space="preserve"> id and name. Insert in the table the personal titles used with the name.</w:t>
      </w:r>
    </w:p>
    <w:p w14:paraId="4F818653" w14:textId="4CFDCFAA" w:rsidR="009B4DCB" w:rsidRDefault="009B4DCB" w:rsidP="009B4DCB">
      <w:pPr>
        <w:spacing w:after="160" w:line="259" w:lineRule="auto"/>
        <w:ind w:left="720"/>
        <w:rPr>
          <w:b/>
        </w:rPr>
      </w:pPr>
      <w:r>
        <w:rPr>
          <w:b/>
        </w:rPr>
        <w:t>Add a new column name “</w:t>
      </w:r>
      <w:proofErr w:type="spellStart"/>
      <w:r>
        <w:rPr>
          <w:b/>
        </w:rPr>
        <w:t>title_id</w:t>
      </w:r>
      <w:proofErr w:type="spellEnd"/>
      <w:r>
        <w:rPr>
          <w:b/>
        </w:rPr>
        <w:t>” (FK) in the “Person” table.</w:t>
      </w:r>
    </w:p>
    <w:p w14:paraId="0F9803C5" w14:textId="77777777" w:rsidR="009B4DCB" w:rsidRPr="00BC422C" w:rsidRDefault="009B4DCB" w:rsidP="009B4DCB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B4DCB" w14:paraId="0EA446CD" w14:textId="77777777" w:rsidTr="008D2AFB">
        <w:tc>
          <w:tcPr>
            <w:tcW w:w="9243" w:type="dxa"/>
          </w:tcPr>
          <w:p w14:paraId="55D562C6" w14:textId="77777777" w:rsidR="009B4DCB" w:rsidRDefault="009B4DCB" w:rsidP="008D2AFB">
            <w:pPr>
              <w:jc w:val="both"/>
              <w:rPr>
                <w:lang w:val="en-US"/>
              </w:rPr>
            </w:pPr>
          </w:p>
          <w:p w14:paraId="7EF20F0F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27389DAC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205A6A0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6DD62B7A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C4EE1FA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9401B00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</w:p>
          <w:p w14:paraId="7B58870B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0E41AC1B" w14:textId="77777777" w:rsidR="0058348B" w:rsidRDefault="0058348B" w:rsidP="00583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63B2755" w14:textId="77777777" w:rsidR="009B4DCB" w:rsidRDefault="009B4DCB" w:rsidP="008D2AFB">
            <w:pPr>
              <w:jc w:val="both"/>
              <w:rPr>
                <w:lang w:val="en-US"/>
              </w:rPr>
            </w:pPr>
          </w:p>
          <w:p w14:paraId="5660ED2D" w14:textId="77777777" w:rsidR="009B4DCB" w:rsidRDefault="009B4DCB" w:rsidP="008D2AFB">
            <w:pPr>
              <w:jc w:val="both"/>
              <w:rPr>
                <w:lang w:val="en-US"/>
              </w:rPr>
            </w:pPr>
          </w:p>
          <w:p w14:paraId="5F77B694" w14:textId="77777777" w:rsidR="009B4DCB" w:rsidRDefault="009B4DCB" w:rsidP="008D2AFB">
            <w:pPr>
              <w:jc w:val="both"/>
              <w:rPr>
                <w:lang w:val="en-US"/>
              </w:rPr>
            </w:pPr>
          </w:p>
        </w:tc>
      </w:tr>
    </w:tbl>
    <w:p w14:paraId="4F3CE3B0" w14:textId="77777777" w:rsidR="009B4DCB" w:rsidRDefault="009B4DCB" w:rsidP="009B4DCB">
      <w:pPr>
        <w:jc w:val="both"/>
        <w:rPr>
          <w:lang w:val="en-US"/>
        </w:rPr>
      </w:pPr>
    </w:p>
    <w:p w14:paraId="3F35689C" w14:textId="3558BA30" w:rsidR="000F7158" w:rsidRDefault="004C5B93" w:rsidP="000F7158">
      <w:pPr>
        <w:pStyle w:val="Heading2"/>
      </w:pPr>
      <w:r>
        <w:t>Task 17</w:t>
      </w:r>
    </w:p>
    <w:p w14:paraId="7EFB0EDF" w14:textId="77777777" w:rsidR="000F7158" w:rsidRDefault="000F7158" w:rsidP="000F7158">
      <w:pPr>
        <w:ind w:firstLine="432"/>
        <w:jc w:val="both"/>
        <w:rPr>
          <w:lang w:val="en-US"/>
        </w:rPr>
      </w:pPr>
    </w:p>
    <w:p w14:paraId="0C82DF59" w14:textId="510A96A1" w:rsidR="00CA2666" w:rsidRDefault="00CA2666" w:rsidP="00CA2666">
      <w:pPr>
        <w:spacing w:after="160" w:line="259" w:lineRule="auto"/>
        <w:ind w:left="720"/>
        <w:rPr>
          <w:b/>
        </w:rPr>
      </w:pPr>
      <w:r>
        <w:rPr>
          <w:b/>
        </w:rPr>
        <w:t xml:space="preserve">Create </w:t>
      </w:r>
      <w:r w:rsidR="009B4DCB">
        <w:rPr>
          <w:b/>
        </w:rPr>
        <w:t xml:space="preserve">the stored procedure which will </w:t>
      </w:r>
      <w:r w:rsidR="00E22604">
        <w:rPr>
          <w:b/>
        </w:rPr>
        <w:t>populate</w:t>
      </w:r>
      <w:r w:rsidR="009B4DCB">
        <w:rPr>
          <w:b/>
        </w:rPr>
        <w:t xml:space="preserve"> random the values in the new added column o</w:t>
      </w:r>
      <w:r w:rsidR="00B32164">
        <w:rPr>
          <w:b/>
        </w:rPr>
        <w:t>f</w:t>
      </w:r>
      <w:r w:rsidR="009B4DCB">
        <w:rPr>
          <w:b/>
        </w:rPr>
        <w:t xml:space="preserve"> the “Person” table.</w:t>
      </w:r>
    </w:p>
    <w:p w14:paraId="4136317D" w14:textId="77777777" w:rsidR="000F7158" w:rsidRPr="00BC422C" w:rsidRDefault="000F7158" w:rsidP="000F7158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F7158" w14:paraId="75A67523" w14:textId="77777777" w:rsidTr="008D2AFB">
        <w:tc>
          <w:tcPr>
            <w:tcW w:w="9243" w:type="dxa"/>
          </w:tcPr>
          <w:p w14:paraId="571555E3" w14:textId="77777777" w:rsidR="000F7158" w:rsidRDefault="000F7158" w:rsidP="008D2AFB">
            <w:pPr>
              <w:jc w:val="both"/>
              <w:rPr>
                <w:lang w:val="en-US"/>
              </w:rPr>
            </w:pPr>
          </w:p>
          <w:p w14:paraId="0D6213F9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Insert_into_person_titile_id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6A4E012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7E34D73F" w14:textId="5AEB8E9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(SELECT COUNT(id) FROM person) </w:t>
            </w:r>
          </w:p>
          <w:p w14:paraId="4C327B61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7B41CDE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63C44850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</w:p>
          <w:p w14:paraId="7C1712D4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1C3A5331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</w:p>
          <w:p w14:paraId="0496422A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1375040D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B292272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FLOOR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41B19F9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</w:p>
          <w:p w14:paraId="5EC045E3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1460CE7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</w:p>
          <w:p w14:paraId="4769C1ED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61A50442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F4169EE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B899837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Insert_into_person_titile_id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</w:p>
          <w:p w14:paraId="78A15E21" w14:textId="77777777" w:rsidR="00574755" w:rsidRDefault="00574755" w:rsidP="005747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88CB842" w14:textId="77777777" w:rsidR="000F7158" w:rsidRDefault="000F7158" w:rsidP="008D2AFB">
            <w:pPr>
              <w:jc w:val="both"/>
              <w:rPr>
                <w:lang w:val="en-US"/>
              </w:rPr>
            </w:pPr>
          </w:p>
          <w:p w14:paraId="7985B129" w14:textId="77777777" w:rsidR="000F7158" w:rsidRDefault="000F7158" w:rsidP="008D2AFB">
            <w:pPr>
              <w:jc w:val="both"/>
              <w:rPr>
                <w:lang w:val="en-US"/>
              </w:rPr>
            </w:pPr>
          </w:p>
          <w:p w14:paraId="18EA7565" w14:textId="77777777" w:rsidR="000F7158" w:rsidRDefault="000F7158" w:rsidP="008D2AFB">
            <w:pPr>
              <w:jc w:val="both"/>
              <w:rPr>
                <w:lang w:val="en-US"/>
              </w:rPr>
            </w:pPr>
          </w:p>
        </w:tc>
      </w:tr>
    </w:tbl>
    <w:p w14:paraId="05F8011C" w14:textId="77777777" w:rsidR="00255CE4" w:rsidRDefault="00255CE4" w:rsidP="004C5B93">
      <w:pPr>
        <w:jc w:val="both"/>
        <w:rPr>
          <w:lang w:val="en-US"/>
        </w:rPr>
      </w:pPr>
    </w:p>
    <w:p w14:paraId="6AFBF80E" w14:textId="77777777" w:rsidR="00255CE4" w:rsidRDefault="00255CE4" w:rsidP="00255CE4">
      <w:pPr>
        <w:jc w:val="both"/>
        <w:rPr>
          <w:lang w:val="en-US"/>
        </w:rPr>
      </w:pPr>
    </w:p>
    <w:p w14:paraId="5F681A22" w14:textId="1570794B" w:rsidR="00255CE4" w:rsidRDefault="004C5B93" w:rsidP="00255CE4">
      <w:pPr>
        <w:pStyle w:val="Heading2"/>
      </w:pPr>
      <w:r>
        <w:t>Task 18</w:t>
      </w:r>
    </w:p>
    <w:p w14:paraId="37BF7DAB" w14:textId="77777777" w:rsidR="00255CE4" w:rsidRDefault="00255CE4" w:rsidP="00255CE4">
      <w:pPr>
        <w:ind w:firstLine="432"/>
        <w:jc w:val="both"/>
        <w:rPr>
          <w:lang w:val="en-US"/>
        </w:rPr>
      </w:pPr>
    </w:p>
    <w:p w14:paraId="7240ECFA" w14:textId="5E21E23F" w:rsidR="00255CE4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>Create a new table “</w:t>
      </w:r>
      <w:proofErr w:type="spellStart"/>
      <w:r>
        <w:rPr>
          <w:b/>
        </w:rPr>
        <w:t>History_Salary</w:t>
      </w:r>
      <w:proofErr w:type="spellEnd"/>
      <w:r>
        <w:rPr>
          <w:b/>
        </w:rPr>
        <w:t>” with the columns: id, change date, person id, job id, salary old, salary new and salary diff.</w:t>
      </w:r>
    </w:p>
    <w:p w14:paraId="1326072D" w14:textId="77777777" w:rsidR="00255CE4" w:rsidRPr="00BC422C" w:rsidRDefault="00255CE4" w:rsidP="00255CE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5CE4" w14:paraId="1EE02E48" w14:textId="77777777" w:rsidTr="008D2AFB">
        <w:tc>
          <w:tcPr>
            <w:tcW w:w="9243" w:type="dxa"/>
          </w:tcPr>
          <w:p w14:paraId="34EDFD80" w14:textId="77777777" w:rsidR="00255CE4" w:rsidRDefault="00255CE4" w:rsidP="008D2AFB">
            <w:pPr>
              <w:jc w:val="both"/>
              <w:rPr>
                <w:lang w:val="en-US"/>
              </w:rPr>
            </w:pPr>
          </w:p>
          <w:p w14:paraId="3E16BFC7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History_salary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9C800D3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8D455B9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4E98773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DFE4089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DFEA7FA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D7F045A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CD6C510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salary_diff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6652E4E1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922DB29" w14:textId="77777777" w:rsidR="00255CE4" w:rsidRDefault="00255CE4" w:rsidP="008D2AFB">
            <w:pPr>
              <w:jc w:val="both"/>
              <w:rPr>
                <w:lang w:val="en-US"/>
              </w:rPr>
            </w:pPr>
          </w:p>
          <w:p w14:paraId="393E8E8F" w14:textId="77777777" w:rsidR="00255CE4" w:rsidRDefault="00255CE4" w:rsidP="008D2AFB">
            <w:pPr>
              <w:jc w:val="both"/>
              <w:rPr>
                <w:lang w:val="en-US"/>
              </w:rPr>
            </w:pPr>
          </w:p>
          <w:p w14:paraId="2FEFD58C" w14:textId="77777777" w:rsidR="00255CE4" w:rsidRDefault="00255CE4" w:rsidP="008D2AFB">
            <w:pPr>
              <w:jc w:val="both"/>
              <w:rPr>
                <w:lang w:val="en-US"/>
              </w:rPr>
            </w:pPr>
          </w:p>
        </w:tc>
      </w:tr>
    </w:tbl>
    <w:p w14:paraId="594A16FE" w14:textId="77777777" w:rsidR="000C3FBF" w:rsidRDefault="000C3FBF" w:rsidP="000C3FBF">
      <w:pPr>
        <w:jc w:val="both"/>
        <w:rPr>
          <w:lang w:val="en-US"/>
        </w:rPr>
      </w:pPr>
    </w:p>
    <w:p w14:paraId="0A60EC2A" w14:textId="2A184E19" w:rsidR="000C3FBF" w:rsidRDefault="004C5B93" w:rsidP="000C3FBF">
      <w:pPr>
        <w:pStyle w:val="Heading2"/>
      </w:pPr>
      <w:r>
        <w:t>Task 19</w:t>
      </w:r>
    </w:p>
    <w:p w14:paraId="4350AB39" w14:textId="77777777" w:rsidR="000C3FBF" w:rsidRDefault="000C3FBF" w:rsidP="000C3FBF">
      <w:pPr>
        <w:ind w:firstLine="432"/>
        <w:jc w:val="both"/>
        <w:rPr>
          <w:lang w:val="en-US"/>
        </w:rPr>
      </w:pPr>
    </w:p>
    <w:p w14:paraId="2705B8C9" w14:textId="4BDF7FEC" w:rsidR="000C3FBF" w:rsidRDefault="000C3FBF" w:rsidP="000C3FBF">
      <w:pPr>
        <w:spacing w:after="160" w:line="259" w:lineRule="auto"/>
        <w:ind w:left="720"/>
        <w:rPr>
          <w:b/>
        </w:rPr>
      </w:pPr>
      <w:r>
        <w:rPr>
          <w:b/>
        </w:rPr>
        <w:t>Create a new table “Accountancy” with the columns: id, name, salary.</w:t>
      </w:r>
    </w:p>
    <w:p w14:paraId="09D040CE" w14:textId="77777777" w:rsidR="000C3FBF" w:rsidRPr="00BC422C" w:rsidRDefault="000C3FBF" w:rsidP="000C3FBF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C3FBF" w14:paraId="6BC2CC0F" w14:textId="77777777" w:rsidTr="008D2AFB">
        <w:tc>
          <w:tcPr>
            <w:tcW w:w="9243" w:type="dxa"/>
          </w:tcPr>
          <w:p w14:paraId="1552CB6C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2452A4A2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0A27356C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Accountancy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D3922BD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3F67079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0459432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58530B85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182AFC0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5D9D0482" w14:textId="77777777" w:rsidR="000C3FBF" w:rsidRDefault="000C3FBF" w:rsidP="008D2AFB">
            <w:pPr>
              <w:jc w:val="both"/>
              <w:rPr>
                <w:lang w:val="en-US"/>
              </w:rPr>
            </w:pPr>
          </w:p>
        </w:tc>
      </w:tr>
    </w:tbl>
    <w:p w14:paraId="3CFCB7E7" w14:textId="77777777" w:rsidR="000C3FBF" w:rsidRDefault="000C3FBF" w:rsidP="000C3FBF">
      <w:pPr>
        <w:jc w:val="both"/>
        <w:rPr>
          <w:lang w:val="en-US"/>
        </w:rPr>
      </w:pPr>
    </w:p>
    <w:p w14:paraId="4627EC50" w14:textId="173927FF" w:rsidR="000C3FBF" w:rsidRDefault="004C5B93" w:rsidP="000C3FBF">
      <w:pPr>
        <w:pStyle w:val="Heading2"/>
      </w:pPr>
      <w:r>
        <w:t>Task 20</w:t>
      </w:r>
    </w:p>
    <w:p w14:paraId="04A19946" w14:textId="77777777" w:rsidR="000C3FBF" w:rsidRDefault="000C3FBF" w:rsidP="000C3FBF">
      <w:pPr>
        <w:ind w:firstLine="432"/>
        <w:jc w:val="both"/>
        <w:rPr>
          <w:lang w:val="en-US"/>
        </w:rPr>
      </w:pPr>
    </w:p>
    <w:p w14:paraId="62CBD3FC" w14:textId="1F51D8D7" w:rsidR="00571036" w:rsidRDefault="00571036" w:rsidP="00571036">
      <w:pPr>
        <w:spacing w:after="160" w:line="259" w:lineRule="auto"/>
        <w:ind w:left="720"/>
        <w:rPr>
          <w:b/>
        </w:rPr>
      </w:pPr>
      <w:r>
        <w:rPr>
          <w:b/>
        </w:rPr>
        <w:t>Create a new table “</w:t>
      </w:r>
      <w:proofErr w:type="spellStart"/>
      <w:r>
        <w:rPr>
          <w:b/>
        </w:rPr>
        <w:t>Statistic_Job_Title</w:t>
      </w:r>
      <w:proofErr w:type="spellEnd"/>
      <w:r>
        <w:rPr>
          <w:b/>
        </w:rPr>
        <w:t xml:space="preserve">” with the columns: id, title, title num. </w:t>
      </w:r>
    </w:p>
    <w:p w14:paraId="46253EF7" w14:textId="77777777" w:rsidR="00750C16" w:rsidRPr="00571036" w:rsidRDefault="00750C16" w:rsidP="00750C1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19"/>
          <w:szCs w:val="19"/>
        </w:rPr>
      </w:pPr>
    </w:p>
    <w:p w14:paraId="7CDF97F3" w14:textId="77777777" w:rsidR="000C3FBF" w:rsidRPr="00BC422C" w:rsidRDefault="000C3FBF" w:rsidP="000C3FBF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C3FBF" w14:paraId="79873E05" w14:textId="77777777" w:rsidTr="008D2AFB">
        <w:tc>
          <w:tcPr>
            <w:tcW w:w="9243" w:type="dxa"/>
          </w:tcPr>
          <w:p w14:paraId="21C63CE6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Statistic_Job_Title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D1B00B2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FF68EE6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0D4C60D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0DBEB8EB" w14:textId="77777777" w:rsidR="006F5635" w:rsidRDefault="006F5635" w:rsidP="006F5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8D53359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161FB0BB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58CBAFC7" w14:textId="77777777" w:rsidR="000C3FBF" w:rsidRDefault="000C3FBF" w:rsidP="008D2AFB">
            <w:pPr>
              <w:jc w:val="both"/>
              <w:rPr>
                <w:lang w:val="en-US"/>
              </w:rPr>
            </w:pPr>
          </w:p>
          <w:p w14:paraId="192347D4" w14:textId="77777777" w:rsidR="000C3FBF" w:rsidRDefault="000C3FBF" w:rsidP="008D2AFB">
            <w:pPr>
              <w:jc w:val="both"/>
              <w:rPr>
                <w:lang w:val="en-US"/>
              </w:rPr>
            </w:pPr>
          </w:p>
        </w:tc>
      </w:tr>
    </w:tbl>
    <w:p w14:paraId="3B9EA521" w14:textId="77777777" w:rsidR="00571036" w:rsidRDefault="00571036" w:rsidP="00571036">
      <w:pPr>
        <w:jc w:val="both"/>
        <w:rPr>
          <w:lang w:val="en-US"/>
        </w:rPr>
      </w:pPr>
    </w:p>
    <w:p w14:paraId="5031AB98" w14:textId="12C00DA9" w:rsidR="00571036" w:rsidRDefault="00571036" w:rsidP="00571036">
      <w:pPr>
        <w:pStyle w:val="Heading2"/>
      </w:pPr>
      <w:r>
        <w:t xml:space="preserve">Task </w:t>
      </w:r>
      <w:r w:rsidR="004C5B93">
        <w:t>21</w:t>
      </w:r>
    </w:p>
    <w:p w14:paraId="1C90C06F" w14:textId="77777777" w:rsidR="00571036" w:rsidRDefault="00571036" w:rsidP="00571036">
      <w:pPr>
        <w:ind w:firstLine="432"/>
        <w:jc w:val="both"/>
        <w:rPr>
          <w:lang w:val="en-US"/>
        </w:rPr>
      </w:pPr>
    </w:p>
    <w:p w14:paraId="78333079" w14:textId="050A7D8B" w:rsidR="00571036" w:rsidRDefault="00571036" w:rsidP="006C5E29">
      <w:pPr>
        <w:spacing w:after="160" w:line="259" w:lineRule="auto"/>
        <w:ind w:left="720"/>
        <w:jc w:val="both"/>
        <w:rPr>
          <w:b/>
        </w:rPr>
      </w:pPr>
      <w:r>
        <w:rPr>
          <w:b/>
        </w:rPr>
        <w:t>Create a stored procedure which will populate the “</w:t>
      </w:r>
      <w:proofErr w:type="spellStart"/>
      <w:r>
        <w:rPr>
          <w:b/>
        </w:rPr>
        <w:t>Statistic_Job_Title</w:t>
      </w:r>
      <w:proofErr w:type="spellEnd"/>
      <w:r>
        <w:rPr>
          <w:b/>
        </w:rPr>
        <w:t xml:space="preserve">” </w:t>
      </w:r>
      <w:r w:rsidR="00E22604">
        <w:rPr>
          <w:b/>
        </w:rPr>
        <w:t>t</w:t>
      </w:r>
      <w:r>
        <w:rPr>
          <w:b/>
        </w:rPr>
        <w:t>a</w:t>
      </w:r>
      <w:r w:rsidR="00E22604">
        <w:rPr>
          <w:b/>
        </w:rPr>
        <w:t>b</w:t>
      </w:r>
      <w:r>
        <w:rPr>
          <w:b/>
        </w:rPr>
        <w:t>le with the job titles and the occurrence of the</w:t>
      </w:r>
      <w:r w:rsidR="00E22604">
        <w:rPr>
          <w:b/>
        </w:rPr>
        <w:t>m</w:t>
      </w:r>
      <w:r>
        <w:rPr>
          <w:b/>
        </w:rPr>
        <w:t xml:space="preserve"> from </w:t>
      </w:r>
      <w:r w:rsidR="00E22604">
        <w:rPr>
          <w:b/>
        </w:rPr>
        <w:t xml:space="preserve">the </w:t>
      </w:r>
      <w:r>
        <w:rPr>
          <w:b/>
        </w:rPr>
        <w:t>“Job” table</w:t>
      </w:r>
      <w:r w:rsidR="00E22604">
        <w:rPr>
          <w:b/>
        </w:rPr>
        <w:t xml:space="preserve"> and will print the result set</w:t>
      </w:r>
      <w:r>
        <w:rPr>
          <w:b/>
        </w:rPr>
        <w:t xml:space="preserve">. </w:t>
      </w:r>
    </w:p>
    <w:p w14:paraId="5ED77D1A" w14:textId="77777777" w:rsidR="00571036" w:rsidRPr="00571036" w:rsidRDefault="00571036" w:rsidP="0057103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19"/>
          <w:szCs w:val="19"/>
        </w:rPr>
      </w:pPr>
    </w:p>
    <w:p w14:paraId="0BE7450F" w14:textId="77777777" w:rsidR="00571036" w:rsidRPr="00BC422C" w:rsidRDefault="00571036" w:rsidP="00571036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71036" w14:paraId="27F438A9" w14:textId="77777777" w:rsidTr="008D2AFB">
        <w:tc>
          <w:tcPr>
            <w:tcW w:w="9243" w:type="dxa"/>
          </w:tcPr>
          <w:p w14:paraId="22B80BA3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insert_into_statistic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9A32816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Statistic_Job_Title</w:t>
            </w:r>
            <w:proofErr w:type="spellEnd"/>
          </w:p>
          <w:p w14:paraId="53458C7D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Statistic_Job_Title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title_num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E2B6F9A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6538C4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6D3F9E87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proofErr w:type="spellEnd"/>
          </w:p>
          <w:p w14:paraId="3CB18D64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28A01FC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Statistic_Job_Title</w:t>
            </w:r>
            <w:proofErr w:type="spellEnd"/>
          </w:p>
          <w:p w14:paraId="037ACD0F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91967E2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EB312BE" w14:textId="77777777" w:rsid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insert_into_statistic</w:t>
            </w:r>
            <w:proofErr w:type="spellEnd"/>
          </w:p>
          <w:p w14:paraId="72410543" w14:textId="77777777" w:rsidR="00113789" w:rsidRPr="00113789" w:rsidRDefault="00113789" w:rsidP="001137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</w:p>
          <w:p w14:paraId="42511888" w14:textId="77777777" w:rsidR="00571036" w:rsidRDefault="00571036" w:rsidP="008D2AFB">
            <w:pPr>
              <w:jc w:val="both"/>
              <w:rPr>
                <w:lang w:val="en-US"/>
              </w:rPr>
            </w:pPr>
          </w:p>
          <w:p w14:paraId="38C5E262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Administrative Assistant IV</w:t>
            </w:r>
            <w:r w:rsidRPr="00113789">
              <w:rPr>
                <w:lang w:val="en-US"/>
              </w:rPr>
              <w:tab/>
              <w:t>1</w:t>
            </w:r>
          </w:p>
          <w:p w14:paraId="1A8AA817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Business Systems Development Analyst</w:t>
            </w:r>
            <w:r w:rsidRPr="00113789">
              <w:rPr>
                <w:lang w:val="en-US"/>
              </w:rPr>
              <w:tab/>
              <w:t>1</w:t>
            </w:r>
          </w:p>
          <w:p w14:paraId="545F2FB4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Computer Systems Analyst II</w:t>
            </w:r>
            <w:r w:rsidRPr="00113789">
              <w:rPr>
                <w:lang w:val="en-US"/>
              </w:rPr>
              <w:tab/>
              <w:t>1</w:t>
            </w:r>
          </w:p>
          <w:p w14:paraId="62B5F2D1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proofErr w:type="spellStart"/>
            <w:r w:rsidRPr="00113789">
              <w:rPr>
                <w:lang w:val="en-US"/>
              </w:rPr>
              <w:t>engeneer</w:t>
            </w:r>
            <w:proofErr w:type="spellEnd"/>
            <w:r w:rsidRPr="00113789">
              <w:rPr>
                <w:lang w:val="en-US"/>
              </w:rPr>
              <w:tab/>
              <w:t>1</w:t>
            </w:r>
          </w:p>
          <w:p w14:paraId="79312160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Environmental Specialist</w:t>
            </w:r>
            <w:r w:rsidRPr="00113789">
              <w:rPr>
                <w:lang w:val="en-US"/>
              </w:rPr>
              <w:tab/>
              <w:t>1</w:t>
            </w:r>
          </w:p>
          <w:p w14:paraId="6CDA5DD4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Environmental Tech</w:t>
            </w:r>
            <w:r w:rsidRPr="00113789">
              <w:rPr>
                <w:lang w:val="en-US"/>
              </w:rPr>
              <w:tab/>
              <w:t>1</w:t>
            </w:r>
          </w:p>
          <w:p w14:paraId="104E74E5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Financial Advisor</w:t>
            </w:r>
            <w:r w:rsidRPr="00113789">
              <w:rPr>
                <w:lang w:val="en-US"/>
              </w:rPr>
              <w:tab/>
              <w:t>1</w:t>
            </w:r>
          </w:p>
          <w:p w14:paraId="2CE737CE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Geological Engineer</w:t>
            </w:r>
            <w:r w:rsidRPr="00113789">
              <w:rPr>
                <w:lang w:val="en-US"/>
              </w:rPr>
              <w:tab/>
              <w:t>1</w:t>
            </w:r>
          </w:p>
          <w:p w14:paraId="3D549FAB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GIS Technical Architect</w:t>
            </w:r>
            <w:r w:rsidRPr="00113789">
              <w:rPr>
                <w:lang w:val="en-US"/>
              </w:rPr>
              <w:tab/>
              <w:t>1</w:t>
            </w:r>
          </w:p>
          <w:p w14:paraId="727E480C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Librarian</w:t>
            </w:r>
            <w:r w:rsidRPr="00113789">
              <w:rPr>
                <w:lang w:val="en-US"/>
              </w:rPr>
              <w:tab/>
              <w:t>1</w:t>
            </w:r>
          </w:p>
          <w:p w14:paraId="719EE7E5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manager</w:t>
            </w:r>
            <w:r w:rsidRPr="00113789">
              <w:rPr>
                <w:lang w:val="en-US"/>
              </w:rPr>
              <w:tab/>
              <w:t>1</w:t>
            </w:r>
          </w:p>
          <w:p w14:paraId="78333FFD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Nuclear Power Engineer</w:t>
            </w:r>
            <w:r w:rsidRPr="00113789">
              <w:rPr>
                <w:lang w:val="en-US"/>
              </w:rPr>
              <w:tab/>
              <w:t>1</w:t>
            </w:r>
          </w:p>
          <w:p w14:paraId="612ABA3B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Occupational Therapist</w:t>
            </w:r>
            <w:r w:rsidRPr="00113789">
              <w:rPr>
                <w:lang w:val="en-US"/>
              </w:rPr>
              <w:tab/>
              <w:t>1</w:t>
            </w:r>
          </w:p>
          <w:p w14:paraId="3F3743DF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Paralegal</w:t>
            </w:r>
            <w:r w:rsidRPr="00113789">
              <w:rPr>
                <w:lang w:val="en-US"/>
              </w:rPr>
              <w:tab/>
              <w:t>1</w:t>
            </w:r>
          </w:p>
          <w:p w14:paraId="4633A511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Pharmacist</w:t>
            </w:r>
            <w:r w:rsidRPr="00113789">
              <w:rPr>
                <w:lang w:val="en-US"/>
              </w:rPr>
              <w:tab/>
              <w:t>1</w:t>
            </w:r>
          </w:p>
          <w:p w14:paraId="46505BF6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Physical Therapy Assistant</w:t>
            </w:r>
            <w:r w:rsidRPr="00113789">
              <w:rPr>
                <w:lang w:val="en-US"/>
              </w:rPr>
              <w:tab/>
              <w:t>1</w:t>
            </w:r>
          </w:p>
          <w:p w14:paraId="13E4BD98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Programmer I</w:t>
            </w:r>
            <w:r w:rsidRPr="00113789">
              <w:rPr>
                <w:lang w:val="en-US"/>
              </w:rPr>
              <w:tab/>
              <w:t>1</w:t>
            </w:r>
          </w:p>
          <w:p w14:paraId="494A1FCC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Senior Developer</w:t>
            </w:r>
            <w:r w:rsidRPr="00113789">
              <w:rPr>
                <w:lang w:val="en-US"/>
              </w:rPr>
              <w:tab/>
              <w:t>1</w:t>
            </w:r>
          </w:p>
          <w:p w14:paraId="3BB2BC10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Structural Analysis Engineer</w:t>
            </w:r>
            <w:r w:rsidRPr="00113789">
              <w:rPr>
                <w:lang w:val="en-US"/>
              </w:rPr>
              <w:tab/>
              <w:t>1</w:t>
            </w:r>
          </w:p>
          <w:p w14:paraId="52E57B51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Systems Administrator III</w:t>
            </w:r>
            <w:r w:rsidRPr="00113789">
              <w:rPr>
                <w:lang w:val="en-US"/>
              </w:rPr>
              <w:tab/>
              <w:t>1</w:t>
            </w:r>
          </w:p>
          <w:p w14:paraId="48B8B388" w14:textId="77777777" w:rsidR="00113789" w:rsidRPr="00113789" w:rsidRDefault="00113789" w:rsidP="00113789">
            <w:pPr>
              <w:jc w:val="both"/>
              <w:rPr>
                <w:lang w:val="en-US"/>
              </w:rPr>
            </w:pPr>
            <w:r w:rsidRPr="00113789">
              <w:rPr>
                <w:lang w:val="en-US"/>
              </w:rPr>
              <w:t>Tax Accountant</w:t>
            </w:r>
            <w:r w:rsidRPr="00113789">
              <w:rPr>
                <w:lang w:val="en-US"/>
              </w:rPr>
              <w:tab/>
              <w:t>1</w:t>
            </w:r>
          </w:p>
          <w:p w14:paraId="4373D7CC" w14:textId="70CC51D4" w:rsidR="00113789" w:rsidRPr="00113789" w:rsidRDefault="00113789" w:rsidP="00113789">
            <w:pPr>
              <w:jc w:val="both"/>
              <w:rPr>
                <w:lang w:val="ru-RU"/>
              </w:rPr>
            </w:pPr>
            <w:r w:rsidRPr="00113789">
              <w:rPr>
                <w:lang w:val="en-US"/>
              </w:rPr>
              <w:t>VP Accounting</w:t>
            </w:r>
            <w:r w:rsidRPr="00113789">
              <w:rPr>
                <w:lang w:val="en-US"/>
              </w:rPr>
              <w:tab/>
              <w:t>1</w:t>
            </w:r>
          </w:p>
          <w:p w14:paraId="3C26E935" w14:textId="77777777" w:rsidR="00571036" w:rsidRDefault="00571036" w:rsidP="008D2AFB">
            <w:pPr>
              <w:jc w:val="both"/>
              <w:rPr>
                <w:lang w:val="en-US"/>
              </w:rPr>
            </w:pPr>
          </w:p>
          <w:p w14:paraId="3BCD5AE4" w14:textId="77777777" w:rsidR="00571036" w:rsidRDefault="00571036" w:rsidP="008D2AFB">
            <w:pPr>
              <w:jc w:val="both"/>
              <w:rPr>
                <w:lang w:val="en-US"/>
              </w:rPr>
            </w:pPr>
          </w:p>
          <w:p w14:paraId="50249EFD" w14:textId="77777777" w:rsidR="00571036" w:rsidRDefault="00571036" w:rsidP="008D2AFB">
            <w:pPr>
              <w:jc w:val="both"/>
              <w:rPr>
                <w:lang w:val="en-US"/>
              </w:rPr>
            </w:pPr>
          </w:p>
        </w:tc>
      </w:tr>
    </w:tbl>
    <w:p w14:paraId="5F2E82AF" w14:textId="77777777" w:rsidR="00571036" w:rsidRDefault="00571036" w:rsidP="00571036">
      <w:pPr>
        <w:jc w:val="both"/>
        <w:rPr>
          <w:lang w:val="en-US"/>
        </w:rPr>
      </w:pPr>
    </w:p>
    <w:p w14:paraId="3CB8B83E" w14:textId="5169B994" w:rsidR="006C5E29" w:rsidRDefault="004C5B93" w:rsidP="006C5E29">
      <w:pPr>
        <w:pStyle w:val="Heading2"/>
      </w:pPr>
      <w:r>
        <w:t>Task 22</w:t>
      </w:r>
    </w:p>
    <w:p w14:paraId="1580F59F" w14:textId="77777777" w:rsidR="006C5E29" w:rsidRDefault="006C5E29" w:rsidP="006C5E29">
      <w:pPr>
        <w:ind w:firstLine="432"/>
        <w:jc w:val="both"/>
        <w:rPr>
          <w:lang w:val="en-US"/>
        </w:rPr>
      </w:pPr>
    </w:p>
    <w:p w14:paraId="60FE35D7" w14:textId="77777777" w:rsidR="006C5E29" w:rsidRDefault="006C5E29" w:rsidP="006C5E29">
      <w:pPr>
        <w:spacing w:after="160" w:line="259" w:lineRule="auto"/>
        <w:ind w:left="720"/>
        <w:jc w:val="both"/>
        <w:rPr>
          <w:b/>
        </w:rPr>
      </w:pPr>
      <w:r>
        <w:rPr>
          <w:b/>
        </w:rPr>
        <w:t>Create a t</w:t>
      </w:r>
      <w:r w:rsidRPr="00D5297A">
        <w:rPr>
          <w:b/>
        </w:rPr>
        <w:t xml:space="preserve">emporary table </w:t>
      </w:r>
      <w:r>
        <w:rPr>
          <w:b/>
        </w:rPr>
        <w:t>“</w:t>
      </w:r>
      <w:proofErr w:type="spellStart"/>
      <w:r>
        <w:rPr>
          <w:b/>
        </w:rPr>
        <w:t>Number_game</w:t>
      </w:r>
      <w:proofErr w:type="spellEnd"/>
      <w:r>
        <w:rPr>
          <w:b/>
        </w:rPr>
        <w:t xml:space="preserve">” with 2 columns: </w:t>
      </w:r>
      <w:proofErr w:type="spellStart"/>
      <w:r>
        <w:rPr>
          <w:b/>
        </w:rPr>
        <w:t>Digit_number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Letter_number</w:t>
      </w:r>
      <w:proofErr w:type="spellEnd"/>
      <w:r>
        <w:rPr>
          <w:b/>
        </w:rPr>
        <w:t>. Insert the values in the table from 1 (one) to 20 (twenty).</w:t>
      </w:r>
    </w:p>
    <w:p w14:paraId="480D20BC" w14:textId="5C8D468B" w:rsidR="006C5E29" w:rsidRPr="006C5E29" w:rsidRDefault="006C5E29" w:rsidP="006C5E29">
      <w:pPr>
        <w:spacing w:after="160" w:line="259" w:lineRule="auto"/>
        <w:ind w:left="720"/>
        <w:jc w:val="both"/>
        <w:rPr>
          <w:b/>
        </w:rPr>
      </w:pPr>
      <w:r w:rsidRPr="006C5E29">
        <w:rPr>
          <w:b/>
        </w:rPr>
        <w:t>Using the table calculate the combinations of different numbers which in sum give 42.</w:t>
      </w:r>
    </w:p>
    <w:p w14:paraId="3AAD9F2B" w14:textId="77777777" w:rsidR="006C5E29" w:rsidRPr="00BC422C" w:rsidRDefault="006C5E29" w:rsidP="006C5E29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C5E29" w14:paraId="37C4291C" w14:textId="77777777" w:rsidTr="008D2AFB">
        <w:tc>
          <w:tcPr>
            <w:tcW w:w="9243" w:type="dxa"/>
          </w:tcPr>
          <w:p w14:paraId="31C00A6A" w14:textId="77777777" w:rsidR="006C5E29" w:rsidRDefault="006C5E29" w:rsidP="008D2AFB">
            <w:pPr>
              <w:jc w:val="both"/>
              <w:rPr>
                <w:lang w:val="en-US"/>
              </w:rPr>
            </w:pPr>
          </w:p>
          <w:p w14:paraId="006CE4E0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C951E05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Letter_number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2FAD8BF2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FDE981C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'two'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97E31CF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'three'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9497830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'four'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294A6CD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'five'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CFC663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'six'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FA9B7C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'seven'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52B9D85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'eight'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546B702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'nine'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E78A56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1B2F170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'eleven'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8E53A9D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'twelve'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068C92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'thirteen'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F4BC0B0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'fourteen'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82BFF53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'fifteen'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AEECF66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'sixteen'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6973107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'seventeen'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140C37F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'eighteen'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988C78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'nineteen'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351AD4F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'twenty'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72B39D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5B8FDA4" w14:textId="77777777" w:rsidR="0011618A" w:rsidRDefault="0011618A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A85F923" w14:textId="77777777" w:rsidR="003B5216" w:rsidRDefault="003B5216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bookmarkStart w:id="24" w:name="_GoBack"/>
            <w:bookmarkEnd w:id="24"/>
          </w:p>
          <w:p w14:paraId="4F3F7193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4FF4F522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36D064D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8976F80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49D2577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</w:t>
            </w:r>
          </w:p>
          <w:p w14:paraId="0BB32744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CROSS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n2</w:t>
            </w:r>
          </w:p>
          <w:p w14:paraId="72F617CB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CROSS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14:paraId="65FBBA82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Number_game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n3</w:t>
            </w:r>
          </w:p>
          <w:p w14:paraId="052EFF7F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Digit_number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42</w:t>
            </w:r>
          </w:p>
          <w:p w14:paraId="770C5EAF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0995E94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6CE291D" w14:textId="77777777" w:rsidR="003B5216" w:rsidRDefault="003B5216" w:rsidP="003B52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FF7F6D3" w14:textId="77777777" w:rsidR="003B5216" w:rsidRDefault="003B5216" w:rsidP="0011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F5C5D86" w14:textId="77777777" w:rsidR="006C5E29" w:rsidRDefault="006C5E29" w:rsidP="008D2AFB">
            <w:pPr>
              <w:jc w:val="both"/>
              <w:rPr>
                <w:lang w:val="en-US"/>
              </w:rPr>
            </w:pPr>
          </w:p>
          <w:p w14:paraId="057CAF6E" w14:textId="77777777" w:rsidR="006C5E29" w:rsidRDefault="006C5E29" w:rsidP="008D2AFB">
            <w:pPr>
              <w:jc w:val="both"/>
              <w:rPr>
                <w:lang w:val="en-US"/>
              </w:rPr>
            </w:pPr>
          </w:p>
          <w:p w14:paraId="1B62C8F5" w14:textId="77777777" w:rsidR="006C5E29" w:rsidRDefault="006C5E29" w:rsidP="008D2AFB">
            <w:pPr>
              <w:jc w:val="both"/>
              <w:rPr>
                <w:lang w:val="en-US"/>
              </w:rPr>
            </w:pPr>
          </w:p>
        </w:tc>
      </w:tr>
    </w:tbl>
    <w:p w14:paraId="7B69E34C" w14:textId="77777777" w:rsidR="006C5E29" w:rsidRDefault="006C5E29" w:rsidP="006C5E29">
      <w:pPr>
        <w:jc w:val="both"/>
        <w:rPr>
          <w:lang w:val="en-US"/>
        </w:rPr>
      </w:pPr>
    </w:p>
    <w:p w14:paraId="546333E3" w14:textId="77777777" w:rsidR="000C3FBF" w:rsidRDefault="000C3FBF" w:rsidP="000C3FBF">
      <w:pPr>
        <w:jc w:val="both"/>
        <w:rPr>
          <w:lang w:val="en-US"/>
        </w:rPr>
      </w:pPr>
    </w:p>
    <w:p w14:paraId="329EAC06" w14:textId="77777777" w:rsidR="000C3FBF" w:rsidRDefault="000C3FBF" w:rsidP="000C3FBF">
      <w:pPr>
        <w:jc w:val="both"/>
        <w:rPr>
          <w:lang w:val="en-US"/>
        </w:rPr>
      </w:pPr>
    </w:p>
    <w:p w14:paraId="2B1B5DAD" w14:textId="77777777" w:rsidR="000C3FBF" w:rsidRDefault="000C3FBF" w:rsidP="000C3FBF">
      <w:pPr>
        <w:jc w:val="both"/>
        <w:rPr>
          <w:lang w:val="en-US"/>
        </w:rPr>
      </w:pPr>
    </w:p>
    <w:p w14:paraId="339FD52A" w14:textId="77777777" w:rsidR="00255CE4" w:rsidRDefault="00255CE4" w:rsidP="00255CE4">
      <w:pPr>
        <w:jc w:val="both"/>
        <w:rPr>
          <w:lang w:val="en-US"/>
        </w:rPr>
      </w:pPr>
    </w:p>
    <w:p w14:paraId="195C5281" w14:textId="77777777" w:rsidR="00255CE4" w:rsidRDefault="00255CE4" w:rsidP="00255CE4">
      <w:pPr>
        <w:jc w:val="both"/>
        <w:rPr>
          <w:lang w:val="en-US"/>
        </w:rPr>
      </w:pPr>
    </w:p>
    <w:p w14:paraId="2523C1BA" w14:textId="0881A13E" w:rsidR="00B32164" w:rsidRDefault="00B32164" w:rsidP="00BC422C">
      <w:pPr>
        <w:ind w:firstLine="432"/>
        <w:jc w:val="both"/>
        <w:rPr>
          <w:lang w:val="en-US"/>
        </w:rPr>
      </w:pPr>
    </w:p>
    <w:sectPr w:rsidR="00B32164" w:rsidSect="00FC7743">
      <w:headerReference w:type="default" r:id="rId13"/>
      <w:footerReference w:type="default" r:id="rId14"/>
      <w:pgSz w:w="11907" w:h="16839" w:code="9"/>
      <w:pgMar w:top="1440" w:right="1440" w:bottom="1440" w:left="1440" w:header="7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E4329" w14:textId="77777777" w:rsidR="008910C9" w:rsidRDefault="008910C9" w:rsidP="00813767">
      <w:r>
        <w:separator/>
      </w:r>
    </w:p>
    <w:p w14:paraId="7E434578" w14:textId="77777777" w:rsidR="008910C9" w:rsidRDefault="008910C9"/>
    <w:p w14:paraId="75CD1B08" w14:textId="77777777" w:rsidR="008910C9" w:rsidRDefault="008910C9"/>
    <w:p w14:paraId="5892E748" w14:textId="77777777" w:rsidR="008910C9" w:rsidRDefault="008910C9"/>
    <w:p w14:paraId="16BFAC38" w14:textId="77777777" w:rsidR="008910C9" w:rsidRDefault="008910C9"/>
    <w:p w14:paraId="523EABDF" w14:textId="77777777" w:rsidR="008910C9" w:rsidRDefault="008910C9"/>
    <w:p w14:paraId="49546772" w14:textId="77777777" w:rsidR="008910C9" w:rsidRDefault="008910C9"/>
    <w:p w14:paraId="46116DA9" w14:textId="77777777" w:rsidR="008910C9" w:rsidRDefault="008910C9"/>
    <w:p w14:paraId="25A8BFCB" w14:textId="77777777" w:rsidR="008910C9" w:rsidRDefault="008910C9"/>
  </w:endnote>
  <w:endnote w:type="continuationSeparator" w:id="0">
    <w:p w14:paraId="08CEEB64" w14:textId="77777777" w:rsidR="008910C9" w:rsidRDefault="008910C9" w:rsidP="00813767">
      <w:r>
        <w:continuationSeparator/>
      </w:r>
    </w:p>
    <w:p w14:paraId="05290957" w14:textId="77777777" w:rsidR="008910C9" w:rsidRDefault="008910C9"/>
    <w:p w14:paraId="1257EFF4" w14:textId="77777777" w:rsidR="008910C9" w:rsidRDefault="008910C9"/>
    <w:p w14:paraId="529D1099" w14:textId="77777777" w:rsidR="008910C9" w:rsidRDefault="008910C9"/>
    <w:p w14:paraId="6E9296D2" w14:textId="77777777" w:rsidR="008910C9" w:rsidRDefault="008910C9"/>
    <w:p w14:paraId="08B0DCF2" w14:textId="77777777" w:rsidR="008910C9" w:rsidRDefault="008910C9"/>
    <w:p w14:paraId="0418DDB3" w14:textId="77777777" w:rsidR="008910C9" w:rsidRDefault="008910C9"/>
    <w:p w14:paraId="48FDCED4" w14:textId="77777777" w:rsidR="008910C9" w:rsidRDefault="008910C9"/>
    <w:p w14:paraId="4BF47AB3" w14:textId="77777777" w:rsidR="008910C9" w:rsidRDefault="0089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551B" w14:textId="77777777" w:rsidR="00C1384B" w:rsidRPr="00512936" w:rsidRDefault="00C1384B" w:rsidP="008440D2">
    <w:pPr>
      <w:tabs>
        <w:tab w:val="left" w:pos="4032"/>
      </w:tabs>
      <w:rPr>
        <w:lang w:val="en-US"/>
      </w:rPr>
    </w:pP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DA62A3" wp14:editId="1306F058">
              <wp:simplePos x="0" y="0"/>
              <wp:positionH relativeFrom="column">
                <wp:posOffset>4623435</wp:posOffset>
              </wp:positionH>
              <wp:positionV relativeFrom="paragraph">
                <wp:posOffset>469265</wp:posOffset>
              </wp:positionV>
              <wp:extent cx="1197610" cy="247650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761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D4C3B" w14:textId="77777777" w:rsidR="00C1384B" w:rsidRDefault="00C1384B" w:rsidP="00175E3E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B5216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DA62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64.05pt;margin-top:36.95pt;width:94.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" filled="f" stroked="f">
              <v:textbox>
                <w:txbxContent>
                  <w:p w14:paraId="3C6D4C3B" w14:textId="77777777" w:rsidR="00C1384B" w:rsidRDefault="00C1384B" w:rsidP="00175E3E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B5216">
                      <w:rPr>
                        <w:noProof/>
                      </w:rPr>
                      <w:t>12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5648" behindDoc="1" locked="0" layoutInCell="1" allowOverlap="1" wp14:anchorId="0C3F0D61" wp14:editId="69F0F88F">
          <wp:simplePos x="0" y="0"/>
          <wp:positionH relativeFrom="column">
            <wp:posOffset>-939772</wp:posOffset>
          </wp:positionH>
          <wp:positionV relativeFrom="paragraph">
            <wp:posOffset>421354</wp:posOffset>
          </wp:positionV>
          <wp:extent cx="7751227" cy="292807"/>
          <wp:effectExtent l="0" t="0" r="254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mple-footer-Case-Stu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227" cy="292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7C7A3D" wp14:editId="2E6A4C67">
              <wp:simplePos x="0" y="0"/>
              <wp:positionH relativeFrom="column">
                <wp:posOffset>-95249</wp:posOffset>
              </wp:positionH>
              <wp:positionV relativeFrom="paragraph">
                <wp:posOffset>466725</wp:posOffset>
              </wp:positionV>
              <wp:extent cx="1466850" cy="247650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D842DE" w14:textId="77777777" w:rsidR="00C1384B" w:rsidRDefault="00C1384B" w:rsidP="007D0B5F">
                          <w:pPr>
                            <w:pStyle w:val="Footer"/>
                          </w:pPr>
                          <w:r>
                            <w:t>IN YOUR ZONE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7C7A3D" id="_x0000_s1030" type="#_x0000_t202" style="position:absolute;margin-left:-7.5pt;margin-top:36.75pt;width:115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AKCw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" filled="f" stroked="f">
              <v:textbox>
                <w:txbxContent>
                  <w:p w14:paraId="7ED842DE" w14:textId="77777777" w:rsidR="00C1384B" w:rsidRDefault="00C1384B" w:rsidP="007D0B5F">
                    <w:pPr>
                      <w:pStyle w:val="Footer"/>
                    </w:pPr>
                    <w:r>
                      <w:t>IN YOUR ZONE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90417" w14:textId="77777777" w:rsidR="008910C9" w:rsidRDefault="008910C9" w:rsidP="00813767">
      <w:r>
        <w:separator/>
      </w:r>
    </w:p>
    <w:p w14:paraId="2C2E999C" w14:textId="77777777" w:rsidR="008910C9" w:rsidRDefault="008910C9"/>
    <w:p w14:paraId="12C7B271" w14:textId="77777777" w:rsidR="008910C9" w:rsidRDefault="008910C9"/>
    <w:p w14:paraId="12155871" w14:textId="77777777" w:rsidR="008910C9" w:rsidRDefault="008910C9"/>
    <w:p w14:paraId="57EEB427" w14:textId="77777777" w:rsidR="008910C9" w:rsidRDefault="008910C9"/>
    <w:p w14:paraId="7B82127B" w14:textId="77777777" w:rsidR="008910C9" w:rsidRDefault="008910C9"/>
    <w:p w14:paraId="480C027A" w14:textId="77777777" w:rsidR="008910C9" w:rsidRDefault="008910C9"/>
    <w:p w14:paraId="0FC7DDA9" w14:textId="77777777" w:rsidR="008910C9" w:rsidRDefault="008910C9"/>
    <w:p w14:paraId="018F5FFC" w14:textId="77777777" w:rsidR="008910C9" w:rsidRDefault="008910C9"/>
  </w:footnote>
  <w:footnote w:type="continuationSeparator" w:id="0">
    <w:p w14:paraId="6CD5D474" w14:textId="77777777" w:rsidR="008910C9" w:rsidRDefault="008910C9" w:rsidP="00813767">
      <w:r>
        <w:continuationSeparator/>
      </w:r>
    </w:p>
    <w:p w14:paraId="62446A16" w14:textId="77777777" w:rsidR="008910C9" w:rsidRDefault="008910C9"/>
    <w:p w14:paraId="75A6C93F" w14:textId="77777777" w:rsidR="008910C9" w:rsidRDefault="008910C9"/>
    <w:p w14:paraId="1A836E60" w14:textId="77777777" w:rsidR="008910C9" w:rsidRDefault="008910C9"/>
    <w:p w14:paraId="3F2E0F59" w14:textId="77777777" w:rsidR="008910C9" w:rsidRDefault="008910C9"/>
    <w:p w14:paraId="650FA531" w14:textId="77777777" w:rsidR="008910C9" w:rsidRDefault="008910C9"/>
    <w:p w14:paraId="24413D2B" w14:textId="77777777" w:rsidR="008910C9" w:rsidRDefault="008910C9"/>
    <w:p w14:paraId="75D45177" w14:textId="77777777" w:rsidR="008910C9" w:rsidRDefault="008910C9"/>
    <w:p w14:paraId="6D4640EF" w14:textId="77777777" w:rsidR="008910C9" w:rsidRDefault="008910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25"/>
      <w:gridCol w:w="3302"/>
    </w:tblGrid>
    <w:tr w:rsidR="00C1384B" w:rsidRPr="00673235" w14:paraId="7D89EEFB" w14:textId="77777777" w:rsidTr="00673235">
      <w:sdt>
        <w:sdtPr>
          <w:rPr>
            <w:rStyle w:val="HeaderChar"/>
          </w:rPr>
          <w:alias w:val="Title"/>
          <w:tag w:val=""/>
          <w:id w:val="-10338022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erChar"/>
          </w:rPr>
        </w:sdtEndPr>
        <w:sdtContent>
          <w:tc>
            <w:tcPr>
              <w:tcW w:w="3171" w:type="pct"/>
              <w:vAlign w:val="bottom"/>
            </w:tcPr>
            <w:p w14:paraId="68765525" w14:textId="77777777" w:rsidR="00C1384B" w:rsidRPr="00673235" w:rsidRDefault="00C1384B" w:rsidP="00673235">
              <w:pPr>
                <w:tabs>
                  <w:tab w:val="center" w:pos="4680"/>
                  <w:tab w:val="right" w:pos="9360"/>
                </w:tabs>
                <w:jc w:val="both"/>
                <w:rPr>
                  <w:color w:val="AA0B19"/>
                </w:rPr>
              </w:pPr>
              <w:r>
                <w:rPr>
                  <w:rStyle w:val="HeaderChar"/>
                </w:rPr>
                <w:t>SQL Test</w:t>
              </w:r>
            </w:p>
          </w:tc>
        </w:sdtContent>
      </w:sdt>
      <w:tc>
        <w:tcPr>
          <w:tcW w:w="1829" w:type="pct"/>
          <w:vAlign w:val="bottom"/>
        </w:tcPr>
        <w:p w14:paraId="1EAD6860" w14:textId="77777777" w:rsidR="00C1384B" w:rsidRPr="00673235" w:rsidRDefault="00C1384B" w:rsidP="00673235">
          <w:pPr>
            <w:jc w:val="right"/>
            <w:rPr>
              <w:color w:val="4A4E52"/>
            </w:rPr>
          </w:pPr>
          <w:r w:rsidRPr="00673235">
            <w:rPr>
              <w:noProof/>
              <w:color w:val="4A4E52"/>
              <w:lang w:val="en-US"/>
            </w:rPr>
            <w:drawing>
              <wp:inline distT="0" distB="0" distL="0" distR="0" wp14:anchorId="5B3B2DF9" wp14:editId="085F9B6D">
                <wp:extent cx="1809750" cy="60007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ase-Stud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1384B" w:rsidRPr="00673235" w14:paraId="57F0705F" w14:textId="77777777" w:rsidTr="00673235">
      <w:trPr>
        <w:trHeight w:hRule="exact" w:val="115"/>
      </w:trPr>
      <w:tc>
        <w:tcPr>
          <w:tcW w:w="3171" w:type="pct"/>
          <w:vAlign w:val="bottom"/>
        </w:tcPr>
        <w:p w14:paraId="2FA217A8" w14:textId="77777777" w:rsidR="00C1384B" w:rsidRPr="00673235" w:rsidRDefault="00C1384B" w:rsidP="00673235">
          <w:pPr>
            <w:rPr>
              <w:rFonts w:ascii="Verdana" w:hAnsi="Verdana"/>
              <w:color w:val="AA0B19"/>
            </w:rPr>
          </w:pPr>
        </w:p>
      </w:tc>
      <w:tc>
        <w:tcPr>
          <w:tcW w:w="1829" w:type="pct"/>
          <w:vAlign w:val="bottom"/>
        </w:tcPr>
        <w:p w14:paraId="78726743" w14:textId="77777777" w:rsidR="00C1384B" w:rsidRPr="00673235" w:rsidRDefault="00C1384B" w:rsidP="00673235">
          <w:pPr>
            <w:jc w:val="right"/>
            <w:rPr>
              <w:noProof/>
              <w:color w:val="4A4E52"/>
              <w:lang w:val="en-US"/>
            </w:rPr>
          </w:pPr>
        </w:p>
      </w:tc>
    </w:tr>
  </w:tbl>
  <w:p w14:paraId="3E13D03E" w14:textId="77777777" w:rsidR="00C1384B" w:rsidRDefault="00C1384B" w:rsidP="00093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0FD1B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http://i.msdn.microsoft.com/Global/Images/clear.gif" style="width:.75pt;height:.75pt;visibility:visible" o:bullet="t">
        <v:imagedata r:id="rId1" o:title="clear"/>
      </v:shape>
    </w:pict>
  </w:numPicBullet>
  <w:abstractNum w:abstractNumId="0" w15:restartNumberingAfterBreak="0">
    <w:nsid w:val="FFFFFF88"/>
    <w:multiLevelType w:val="singleLevel"/>
    <w:tmpl w:val="972039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73432"/>
    <w:multiLevelType w:val="hybridMultilevel"/>
    <w:tmpl w:val="46F47276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B2883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3F2125C"/>
    <w:multiLevelType w:val="hybridMultilevel"/>
    <w:tmpl w:val="9368905A"/>
    <w:lvl w:ilvl="0" w:tplc="64A81EF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C00000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550B20"/>
    <w:multiLevelType w:val="multilevel"/>
    <w:tmpl w:val="048A7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8A375E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B305CCF"/>
    <w:multiLevelType w:val="hybridMultilevel"/>
    <w:tmpl w:val="2E4A136C"/>
    <w:lvl w:ilvl="0" w:tplc="AD08C0A2">
      <w:start w:val="1"/>
      <w:numFmt w:val="decimal"/>
      <w:lvlText w:val="Example %1."/>
      <w:lvlJc w:val="left"/>
      <w:pPr>
        <w:ind w:left="358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794" w:hanging="360"/>
      </w:pPr>
    </w:lvl>
    <w:lvl w:ilvl="2" w:tplc="0418001B" w:tentative="1">
      <w:start w:val="1"/>
      <w:numFmt w:val="lowerRoman"/>
      <w:lvlText w:val="%3."/>
      <w:lvlJc w:val="right"/>
      <w:pPr>
        <w:ind w:left="1514" w:hanging="180"/>
      </w:pPr>
    </w:lvl>
    <w:lvl w:ilvl="3" w:tplc="0418000F" w:tentative="1">
      <w:start w:val="1"/>
      <w:numFmt w:val="decimal"/>
      <w:lvlText w:val="%4."/>
      <w:lvlJc w:val="left"/>
      <w:pPr>
        <w:ind w:left="2234" w:hanging="360"/>
      </w:pPr>
    </w:lvl>
    <w:lvl w:ilvl="4" w:tplc="04180019" w:tentative="1">
      <w:start w:val="1"/>
      <w:numFmt w:val="lowerLetter"/>
      <w:lvlText w:val="%5."/>
      <w:lvlJc w:val="left"/>
      <w:pPr>
        <w:ind w:left="2954" w:hanging="360"/>
      </w:pPr>
    </w:lvl>
    <w:lvl w:ilvl="5" w:tplc="0418001B" w:tentative="1">
      <w:start w:val="1"/>
      <w:numFmt w:val="lowerRoman"/>
      <w:lvlText w:val="%6."/>
      <w:lvlJc w:val="right"/>
      <w:pPr>
        <w:ind w:left="3674" w:hanging="180"/>
      </w:pPr>
    </w:lvl>
    <w:lvl w:ilvl="6" w:tplc="0418000F" w:tentative="1">
      <w:start w:val="1"/>
      <w:numFmt w:val="decimal"/>
      <w:lvlText w:val="%7."/>
      <w:lvlJc w:val="left"/>
      <w:pPr>
        <w:ind w:left="4394" w:hanging="360"/>
      </w:pPr>
    </w:lvl>
    <w:lvl w:ilvl="7" w:tplc="04180019" w:tentative="1">
      <w:start w:val="1"/>
      <w:numFmt w:val="lowerLetter"/>
      <w:lvlText w:val="%8."/>
      <w:lvlJc w:val="left"/>
      <w:pPr>
        <w:ind w:left="5114" w:hanging="360"/>
      </w:pPr>
    </w:lvl>
    <w:lvl w:ilvl="8" w:tplc="0418001B" w:tentative="1">
      <w:start w:val="1"/>
      <w:numFmt w:val="lowerRoman"/>
      <w:lvlText w:val="%9."/>
      <w:lvlJc w:val="right"/>
      <w:pPr>
        <w:ind w:left="5834" w:hanging="180"/>
      </w:pPr>
    </w:lvl>
  </w:abstractNum>
  <w:abstractNum w:abstractNumId="7" w15:restartNumberingAfterBreak="0">
    <w:nsid w:val="12FA2917"/>
    <w:multiLevelType w:val="hybridMultilevel"/>
    <w:tmpl w:val="FEDE5380"/>
    <w:lvl w:ilvl="0" w:tplc="72F6DF0A">
      <w:start w:val="1"/>
      <w:numFmt w:val="decimal"/>
      <w:lvlText w:val="Image %1."/>
      <w:lvlJc w:val="left"/>
      <w:pPr>
        <w:ind w:left="108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368" w:hanging="360"/>
      </w:pPr>
    </w:lvl>
    <w:lvl w:ilvl="2" w:tplc="0418001B" w:tentative="1">
      <w:start w:val="1"/>
      <w:numFmt w:val="lowerRoman"/>
      <w:lvlText w:val="%3."/>
      <w:lvlJc w:val="right"/>
      <w:pPr>
        <w:ind w:left="2088" w:hanging="180"/>
      </w:pPr>
    </w:lvl>
    <w:lvl w:ilvl="3" w:tplc="0418000F" w:tentative="1">
      <w:start w:val="1"/>
      <w:numFmt w:val="decimal"/>
      <w:lvlText w:val="%4."/>
      <w:lvlJc w:val="left"/>
      <w:pPr>
        <w:ind w:left="2808" w:hanging="360"/>
      </w:pPr>
    </w:lvl>
    <w:lvl w:ilvl="4" w:tplc="04180019" w:tentative="1">
      <w:start w:val="1"/>
      <w:numFmt w:val="lowerLetter"/>
      <w:lvlText w:val="%5."/>
      <w:lvlJc w:val="left"/>
      <w:pPr>
        <w:ind w:left="3528" w:hanging="360"/>
      </w:pPr>
    </w:lvl>
    <w:lvl w:ilvl="5" w:tplc="0418001B" w:tentative="1">
      <w:start w:val="1"/>
      <w:numFmt w:val="lowerRoman"/>
      <w:lvlText w:val="%6."/>
      <w:lvlJc w:val="right"/>
      <w:pPr>
        <w:ind w:left="4248" w:hanging="180"/>
      </w:pPr>
    </w:lvl>
    <w:lvl w:ilvl="6" w:tplc="0418000F" w:tentative="1">
      <w:start w:val="1"/>
      <w:numFmt w:val="decimal"/>
      <w:lvlText w:val="%7."/>
      <w:lvlJc w:val="left"/>
      <w:pPr>
        <w:ind w:left="4968" w:hanging="360"/>
      </w:pPr>
    </w:lvl>
    <w:lvl w:ilvl="7" w:tplc="04180019" w:tentative="1">
      <w:start w:val="1"/>
      <w:numFmt w:val="lowerLetter"/>
      <w:lvlText w:val="%8."/>
      <w:lvlJc w:val="left"/>
      <w:pPr>
        <w:ind w:left="5688" w:hanging="360"/>
      </w:pPr>
    </w:lvl>
    <w:lvl w:ilvl="8" w:tplc="0418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51D3B73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E65B0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60209B9"/>
    <w:multiLevelType w:val="hybridMultilevel"/>
    <w:tmpl w:val="6A92BEF4"/>
    <w:lvl w:ilvl="0" w:tplc="22BA8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D68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05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E1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88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68D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61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02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0E4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70C5E25"/>
    <w:multiLevelType w:val="hybridMultilevel"/>
    <w:tmpl w:val="FEC0C89E"/>
    <w:lvl w:ilvl="0" w:tplc="08090017">
      <w:start w:val="1"/>
      <w:numFmt w:val="lowerLetter"/>
      <w:lvlText w:val="%1)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18423F1F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98004A1"/>
    <w:multiLevelType w:val="hybridMultilevel"/>
    <w:tmpl w:val="90082CDA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54D09"/>
    <w:multiLevelType w:val="hybridMultilevel"/>
    <w:tmpl w:val="3122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17A0F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4BD1FE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6CE62E4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844740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BBF06DB"/>
    <w:multiLevelType w:val="hybridMultilevel"/>
    <w:tmpl w:val="7E68ED78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2C09227B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A2205"/>
    <w:multiLevelType w:val="hybridMultilevel"/>
    <w:tmpl w:val="F112E94A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1C64533"/>
    <w:multiLevelType w:val="hybridMultilevel"/>
    <w:tmpl w:val="5832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10371"/>
    <w:multiLevelType w:val="multilevel"/>
    <w:tmpl w:val="3F725B7A"/>
    <w:styleLink w:val="Endavabulletedlist"/>
    <w:lvl w:ilvl="0">
      <w:start w:val="1"/>
      <w:numFmt w:val="bullet"/>
      <w:pStyle w:val="ListBullet"/>
      <w:lvlText w:val="•"/>
      <w:lvlJc w:val="left"/>
      <w:pPr>
        <w:ind w:left="720" w:hanging="360"/>
      </w:pPr>
      <w:rPr>
        <w:rFonts w:ascii="Verdana" w:hAnsi="Verdana" w:hint="default"/>
        <w:b w:val="0"/>
        <w:i w:val="0"/>
        <w:color w:val="AA0B19"/>
        <w:sz w:val="32"/>
      </w:rPr>
    </w:lvl>
    <w:lvl w:ilvl="1">
      <w:start w:val="1"/>
      <w:numFmt w:val="bullet"/>
      <w:pStyle w:val="ListBullet2"/>
      <w:lvlText w:val="•"/>
      <w:lvlJc w:val="left"/>
      <w:pPr>
        <w:ind w:left="1080" w:hanging="360"/>
      </w:pPr>
      <w:rPr>
        <w:rFonts w:ascii="Verdana" w:hAnsi="Verdana" w:cs="Courier New" w:hint="default"/>
        <w:color w:val="AA0B19"/>
        <w:sz w:val="28"/>
      </w:rPr>
    </w:lvl>
    <w:lvl w:ilvl="2">
      <w:start w:val="1"/>
      <w:numFmt w:val="bullet"/>
      <w:pStyle w:val="ListBullet3"/>
      <w:lvlText w:val="•"/>
      <w:lvlJc w:val="left"/>
      <w:pPr>
        <w:ind w:left="1440" w:hanging="360"/>
      </w:pPr>
      <w:rPr>
        <w:rFonts w:ascii="Verdana" w:hAnsi="Verdana" w:hint="default"/>
        <w:color w:val="AA0B19"/>
        <w:sz w:val="28"/>
      </w:rPr>
    </w:lvl>
    <w:lvl w:ilvl="3">
      <w:start w:val="1"/>
      <w:numFmt w:val="bullet"/>
      <w:pStyle w:val="ListBullet4"/>
      <w:lvlText w:val="•"/>
      <w:lvlJc w:val="left"/>
      <w:pPr>
        <w:ind w:left="1800" w:hanging="360"/>
      </w:pPr>
      <w:rPr>
        <w:rFonts w:ascii="Verdana" w:hAnsi="Verdana" w:hint="default"/>
        <w:color w:val="AA0B19"/>
        <w:sz w:val="24"/>
      </w:rPr>
    </w:lvl>
    <w:lvl w:ilvl="4">
      <w:start w:val="1"/>
      <w:numFmt w:val="bullet"/>
      <w:pStyle w:val="ListBullet5"/>
      <w:lvlText w:val="•"/>
      <w:lvlJc w:val="left"/>
      <w:pPr>
        <w:ind w:left="2160" w:hanging="360"/>
      </w:pPr>
      <w:rPr>
        <w:rFonts w:ascii="Verdana" w:hAnsi="Verdana" w:cs="Courier New" w:hint="default"/>
        <w:color w:val="AA0B19"/>
        <w:sz w:val="24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Verdana" w:hAnsi="Verdana" w:hint="default"/>
        <w:color w:val="AA0B19"/>
        <w:sz w:val="24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Verdana" w:hAnsi="Verdana" w:hint="default"/>
        <w:color w:val="AA0B19"/>
        <w:sz w:val="24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Verdana" w:hAnsi="Verdana" w:cs="Courier New" w:hint="default"/>
        <w:color w:val="AA0B19"/>
        <w:sz w:val="24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Verdana" w:hAnsi="Verdana" w:hint="default"/>
        <w:color w:val="AA0B19"/>
        <w:sz w:val="24"/>
      </w:rPr>
    </w:lvl>
  </w:abstractNum>
  <w:abstractNum w:abstractNumId="24" w15:restartNumberingAfterBreak="0">
    <w:nsid w:val="351D6590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740448B"/>
    <w:multiLevelType w:val="hybridMultilevel"/>
    <w:tmpl w:val="37343246"/>
    <w:lvl w:ilvl="0" w:tplc="0BCCFF54">
      <w:start w:val="1"/>
      <w:numFmt w:val="decimal"/>
      <w:lvlText w:val="%1."/>
      <w:lvlJc w:val="left"/>
      <w:pPr>
        <w:ind w:left="720" w:hanging="360"/>
      </w:pPr>
      <w:rPr>
        <w:b/>
        <w:color w:val="913834"/>
        <w:sz w:val="24"/>
        <w:szCs w:val="24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50FE0"/>
    <w:multiLevelType w:val="hybridMultilevel"/>
    <w:tmpl w:val="9CD881E4"/>
    <w:lvl w:ilvl="0" w:tplc="0418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52D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33E669B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95460"/>
    <w:multiLevelType w:val="multilevel"/>
    <w:tmpl w:val="C87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83772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13404ED"/>
    <w:multiLevelType w:val="hybridMultilevel"/>
    <w:tmpl w:val="3EB8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24B10"/>
    <w:multiLevelType w:val="hybridMultilevel"/>
    <w:tmpl w:val="29C60FC8"/>
    <w:lvl w:ilvl="0" w:tplc="C5028EA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02477"/>
    <w:multiLevelType w:val="hybridMultilevel"/>
    <w:tmpl w:val="65EA2E04"/>
    <w:lvl w:ilvl="0" w:tplc="9D1CC4E8">
      <w:start w:val="1"/>
      <w:numFmt w:val="decimal"/>
      <w:lvlText w:val="%1."/>
      <w:lvlJc w:val="left"/>
      <w:pPr>
        <w:ind w:left="1494" w:hanging="360"/>
      </w:pPr>
      <w:rPr>
        <w:rFonts w:asciiTheme="minorHAnsi" w:hAnsiTheme="minorHAnsi" w:cstheme="minorHAnsi" w:hint="default"/>
        <w:b/>
        <w:color w:val="C00000"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2214" w:hanging="360"/>
      </w:pPr>
    </w:lvl>
    <w:lvl w:ilvl="2" w:tplc="0418001B" w:tentative="1">
      <w:start w:val="1"/>
      <w:numFmt w:val="lowerRoman"/>
      <w:lvlText w:val="%3."/>
      <w:lvlJc w:val="right"/>
      <w:pPr>
        <w:ind w:left="2934" w:hanging="180"/>
      </w:pPr>
    </w:lvl>
    <w:lvl w:ilvl="3" w:tplc="0418000F" w:tentative="1">
      <w:start w:val="1"/>
      <w:numFmt w:val="decimal"/>
      <w:lvlText w:val="%4."/>
      <w:lvlJc w:val="left"/>
      <w:pPr>
        <w:ind w:left="3654" w:hanging="360"/>
      </w:pPr>
    </w:lvl>
    <w:lvl w:ilvl="4" w:tplc="04180019" w:tentative="1">
      <w:start w:val="1"/>
      <w:numFmt w:val="lowerLetter"/>
      <w:lvlText w:val="%5."/>
      <w:lvlJc w:val="left"/>
      <w:pPr>
        <w:ind w:left="4374" w:hanging="360"/>
      </w:pPr>
    </w:lvl>
    <w:lvl w:ilvl="5" w:tplc="0418001B" w:tentative="1">
      <w:start w:val="1"/>
      <w:numFmt w:val="lowerRoman"/>
      <w:lvlText w:val="%6."/>
      <w:lvlJc w:val="right"/>
      <w:pPr>
        <w:ind w:left="5094" w:hanging="180"/>
      </w:pPr>
    </w:lvl>
    <w:lvl w:ilvl="6" w:tplc="0418000F" w:tentative="1">
      <w:start w:val="1"/>
      <w:numFmt w:val="decimal"/>
      <w:lvlText w:val="%7."/>
      <w:lvlJc w:val="left"/>
      <w:pPr>
        <w:ind w:left="5814" w:hanging="360"/>
      </w:pPr>
    </w:lvl>
    <w:lvl w:ilvl="7" w:tplc="04180019" w:tentative="1">
      <w:start w:val="1"/>
      <w:numFmt w:val="lowerLetter"/>
      <w:lvlText w:val="%8."/>
      <w:lvlJc w:val="left"/>
      <w:pPr>
        <w:ind w:left="6534" w:hanging="360"/>
      </w:pPr>
    </w:lvl>
    <w:lvl w:ilvl="8" w:tplc="041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C1568CA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B4EF8"/>
    <w:multiLevelType w:val="hybridMultilevel"/>
    <w:tmpl w:val="915E2C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9545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69BA3F5E"/>
    <w:multiLevelType w:val="hybridMultilevel"/>
    <w:tmpl w:val="95126EFA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10C8C"/>
    <w:multiLevelType w:val="hybridMultilevel"/>
    <w:tmpl w:val="7F008AB4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A7029"/>
    <w:multiLevelType w:val="hybridMultilevel"/>
    <w:tmpl w:val="4A3AF2EA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756F7651"/>
    <w:multiLevelType w:val="multilevel"/>
    <w:tmpl w:val="3F725B7A"/>
    <w:numStyleLink w:val="Endavabulletedlist"/>
  </w:abstractNum>
  <w:abstractNum w:abstractNumId="41" w15:restartNumberingAfterBreak="0">
    <w:nsid w:val="77055E0D"/>
    <w:multiLevelType w:val="hybridMultilevel"/>
    <w:tmpl w:val="B708466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F3D28E0"/>
    <w:multiLevelType w:val="hybridMultilevel"/>
    <w:tmpl w:val="E904D5DE"/>
    <w:lvl w:ilvl="0" w:tplc="8AD44A8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3"/>
  </w:num>
  <w:num w:numId="2">
    <w:abstractNumId w:val="27"/>
  </w:num>
  <w:num w:numId="3">
    <w:abstractNumId w:val="27"/>
  </w:num>
  <w:num w:numId="4">
    <w:abstractNumId w:val="40"/>
  </w:num>
  <w:num w:numId="5">
    <w:abstractNumId w:val="0"/>
  </w:num>
  <w:num w:numId="6">
    <w:abstractNumId w:val="15"/>
  </w:num>
  <w:num w:numId="7">
    <w:abstractNumId w:val="32"/>
  </w:num>
  <w:num w:numId="8">
    <w:abstractNumId w:val="20"/>
  </w:num>
  <w:num w:numId="9">
    <w:abstractNumId w:val="7"/>
  </w:num>
  <w:num w:numId="10">
    <w:abstractNumId w:val="6"/>
  </w:num>
  <w:num w:numId="11">
    <w:abstractNumId w:val="9"/>
  </w:num>
  <w:num w:numId="12">
    <w:abstractNumId w:val="37"/>
  </w:num>
  <w:num w:numId="13">
    <w:abstractNumId w:val="12"/>
  </w:num>
  <w:num w:numId="14">
    <w:abstractNumId w:val="36"/>
  </w:num>
  <w:num w:numId="15">
    <w:abstractNumId w:val="2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30"/>
  </w:num>
  <w:num w:numId="21">
    <w:abstractNumId w:val="3"/>
  </w:num>
  <w:num w:numId="22">
    <w:abstractNumId w:val="1"/>
  </w:num>
  <w:num w:numId="23">
    <w:abstractNumId w:val="33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8"/>
  </w:num>
  <w:num w:numId="27">
    <w:abstractNumId w:val="38"/>
  </w:num>
  <w:num w:numId="28">
    <w:abstractNumId w:val="35"/>
  </w:num>
  <w:num w:numId="29">
    <w:abstractNumId w:val="29"/>
  </w:num>
  <w:num w:numId="30">
    <w:abstractNumId w:val="10"/>
  </w:num>
  <w:num w:numId="31">
    <w:abstractNumId w:val="27"/>
  </w:num>
  <w:num w:numId="32">
    <w:abstractNumId w:val="5"/>
  </w:num>
  <w:num w:numId="33">
    <w:abstractNumId w:val="2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24"/>
  </w:num>
  <w:num w:numId="39">
    <w:abstractNumId w:val="42"/>
  </w:num>
  <w:num w:numId="40">
    <w:abstractNumId w:val="4"/>
  </w:num>
  <w:num w:numId="41">
    <w:abstractNumId w:val="26"/>
  </w:num>
  <w:num w:numId="42">
    <w:abstractNumId w:val="11"/>
  </w:num>
  <w:num w:numId="43">
    <w:abstractNumId w:val="19"/>
  </w:num>
  <w:num w:numId="44">
    <w:abstractNumId w:val="39"/>
  </w:num>
  <w:num w:numId="45">
    <w:abstractNumId w:val="22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31"/>
  </w:num>
  <w:num w:numId="49">
    <w:abstractNumId w:val="4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43"/>
    <w:rsid w:val="00010F6C"/>
    <w:rsid w:val="00012408"/>
    <w:rsid w:val="000202A4"/>
    <w:rsid w:val="000236E6"/>
    <w:rsid w:val="000254D1"/>
    <w:rsid w:val="000256FA"/>
    <w:rsid w:val="00031CFA"/>
    <w:rsid w:val="000401E0"/>
    <w:rsid w:val="000439F1"/>
    <w:rsid w:val="00047A72"/>
    <w:rsid w:val="0006043C"/>
    <w:rsid w:val="00065D65"/>
    <w:rsid w:val="000816CD"/>
    <w:rsid w:val="00090AED"/>
    <w:rsid w:val="00091BF1"/>
    <w:rsid w:val="00092E7A"/>
    <w:rsid w:val="0009317A"/>
    <w:rsid w:val="00094755"/>
    <w:rsid w:val="000A07F0"/>
    <w:rsid w:val="000A26E6"/>
    <w:rsid w:val="000A56F4"/>
    <w:rsid w:val="000A7054"/>
    <w:rsid w:val="000A7F10"/>
    <w:rsid w:val="000B164A"/>
    <w:rsid w:val="000B17FB"/>
    <w:rsid w:val="000B19AC"/>
    <w:rsid w:val="000B2647"/>
    <w:rsid w:val="000B5502"/>
    <w:rsid w:val="000B7B1C"/>
    <w:rsid w:val="000C15F5"/>
    <w:rsid w:val="000C2EBB"/>
    <w:rsid w:val="000C3FBF"/>
    <w:rsid w:val="000C4AF6"/>
    <w:rsid w:val="000D0BAF"/>
    <w:rsid w:val="000D1512"/>
    <w:rsid w:val="000D2F5B"/>
    <w:rsid w:val="000D6803"/>
    <w:rsid w:val="000E3DDC"/>
    <w:rsid w:val="000F2A03"/>
    <w:rsid w:val="000F7158"/>
    <w:rsid w:val="000F7D31"/>
    <w:rsid w:val="001005FF"/>
    <w:rsid w:val="00105BD8"/>
    <w:rsid w:val="001060BF"/>
    <w:rsid w:val="00113789"/>
    <w:rsid w:val="0011618A"/>
    <w:rsid w:val="001234F4"/>
    <w:rsid w:val="00123640"/>
    <w:rsid w:val="0012729B"/>
    <w:rsid w:val="00130CF0"/>
    <w:rsid w:val="0013296E"/>
    <w:rsid w:val="001333EC"/>
    <w:rsid w:val="00135906"/>
    <w:rsid w:val="001424EC"/>
    <w:rsid w:val="00144025"/>
    <w:rsid w:val="00145E98"/>
    <w:rsid w:val="001506AC"/>
    <w:rsid w:val="00161283"/>
    <w:rsid w:val="0016287D"/>
    <w:rsid w:val="001637D4"/>
    <w:rsid w:val="00171FE2"/>
    <w:rsid w:val="00173249"/>
    <w:rsid w:val="00173D9C"/>
    <w:rsid w:val="00175E3E"/>
    <w:rsid w:val="00177A17"/>
    <w:rsid w:val="00182FC0"/>
    <w:rsid w:val="00185D0B"/>
    <w:rsid w:val="00191547"/>
    <w:rsid w:val="00191D9F"/>
    <w:rsid w:val="001926B9"/>
    <w:rsid w:val="001941AE"/>
    <w:rsid w:val="00194645"/>
    <w:rsid w:val="001A4A62"/>
    <w:rsid w:val="001A66A2"/>
    <w:rsid w:val="001B773F"/>
    <w:rsid w:val="001C2718"/>
    <w:rsid w:val="001C393C"/>
    <w:rsid w:val="001D387D"/>
    <w:rsid w:val="001D6D7F"/>
    <w:rsid w:val="001E1012"/>
    <w:rsid w:val="001E44BC"/>
    <w:rsid w:val="001E6CBE"/>
    <w:rsid w:val="001F1731"/>
    <w:rsid w:val="001F3425"/>
    <w:rsid w:val="001F381A"/>
    <w:rsid w:val="0020167C"/>
    <w:rsid w:val="00201709"/>
    <w:rsid w:val="00202613"/>
    <w:rsid w:val="0020476A"/>
    <w:rsid w:val="00207C5C"/>
    <w:rsid w:val="0021023F"/>
    <w:rsid w:val="00210D0F"/>
    <w:rsid w:val="00213E00"/>
    <w:rsid w:val="002226A7"/>
    <w:rsid w:val="00233270"/>
    <w:rsid w:val="00240F46"/>
    <w:rsid w:val="0024125C"/>
    <w:rsid w:val="00242ED1"/>
    <w:rsid w:val="00252088"/>
    <w:rsid w:val="00252393"/>
    <w:rsid w:val="00255CE4"/>
    <w:rsid w:val="00264705"/>
    <w:rsid w:val="00266D36"/>
    <w:rsid w:val="00267FA9"/>
    <w:rsid w:val="002825E1"/>
    <w:rsid w:val="00295178"/>
    <w:rsid w:val="00295785"/>
    <w:rsid w:val="002A16E9"/>
    <w:rsid w:val="002A42FD"/>
    <w:rsid w:val="002A4FFE"/>
    <w:rsid w:val="002B21F9"/>
    <w:rsid w:val="002C6126"/>
    <w:rsid w:val="002C634E"/>
    <w:rsid w:val="002C7C16"/>
    <w:rsid w:val="002D1EF8"/>
    <w:rsid w:val="002D53AB"/>
    <w:rsid w:val="002D770A"/>
    <w:rsid w:val="002E0088"/>
    <w:rsid w:val="002E0A27"/>
    <w:rsid w:val="002E115C"/>
    <w:rsid w:val="002F0561"/>
    <w:rsid w:val="002F5F73"/>
    <w:rsid w:val="00303452"/>
    <w:rsid w:val="0030662E"/>
    <w:rsid w:val="003070F9"/>
    <w:rsid w:val="0031193F"/>
    <w:rsid w:val="0031195C"/>
    <w:rsid w:val="0031641F"/>
    <w:rsid w:val="00324328"/>
    <w:rsid w:val="00326429"/>
    <w:rsid w:val="003302C6"/>
    <w:rsid w:val="00340268"/>
    <w:rsid w:val="0034180A"/>
    <w:rsid w:val="00341AF0"/>
    <w:rsid w:val="0035380A"/>
    <w:rsid w:val="0037069A"/>
    <w:rsid w:val="0037078E"/>
    <w:rsid w:val="00375F7D"/>
    <w:rsid w:val="0037796A"/>
    <w:rsid w:val="00382B93"/>
    <w:rsid w:val="00390FD7"/>
    <w:rsid w:val="003934D1"/>
    <w:rsid w:val="0039572A"/>
    <w:rsid w:val="003A1ED0"/>
    <w:rsid w:val="003A42F2"/>
    <w:rsid w:val="003B3615"/>
    <w:rsid w:val="003B5216"/>
    <w:rsid w:val="003C0C17"/>
    <w:rsid w:val="003C553E"/>
    <w:rsid w:val="003C7AB3"/>
    <w:rsid w:val="003E1534"/>
    <w:rsid w:val="003E1DF0"/>
    <w:rsid w:val="003E3266"/>
    <w:rsid w:val="003F298C"/>
    <w:rsid w:val="00400A41"/>
    <w:rsid w:val="00403C66"/>
    <w:rsid w:val="004045BD"/>
    <w:rsid w:val="00404B7E"/>
    <w:rsid w:val="00406122"/>
    <w:rsid w:val="00406346"/>
    <w:rsid w:val="00406A05"/>
    <w:rsid w:val="004103CD"/>
    <w:rsid w:val="00412B01"/>
    <w:rsid w:val="00417C39"/>
    <w:rsid w:val="00422AAE"/>
    <w:rsid w:val="004276B7"/>
    <w:rsid w:val="004379EB"/>
    <w:rsid w:val="00440BE3"/>
    <w:rsid w:val="00445D6E"/>
    <w:rsid w:val="004525B8"/>
    <w:rsid w:val="00460BD8"/>
    <w:rsid w:val="00461B34"/>
    <w:rsid w:val="00466C9E"/>
    <w:rsid w:val="004724FE"/>
    <w:rsid w:val="00473A03"/>
    <w:rsid w:val="0048218C"/>
    <w:rsid w:val="00482542"/>
    <w:rsid w:val="004910E6"/>
    <w:rsid w:val="00495DB7"/>
    <w:rsid w:val="004A17AE"/>
    <w:rsid w:val="004A2C89"/>
    <w:rsid w:val="004A34B5"/>
    <w:rsid w:val="004B1E22"/>
    <w:rsid w:val="004B5C50"/>
    <w:rsid w:val="004B5D57"/>
    <w:rsid w:val="004B7FB5"/>
    <w:rsid w:val="004C51A0"/>
    <w:rsid w:val="004C5B93"/>
    <w:rsid w:val="004C673A"/>
    <w:rsid w:val="004E50DF"/>
    <w:rsid w:val="004F0B52"/>
    <w:rsid w:val="004F272F"/>
    <w:rsid w:val="004F4569"/>
    <w:rsid w:val="004F4C72"/>
    <w:rsid w:val="00500433"/>
    <w:rsid w:val="00501988"/>
    <w:rsid w:val="00505D65"/>
    <w:rsid w:val="00512373"/>
    <w:rsid w:val="00512936"/>
    <w:rsid w:val="00512C2A"/>
    <w:rsid w:val="00514844"/>
    <w:rsid w:val="00515292"/>
    <w:rsid w:val="005163A6"/>
    <w:rsid w:val="00520EB8"/>
    <w:rsid w:val="00522097"/>
    <w:rsid w:val="0052550C"/>
    <w:rsid w:val="00526722"/>
    <w:rsid w:val="00533985"/>
    <w:rsid w:val="00544462"/>
    <w:rsid w:val="00553C70"/>
    <w:rsid w:val="00554DC3"/>
    <w:rsid w:val="00556B81"/>
    <w:rsid w:val="00562F12"/>
    <w:rsid w:val="00563536"/>
    <w:rsid w:val="005646E0"/>
    <w:rsid w:val="00571036"/>
    <w:rsid w:val="0057146A"/>
    <w:rsid w:val="0057216E"/>
    <w:rsid w:val="00574755"/>
    <w:rsid w:val="005830CB"/>
    <w:rsid w:val="00583215"/>
    <w:rsid w:val="0058348B"/>
    <w:rsid w:val="00590796"/>
    <w:rsid w:val="00592669"/>
    <w:rsid w:val="005A0DD0"/>
    <w:rsid w:val="005A0EAA"/>
    <w:rsid w:val="005A1561"/>
    <w:rsid w:val="005A2692"/>
    <w:rsid w:val="005B463A"/>
    <w:rsid w:val="005B4BF6"/>
    <w:rsid w:val="005B6415"/>
    <w:rsid w:val="005B7493"/>
    <w:rsid w:val="005C0BD1"/>
    <w:rsid w:val="005C5029"/>
    <w:rsid w:val="005E035F"/>
    <w:rsid w:val="005E06FF"/>
    <w:rsid w:val="005E2082"/>
    <w:rsid w:val="005E2FC2"/>
    <w:rsid w:val="005E49B8"/>
    <w:rsid w:val="005F2FD4"/>
    <w:rsid w:val="005F6DD4"/>
    <w:rsid w:val="005F7DF8"/>
    <w:rsid w:val="00600B70"/>
    <w:rsid w:val="0060205E"/>
    <w:rsid w:val="00602AB4"/>
    <w:rsid w:val="00604750"/>
    <w:rsid w:val="006075B6"/>
    <w:rsid w:val="00611ED7"/>
    <w:rsid w:val="006122FC"/>
    <w:rsid w:val="006202BC"/>
    <w:rsid w:val="00620827"/>
    <w:rsid w:val="00621F33"/>
    <w:rsid w:val="006251F7"/>
    <w:rsid w:val="0062668C"/>
    <w:rsid w:val="006277A7"/>
    <w:rsid w:val="00627C44"/>
    <w:rsid w:val="006306AC"/>
    <w:rsid w:val="006316E9"/>
    <w:rsid w:val="006364C4"/>
    <w:rsid w:val="0064529B"/>
    <w:rsid w:val="00645D7E"/>
    <w:rsid w:val="00646425"/>
    <w:rsid w:val="00651EB9"/>
    <w:rsid w:val="00654E75"/>
    <w:rsid w:val="00657BFA"/>
    <w:rsid w:val="00665E0A"/>
    <w:rsid w:val="00666CF8"/>
    <w:rsid w:val="006702F8"/>
    <w:rsid w:val="00673235"/>
    <w:rsid w:val="006754B0"/>
    <w:rsid w:val="006760CC"/>
    <w:rsid w:val="006810C0"/>
    <w:rsid w:val="00682A34"/>
    <w:rsid w:val="006832CB"/>
    <w:rsid w:val="00683EEE"/>
    <w:rsid w:val="00691034"/>
    <w:rsid w:val="00696B61"/>
    <w:rsid w:val="006A40D5"/>
    <w:rsid w:val="006A5AF7"/>
    <w:rsid w:val="006B3057"/>
    <w:rsid w:val="006B353E"/>
    <w:rsid w:val="006C0B6D"/>
    <w:rsid w:val="006C5CC1"/>
    <w:rsid w:val="006C5E29"/>
    <w:rsid w:val="006C63AD"/>
    <w:rsid w:val="006C72EF"/>
    <w:rsid w:val="006C787E"/>
    <w:rsid w:val="006D0611"/>
    <w:rsid w:val="006D4BBD"/>
    <w:rsid w:val="006D5ADC"/>
    <w:rsid w:val="006E4ED6"/>
    <w:rsid w:val="006F126A"/>
    <w:rsid w:val="006F179B"/>
    <w:rsid w:val="006F5233"/>
    <w:rsid w:val="006F5635"/>
    <w:rsid w:val="007052CF"/>
    <w:rsid w:val="007141D0"/>
    <w:rsid w:val="00716CC4"/>
    <w:rsid w:val="0072160B"/>
    <w:rsid w:val="00726A55"/>
    <w:rsid w:val="00727FBD"/>
    <w:rsid w:val="00732481"/>
    <w:rsid w:val="00745766"/>
    <w:rsid w:val="007474DE"/>
    <w:rsid w:val="00750C16"/>
    <w:rsid w:val="007525FC"/>
    <w:rsid w:val="00757829"/>
    <w:rsid w:val="007615C6"/>
    <w:rsid w:val="00771468"/>
    <w:rsid w:val="00786496"/>
    <w:rsid w:val="007A152A"/>
    <w:rsid w:val="007A51E4"/>
    <w:rsid w:val="007B151C"/>
    <w:rsid w:val="007B4905"/>
    <w:rsid w:val="007C093D"/>
    <w:rsid w:val="007D0B5F"/>
    <w:rsid w:val="007D395D"/>
    <w:rsid w:val="007E30F1"/>
    <w:rsid w:val="007E3CAF"/>
    <w:rsid w:val="007E3E59"/>
    <w:rsid w:val="007F4D52"/>
    <w:rsid w:val="00806F74"/>
    <w:rsid w:val="008125E8"/>
    <w:rsid w:val="00813767"/>
    <w:rsid w:val="00823B92"/>
    <w:rsid w:val="00827EC1"/>
    <w:rsid w:val="008313D9"/>
    <w:rsid w:val="008440D2"/>
    <w:rsid w:val="00845C01"/>
    <w:rsid w:val="00851FFD"/>
    <w:rsid w:val="00852729"/>
    <w:rsid w:val="00861841"/>
    <w:rsid w:val="0086240D"/>
    <w:rsid w:val="00863FC6"/>
    <w:rsid w:val="00866ED4"/>
    <w:rsid w:val="0087213F"/>
    <w:rsid w:val="00873CB2"/>
    <w:rsid w:val="008747B9"/>
    <w:rsid w:val="00876CC2"/>
    <w:rsid w:val="008776BE"/>
    <w:rsid w:val="00882898"/>
    <w:rsid w:val="008910C9"/>
    <w:rsid w:val="00894FF6"/>
    <w:rsid w:val="008979C1"/>
    <w:rsid w:val="008A430C"/>
    <w:rsid w:val="008A4F3A"/>
    <w:rsid w:val="008B11E6"/>
    <w:rsid w:val="008B3C0A"/>
    <w:rsid w:val="008B6892"/>
    <w:rsid w:val="008D16E1"/>
    <w:rsid w:val="008D2AFB"/>
    <w:rsid w:val="008D3343"/>
    <w:rsid w:val="008D34E1"/>
    <w:rsid w:val="008D3C6F"/>
    <w:rsid w:val="008D7352"/>
    <w:rsid w:val="008D7965"/>
    <w:rsid w:val="008E06FA"/>
    <w:rsid w:val="009023B7"/>
    <w:rsid w:val="00904E4A"/>
    <w:rsid w:val="00912ABC"/>
    <w:rsid w:val="0091329E"/>
    <w:rsid w:val="0091662A"/>
    <w:rsid w:val="00917007"/>
    <w:rsid w:val="009173C1"/>
    <w:rsid w:val="00926100"/>
    <w:rsid w:val="00932BB3"/>
    <w:rsid w:val="00936ABB"/>
    <w:rsid w:val="009370FC"/>
    <w:rsid w:val="00937EC3"/>
    <w:rsid w:val="00943BED"/>
    <w:rsid w:val="00946FA1"/>
    <w:rsid w:val="00952D70"/>
    <w:rsid w:val="009550A3"/>
    <w:rsid w:val="009577CF"/>
    <w:rsid w:val="00963101"/>
    <w:rsid w:val="00964B9A"/>
    <w:rsid w:val="009705DC"/>
    <w:rsid w:val="00972A51"/>
    <w:rsid w:val="009743DE"/>
    <w:rsid w:val="00983E4A"/>
    <w:rsid w:val="00987F9A"/>
    <w:rsid w:val="00992EDD"/>
    <w:rsid w:val="009947A3"/>
    <w:rsid w:val="00996CCC"/>
    <w:rsid w:val="009A06A5"/>
    <w:rsid w:val="009A0731"/>
    <w:rsid w:val="009A1A2E"/>
    <w:rsid w:val="009A1B6D"/>
    <w:rsid w:val="009B4DCB"/>
    <w:rsid w:val="009C3186"/>
    <w:rsid w:val="009D543C"/>
    <w:rsid w:val="009D5B6D"/>
    <w:rsid w:val="009D738F"/>
    <w:rsid w:val="009F15F0"/>
    <w:rsid w:val="009F7AF2"/>
    <w:rsid w:val="00A0117C"/>
    <w:rsid w:val="00A10AAE"/>
    <w:rsid w:val="00A12891"/>
    <w:rsid w:val="00A17EB1"/>
    <w:rsid w:val="00A259FD"/>
    <w:rsid w:val="00A27D16"/>
    <w:rsid w:val="00A327D0"/>
    <w:rsid w:val="00A3428E"/>
    <w:rsid w:val="00A35CD0"/>
    <w:rsid w:val="00A35FBB"/>
    <w:rsid w:val="00A36A62"/>
    <w:rsid w:val="00A37860"/>
    <w:rsid w:val="00A50B2C"/>
    <w:rsid w:val="00A52B06"/>
    <w:rsid w:val="00A52BE8"/>
    <w:rsid w:val="00A5455B"/>
    <w:rsid w:val="00A54D32"/>
    <w:rsid w:val="00A571A4"/>
    <w:rsid w:val="00A575B6"/>
    <w:rsid w:val="00A647A6"/>
    <w:rsid w:val="00A65F5D"/>
    <w:rsid w:val="00A7126D"/>
    <w:rsid w:val="00A71CB2"/>
    <w:rsid w:val="00A71D3F"/>
    <w:rsid w:val="00A75D4C"/>
    <w:rsid w:val="00A770C5"/>
    <w:rsid w:val="00A84312"/>
    <w:rsid w:val="00A845E3"/>
    <w:rsid w:val="00A854BC"/>
    <w:rsid w:val="00A947AA"/>
    <w:rsid w:val="00AA3563"/>
    <w:rsid w:val="00AA3831"/>
    <w:rsid w:val="00AA657E"/>
    <w:rsid w:val="00AA796C"/>
    <w:rsid w:val="00AB1228"/>
    <w:rsid w:val="00AC42E7"/>
    <w:rsid w:val="00AC6E21"/>
    <w:rsid w:val="00AD0875"/>
    <w:rsid w:val="00AD6F65"/>
    <w:rsid w:val="00AF28DD"/>
    <w:rsid w:val="00AF3B20"/>
    <w:rsid w:val="00B0267C"/>
    <w:rsid w:val="00B02EA4"/>
    <w:rsid w:val="00B0708F"/>
    <w:rsid w:val="00B13C36"/>
    <w:rsid w:val="00B142DA"/>
    <w:rsid w:val="00B2105F"/>
    <w:rsid w:val="00B229F0"/>
    <w:rsid w:val="00B22E4B"/>
    <w:rsid w:val="00B2321F"/>
    <w:rsid w:val="00B23867"/>
    <w:rsid w:val="00B26E3A"/>
    <w:rsid w:val="00B26F99"/>
    <w:rsid w:val="00B30527"/>
    <w:rsid w:val="00B30E54"/>
    <w:rsid w:val="00B32164"/>
    <w:rsid w:val="00B4173E"/>
    <w:rsid w:val="00B459DE"/>
    <w:rsid w:val="00B51AC9"/>
    <w:rsid w:val="00B55B78"/>
    <w:rsid w:val="00B57F2F"/>
    <w:rsid w:val="00B64EDE"/>
    <w:rsid w:val="00B702EB"/>
    <w:rsid w:val="00B716C7"/>
    <w:rsid w:val="00B7699B"/>
    <w:rsid w:val="00B861FF"/>
    <w:rsid w:val="00B91A31"/>
    <w:rsid w:val="00B91C15"/>
    <w:rsid w:val="00B95073"/>
    <w:rsid w:val="00BA2920"/>
    <w:rsid w:val="00BA3561"/>
    <w:rsid w:val="00BA4167"/>
    <w:rsid w:val="00BA795C"/>
    <w:rsid w:val="00BB0D83"/>
    <w:rsid w:val="00BB15ED"/>
    <w:rsid w:val="00BB1CF1"/>
    <w:rsid w:val="00BC422C"/>
    <w:rsid w:val="00BD1981"/>
    <w:rsid w:val="00BD2BF9"/>
    <w:rsid w:val="00BD7A13"/>
    <w:rsid w:val="00BE1181"/>
    <w:rsid w:val="00BE42CF"/>
    <w:rsid w:val="00BF0F33"/>
    <w:rsid w:val="00C01F7B"/>
    <w:rsid w:val="00C0299B"/>
    <w:rsid w:val="00C02B5C"/>
    <w:rsid w:val="00C0419F"/>
    <w:rsid w:val="00C04FC1"/>
    <w:rsid w:val="00C10E9B"/>
    <w:rsid w:val="00C1384B"/>
    <w:rsid w:val="00C16958"/>
    <w:rsid w:val="00C17738"/>
    <w:rsid w:val="00C203EE"/>
    <w:rsid w:val="00C22E4E"/>
    <w:rsid w:val="00C22FC7"/>
    <w:rsid w:val="00C31482"/>
    <w:rsid w:val="00C32986"/>
    <w:rsid w:val="00C40234"/>
    <w:rsid w:val="00C45FBB"/>
    <w:rsid w:val="00C46312"/>
    <w:rsid w:val="00C50601"/>
    <w:rsid w:val="00C60301"/>
    <w:rsid w:val="00C610E0"/>
    <w:rsid w:val="00C63502"/>
    <w:rsid w:val="00C77919"/>
    <w:rsid w:val="00C77D21"/>
    <w:rsid w:val="00C810C4"/>
    <w:rsid w:val="00C81B96"/>
    <w:rsid w:val="00C8250E"/>
    <w:rsid w:val="00C84981"/>
    <w:rsid w:val="00C93FB4"/>
    <w:rsid w:val="00CA2666"/>
    <w:rsid w:val="00CA2E97"/>
    <w:rsid w:val="00CA3548"/>
    <w:rsid w:val="00CA67ED"/>
    <w:rsid w:val="00CB08A8"/>
    <w:rsid w:val="00CB3DD8"/>
    <w:rsid w:val="00CB547A"/>
    <w:rsid w:val="00CB5CAD"/>
    <w:rsid w:val="00CC0853"/>
    <w:rsid w:val="00CC11E6"/>
    <w:rsid w:val="00CC31C2"/>
    <w:rsid w:val="00CC4179"/>
    <w:rsid w:val="00CD0047"/>
    <w:rsid w:val="00CD03BD"/>
    <w:rsid w:val="00CD1CAD"/>
    <w:rsid w:val="00CD4CAA"/>
    <w:rsid w:val="00CD530D"/>
    <w:rsid w:val="00CE1761"/>
    <w:rsid w:val="00CE374B"/>
    <w:rsid w:val="00CE7A6A"/>
    <w:rsid w:val="00CF075B"/>
    <w:rsid w:val="00CF5B22"/>
    <w:rsid w:val="00CF745B"/>
    <w:rsid w:val="00D14435"/>
    <w:rsid w:val="00D15912"/>
    <w:rsid w:val="00D2046A"/>
    <w:rsid w:val="00D20866"/>
    <w:rsid w:val="00D21469"/>
    <w:rsid w:val="00D2345D"/>
    <w:rsid w:val="00D248A3"/>
    <w:rsid w:val="00D26E12"/>
    <w:rsid w:val="00D3762B"/>
    <w:rsid w:val="00D47231"/>
    <w:rsid w:val="00D47DC3"/>
    <w:rsid w:val="00D54C0F"/>
    <w:rsid w:val="00D6273A"/>
    <w:rsid w:val="00D71D9D"/>
    <w:rsid w:val="00D746E5"/>
    <w:rsid w:val="00D77D38"/>
    <w:rsid w:val="00D80B43"/>
    <w:rsid w:val="00D8216D"/>
    <w:rsid w:val="00D9407F"/>
    <w:rsid w:val="00D97F19"/>
    <w:rsid w:val="00DA7A5F"/>
    <w:rsid w:val="00DD05EC"/>
    <w:rsid w:val="00DD7294"/>
    <w:rsid w:val="00DD7E0B"/>
    <w:rsid w:val="00DE0C51"/>
    <w:rsid w:val="00DE0FB0"/>
    <w:rsid w:val="00DE13EF"/>
    <w:rsid w:val="00DE1A6D"/>
    <w:rsid w:val="00DE511C"/>
    <w:rsid w:val="00DE5A41"/>
    <w:rsid w:val="00DE5D9F"/>
    <w:rsid w:val="00DE79FA"/>
    <w:rsid w:val="00DF390A"/>
    <w:rsid w:val="00E01815"/>
    <w:rsid w:val="00E03EAC"/>
    <w:rsid w:val="00E0521C"/>
    <w:rsid w:val="00E078D5"/>
    <w:rsid w:val="00E12A8B"/>
    <w:rsid w:val="00E12E27"/>
    <w:rsid w:val="00E13ADF"/>
    <w:rsid w:val="00E22604"/>
    <w:rsid w:val="00E31F22"/>
    <w:rsid w:val="00E34179"/>
    <w:rsid w:val="00E35569"/>
    <w:rsid w:val="00E43F41"/>
    <w:rsid w:val="00E45FB8"/>
    <w:rsid w:val="00E46129"/>
    <w:rsid w:val="00E50C6B"/>
    <w:rsid w:val="00E533DD"/>
    <w:rsid w:val="00E60FFC"/>
    <w:rsid w:val="00E66DB5"/>
    <w:rsid w:val="00E67FCC"/>
    <w:rsid w:val="00E77B5E"/>
    <w:rsid w:val="00E8275E"/>
    <w:rsid w:val="00E82F5B"/>
    <w:rsid w:val="00E97D16"/>
    <w:rsid w:val="00EA02F7"/>
    <w:rsid w:val="00EA16A8"/>
    <w:rsid w:val="00EA1AC8"/>
    <w:rsid w:val="00EA756C"/>
    <w:rsid w:val="00EB0743"/>
    <w:rsid w:val="00EB220D"/>
    <w:rsid w:val="00EB3AF9"/>
    <w:rsid w:val="00EB735E"/>
    <w:rsid w:val="00EC1C8F"/>
    <w:rsid w:val="00ED3680"/>
    <w:rsid w:val="00ED3DAE"/>
    <w:rsid w:val="00ED6DEE"/>
    <w:rsid w:val="00ED7133"/>
    <w:rsid w:val="00ED7BE9"/>
    <w:rsid w:val="00EE71A9"/>
    <w:rsid w:val="00EE7F3B"/>
    <w:rsid w:val="00EF130A"/>
    <w:rsid w:val="00EF24A2"/>
    <w:rsid w:val="00EF4F9D"/>
    <w:rsid w:val="00EF570F"/>
    <w:rsid w:val="00EF6996"/>
    <w:rsid w:val="00F050D5"/>
    <w:rsid w:val="00F067E7"/>
    <w:rsid w:val="00F07617"/>
    <w:rsid w:val="00F211C8"/>
    <w:rsid w:val="00F23D36"/>
    <w:rsid w:val="00F25927"/>
    <w:rsid w:val="00F2710E"/>
    <w:rsid w:val="00F30164"/>
    <w:rsid w:val="00F31086"/>
    <w:rsid w:val="00F31946"/>
    <w:rsid w:val="00F35F2A"/>
    <w:rsid w:val="00F371D5"/>
    <w:rsid w:val="00F37768"/>
    <w:rsid w:val="00F40065"/>
    <w:rsid w:val="00F40FCD"/>
    <w:rsid w:val="00F4346B"/>
    <w:rsid w:val="00F43754"/>
    <w:rsid w:val="00F4560A"/>
    <w:rsid w:val="00F45CD2"/>
    <w:rsid w:val="00F4665F"/>
    <w:rsid w:val="00F468A4"/>
    <w:rsid w:val="00F50B7E"/>
    <w:rsid w:val="00F5777E"/>
    <w:rsid w:val="00F645BD"/>
    <w:rsid w:val="00F6720D"/>
    <w:rsid w:val="00F70B57"/>
    <w:rsid w:val="00F70DAA"/>
    <w:rsid w:val="00F81FE2"/>
    <w:rsid w:val="00F86FD6"/>
    <w:rsid w:val="00F87DF4"/>
    <w:rsid w:val="00F9263D"/>
    <w:rsid w:val="00F9270D"/>
    <w:rsid w:val="00F93439"/>
    <w:rsid w:val="00FA4884"/>
    <w:rsid w:val="00FB6ECC"/>
    <w:rsid w:val="00FC0876"/>
    <w:rsid w:val="00FC7743"/>
    <w:rsid w:val="00FD0E9D"/>
    <w:rsid w:val="00FD1F8C"/>
    <w:rsid w:val="00FD624F"/>
    <w:rsid w:val="00FE38AF"/>
    <w:rsid w:val="00FE68F2"/>
    <w:rsid w:val="00FE6ABB"/>
    <w:rsid w:val="00FE7E14"/>
    <w:rsid w:val="00FF14C7"/>
    <w:rsid w:val="00FF1C2F"/>
    <w:rsid w:val="00FF2714"/>
    <w:rsid w:val="00FF39E4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DA0F6"/>
  <w15:docId w15:val="{91E6971F-E5AD-4F3F-AE7E-A8F411B0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00"/>
        <w:ind w:firstLine="43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CBE"/>
    <w:pPr>
      <w:ind w:firstLine="0"/>
    </w:pPr>
    <w:rPr>
      <w:rFonts w:ascii="Calibri" w:hAnsi="Calibr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A9"/>
    <w:pPr>
      <w:keepNext/>
      <w:numPr>
        <w:numId w:val="3"/>
      </w:numPr>
      <w:spacing w:before="240" w:after="60"/>
      <w:outlineLvl w:val="0"/>
    </w:pPr>
    <w:rPr>
      <w:rFonts w:eastAsiaTheme="majorEastAsia" w:cstheme="majorBidi"/>
      <w:b/>
      <w:bCs/>
      <w:color w:val="AA0B19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9F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AA0B1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D9F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AA0B19"/>
      <w:sz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91D9F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Cs/>
      <w:color w:val="AA0B19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191D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  <w:color w:val="AA0B19"/>
    </w:rPr>
  </w:style>
  <w:style w:type="paragraph" w:styleId="Heading6">
    <w:name w:val="heading 6"/>
    <w:basedOn w:val="Normal"/>
    <w:next w:val="Normal"/>
    <w:link w:val="Heading6Char"/>
    <w:unhideWhenUsed/>
    <w:qFormat/>
    <w:rsid w:val="00EE71A9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Cs/>
      <w:color w:val="AA0B19"/>
    </w:rPr>
  </w:style>
  <w:style w:type="paragraph" w:styleId="Heading7">
    <w:name w:val="heading 7"/>
    <w:basedOn w:val="Normal"/>
    <w:next w:val="Normal"/>
    <w:link w:val="Heading7Char"/>
    <w:unhideWhenUsed/>
    <w:qFormat/>
    <w:rsid w:val="00EE71A9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Cs/>
      <w:color w:val="AA0B19"/>
    </w:rPr>
  </w:style>
  <w:style w:type="paragraph" w:styleId="Heading8">
    <w:name w:val="heading 8"/>
    <w:basedOn w:val="Normal"/>
    <w:next w:val="Normal"/>
    <w:link w:val="Heading8Char"/>
    <w:unhideWhenUsed/>
    <w:qFormat/>
    <w:rsid w:val="00EE71A9"/>
    <w:pPr>
      <w:keepNext/>
      <w:keepLines/>
      <w:numPr>
        <w:ilvl w:val="7"/>
        <w:numId w:val="3"/>
      </w:numPr>
      <w:spacing w:before="200"/>
      <w:ind w:left="1584" w:hanging="1584"/>
      <w:outlineLvl w:val="7"/>
    </w:pPr>
    <w:rPr>
      <w:rFonts w:eastAsiaTheme="majorEastAsia" w:cstheme="majorBidi"/>
      <w:color w:val="AA0B19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E71A9"/>
    <w:pPr>
      <w:keepNext/>
      <w:keepLines/>
      <w:numPr>
        <w:ilvl w:val="8"/>
        <w:numId w:val="3"/>
      </w:numPr>
      <w:spacing w:before="200"/>
      <w:ind w:left="1728" w:hanging="1728"/>
      <w:outlineLvl w:val="8"/>
    </w:pPr>
    <w:rPr>
      <w:rFonts w:eastAsiaTheme="majorEastAsia" w:cstheme="majorBidi"/>
      <w:iCs/>
      <w:color w:val="AA0B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A9"/>
    <w:rPr>
      <w:rFonts w:ascii="Calibri" w:eastAsiaTheme="majorEastAsia" w:hAnsi="Calibri" w:cstheme="majorBidi"/>
      <w:b/>
      <w:bCs/>
      <w:color w:val="AA0B19"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600B70"/>
  </w:style>
  <w:style w:type="paragraph" w:styleId="BodyText">
    <w:name w:val="Body Text"/>
    <w:basedOn w:val="Normal"/>
    <w:link w:val="BodyTextChar"/>
    <w:rsid w:val="00600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B70"/>
    <w:rPr>
      <w:rFonts w:ascii="Verdana" w:hAnsi="Verdana"/>
      <w:color w:val="4A4E52"/>
      <w:szCs w:val="24"/>
    </w:rPr>
  </w:style>
  <w:style w:type="paragraph" w:styleId="HTMLAddress">
    <w:name w:val="HTML Address"/>
    <w:basedOn w:val="Normal"/>
    <w:link w:val="HTMLAddressChar"/>
    <w:rsid w:val="00600B70"/>
    <w:rPr>
      <w:iCs/>
      <w:color w:val="AA0B19"/>
    </w:rPr>
  </w:style>
  <w:style w:type="character" w:customStyle="1" w:styleId="HTMLAddressChar">
    <w:name w:val="HTML Address Char"/>
    <w:basedOn w:val="DefaultParagraphFont"/>
    <w:link w:val="HTMLAddress"/>
    <w:rsid w:val="00600B70"/>
    <w:rPr>
      <w:rFonts w:ascii="Verdana" w:hAnsi="Verdana"/>
      <w:iCs/>
      <w:color w:val="AA0B19"/>
      <w:szCs w:val="24"/>
    </w:rPr>
  </w:style>
  <w:style w:type="character" w:styleId="HTMLCite">
    <w:name w:val="HTML Cite"/>
    <w:basedOn w:val="DefaultParagraphFont"/>
    <w:rsid w:val="00727FBD"/>
    <w:rPr>
      <w:rFonts w:ascii="Calibri" w:hAnsi="Calibri"/>
      <w:iCs/>
      <w:color w:val="auto"/>
      <w:sz w:val="22"/>
    </w:rPr>
  </w:style>
  <w:style w:type="character" w:styleId="Hyperlink">
    <w:name w:val="Hyperlink"/>
    <w:basedOn w:val="DefaultParagraphFont"/>
    <w:uiPriority w:val="99"/>
    <w:rsid w:val="00727FBD"/>
    <w:rPr>
      <w:rFonts w:ascii="Calibri" w:hAnsi="Calibri"/>
      <w:color w:val="AA0B19"/>
      <w:sz w:val="22"/>
      <w:u w:val="single"/>
    </w:rPr>
  </w:style>
  <w:style w:type="character" w:styleId="FollowedHyperlink">
    <w:name w:val="FollowedHyperlink"/>
    <w:basedOn w:val="DefaultParagraphFont"/>
    <w:rsid w:val="00191D9F"/>
    <w:rPr>
      <w:rFonts w:ascii="Calibri" w:hAnsi="Calibri"/>
      <w:color w:val="4A4E52"/>
      <w:sz w:val="22"/>
      <w:u w:val="single"/>
    </w:rPr>
  </w:style>
  <w:style w:type="paragraph" w:styleId="Header">
    <w:name w:val="header"/>
    <w:basedOn w:val="Normal"/>
    <w:link w:val="HeaderChar"/>
    <w:uiPriority w:val="99"/>
    <w:rsid w:val="00673235"/>
    <w:pPr>
      <w:tabs>
        <w:tab w:val="center" w:pos="4680"/>
        <w:tab w:val="right" w:pos="9360"/>
      </w:tabs>
    </w:pPr>
    <w:rPr>
      <w:color w:val="4A4E52"/>
    </w:rPr>
  </w:style>
  <w:style w:type="character" w:customStyle="1" w:styleId="HeaderChar">
    <w:name w:val="Header Char"/>
    <w:basedOn w:val="DefaultParagraphFont"/>
    <w:link w:val="Header"/>
    <w:uiPriority w:val="99"/>
    <w:rsid w:val="00673235"/>
    <w:rPr>
      <w:rFonts w:ascii="Calibri" w:hAnsi="Calibri"/>
      <w:color w:val="4A4E52"/>
      <w:sz w:val="2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1D9F"/>
    <w:rPr>
      <w:rFonts w:ascii="Calibri" w:eastAsiaTheme="majorEastAsia" w:hAnsi="Calibri" w:cstheme="majorBidi"/>
      <w:b/>
      <w:bCs/>
      <w:color w:val="AA0B1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D9F"/>
    <w:rPr>
      <w:rFonts w:ascii="Calibri" w:eastAsiaTheme="majorEastAsia" w:hAnsi="Calibri" w:cstheme="majorBidi"/>
      <w:b/>
      <w:bCs/>
      <w:color w:val="AA0B19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91D9F"/>
    <w:rPr>
      <w:rFonts w:ascii="Calibri" w:eastAsiaTheme="majorEastAsia" w:hAnsi="Calibri" w:cstheme="majorBidi"/>
      <w:b/>
      <w:bCs/>
      <w:iCs/>
      <w:color w:val="AA0B1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91D9F"/>
    <w:rPr>
      <w:rFonts w:ascii="Calibri" w:eastAsiaTheme="majorEastAsia" w:hAnsi="Calibri" w:cstheme="majorBidi"/>
      <w:b/>
      <w:color w:val="AA0B19"/>
      <w:sz w:val="22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EE71A9"/>
    <w:rPr>
      <w:rFonts w:ascii="Calibri" w:eastAsiaTheme="majorEastAsia" w:hAnsi="Calibri" w:cstheme="majorBidi"/>
      <w:color w:val="AA0B19"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EE71A9"/>
    <w:rPr>
      <w:rFonts w:ascii="Calibri" w:eastAsiaTheme="majorEastAsia" w:hAnsi="Calibri" w:cstheme="majorBidi"/>
      <w:iCs/>
      <w:color w:val="AA0B19"/>
      <w:sz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CE7A6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A6A"/>
    <w:rPr>
      <w:rFonts w:ascii="Verdana" w:hAnsi="Verdana"/>
      <w:color w:val="4A4E52"/>
    </w:rPr>
  </w:style>
  <w:style w:type="paragraph" w:styleId="MacroText">
    <w:name w:val="macro"/>
    <w:basedOn w:val="Normal"/>
    <w:link w:val="MacroTextChar"/>
    <w:rsid w:val="007B4905"/>
  </w:style>
  <w:style w:type="character" w:customStyle="1" w:styleId="MacroTextChar">
    <w:name w:val="Macro Text Char"/>
    <w:basedOn w:val="DefaultParagraphFont"/>
    <w:link w:val="MacroText"/>
    <w:rsid w:val="007B4905"/>
    <w:rPr>
      <w:rFonts w:ascii="Verdana" w:hAnsi="Verdana"/>
      <w:color w:val="4A4E52"/>
      <w:szCs w:val="24"/>
    </w:rPr>
  </w:style>
  <w:style w:type="paragraph" w:styleId="MessageHeader">
    <w:name w:val="Message Header"/>
    <w:basedOn w:val="Normal"/>
    <w:link w:val="MessageHeaderChar"/>
    <w:rsid w:val="007B4905"/>
    <w:pPr>
      <w:pBdr>
        <w:top w:val="single" w:sz="6" w:space="1" w:color="4A4E52"/>
        <w:left w:val="single" w:sz="6" w:space="1" w:color="4A4E52"/>
        <w:bottom w:val="single" w:sz="6" w:space="1" w:color="4A4E52"/>
        <w:right w:val="single" w:sz="6" w:space="1" w:color="4A4E52"/>
      </w:pBdr>
      <w:shd w:val="clear" w:color="auto" w:fill="BDBEC0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7B4905"/>
    <w:rPr>
      <w:rFonts w:ascii="Verdana" w:eastAsiaTheme="majorEastAsia" w:hAnsi="Verdana" w:cstheme="majorBidi"/>
      <w:color w:val="4A4E52"/>
      <w:sz w:val="22"/>
      <w:szCs w:val="24"/>
      <w:shd w:val="clear" w:color="auto" w:fill="BDBEC0"/>
    </w:rPr>
  </w:style>
  <w:style w:type="paragraph" w:styleId="PlainText">
    <w:name w:val="Plain Text"/>
    <w:basedOn w:val="Normal"/>
    <w:link w:val="PlainTextChar"/>
    <w:uiPriority w:val="99"/>
    <w:rsid w:val="007B4905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4905"/>
    <w:rPr>
      <w:rFonts w:ascii="Verdana" w:hAnsi="Verdana"/>
      <w:color w:val="4A4E5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75E"/>
    <w:rPr>
      <w:iCs/>
      <w:color w:val="FF73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275E"/>
    <w:rPr>
      <w:rFonts w:ascii="Verdana" w:hAnsi="Verdana"/>
      <w:iCs/>
      <w:color w:val="FF7300"/>
      <w:sz w:val="22"/>
      <w:szCs w:val="24"/>
    </w:rPr>
  </w:style>
  <w:style w:type="paragraph" w:styleId="Salutation">
    <w:name w:val="Salutation"/>
    <w:basedOn w:val="Normal"/>
    <w:next w:val="Normal"/>
    <w:link w:val="SalutationChar"/>
    <w:rsid w:val="00936ABB"/>
  </w:style>
  <w:style w:type="character" w:customStyle="1" w:styleId="SalutationChar">
    <w:name w:val="Salutation Char"/>
    <w:basedOn w:val="DefaultParagraphFont"/>
    <w:link w:val="Salutation"/>
    <w:rsid w:val="00936ABB"/>
    <w:rPr>
      <w:rFonts w:ascii="Verdana" w:hAnsi="Verdana"/>
      <w:color w:val="4A4E52"/>
      <w:szCs w:val="24"/>
    </w:rPr>
  </w:style>
  <w:style w:type="paragraph" w:styleId="Signature">
    <w:name w:val="Signature"/>
    <w:basedOn w:val="Normal"/>
    <w:link w:val="SignatureChar"/>
    <w:rsid w:val="00936ABB"/>
  </w:style>
  <w:style w:type="character" w:customStyle="1" w:styleId="SignatureChar">
    <w:name w:val="Signature Char"/>
    <w:basedOn w:val="DefaultParagraphFont"/>
    <w:link w:val="Signature"/>
    <w:rsid w:val="00936ABB"/>
    <w:rPr>
      <w:rFonts w:ascii="Verdana" w:hAnsi="Verdana"/>
      <w:color w:val="4A4E52"/>
      <w:szCs w:val="24"/>
    </w:rPr>
  </w:style>
  <w:style w:type="paragraph" w:styleId="Subtitle">
    <w:name w:val="Subtitle"/>
    <w:basedOn w:val="Normal"/>
    <w:next w:val="Normal"/>
    <w:link w:val="SubtitleChar"/>
    <w:qFormat/>
    <w:rsid w:val="00AC42E7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C42E7"/>
    <w:rPr>
      <w:rFonts w:ascii="Verdana" w:eastAsiaTheme="majorEastAsia" w:hAnsi="Verdana" w:cstheme="majorBidi"/>
      <w:b/>
      <w:iCs/>
      <w:spacing w:val="15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E8275E"/>
    <w:pPr>
      <w:spacing w:after="200"/>
    </w:pPr>
    <w:rPr>
      <w:b/>
      <w:bCs/>
      <w:szCs w:val="18"/>
    </w:rPr>
  </w:style>
  <w:style w:type="paragraph" w:styleId="BlockText">
    <w:name w:val="Block Text"/>
    <w:basedOn w:val="Normal"/>
    <w:rsid w:val="00FF1C2F"/>
    <w:pPr>
      <w:pBdr>
        <w:top w:val="single" w:sz="2" w:space="10" w:color="4A4E52" w:shadow="1"/>
        <w:left w:val="single" w:sz="2" w:space="10" w:color="4A4E52" w:shadow="1"/>
        <w:bottom w:val="single" w:sz="2" w:space="10" w:color="4A4E52" w:shadow="1"/>
        <w:right w:val="single" w:sz="2" w:space="10" w:color="4A4E52" w:shadow="1"/>
      </w:pBdr>
      <w:ind w:right="1152"/>
    </w:pPr>
    <w:rPr>
      <w:rFonts w:eastAsiaTheme="minorEastAsia" w:cstheme="minorBidi"/>
      <w:iCs/>
    </w:rPr>
  </w:style>
  <w:style w:type="paragraph" w:styleId="EnvelopeAddress">
    <w:name w:val="envelope address"/>
    <w:basedOn w:val="Normal"/>
    <w:rsid w:val="00FF1C2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</w:rPr>
  </w:style>
  <w:style w:type="paragraph" w:styleId="EnvelopeReturn">
    <w:name w:val="envelope return"/>
    <w:basedOn w:val="Normal"/>
    <w:rsid w:val="00FF1C2F"/>
    <w:rPr>
      <w:rFonts w:eastAsiaTheme="majorEastAsia" w:cstheme="majorBidi"/>
      <w:szCs w:val="20"/>
    </w:rPr>
  </w:style>
  <w:style w:type="paragraph" w:customStyle="1" w:styleId="Titlelongdoc">
    <w:name w:val="Title long doc"/>
    <w:basedOn w:val="Normal"/>
    <w:next w:val="Normal"/>
    <w:qFormat/>
    <w:rsid w:val="00501988"/>
    <w:rPr>
      <w:color w:val="FF7300"/>
      <w:sz w:val="48"/>
      <w:szCs w:val="40"/>
    </w:rPr>
  </w:style>
  <w:style w:type="paragraph" w:styleId="IndexHeading">
    <w:name w:val="index heading"/>
    <w:basedOn w:val="Normal"/>
    <w:next w:val="Normal"/>
    <w:rsid w:val="00FF1C2F"/>
    <w:rPr>
      <w:rFonts w:eastAsiaTheme="majorEastAsia" w:cstheme="majorBidi"/>
      <w:b/>
      <w:bCs/>
    </w:rPr>
  </w:style>
  <w:style w:type="paragraph" w:styleId="ListBullet3">
    <w:name w:val="List Bullet 3"/>
    <w:basedOn w:val="Normal"/>
    <w:rsid w:val="00B2321F"/>
    <w:pPr>
      <w:numPr>
        <w:ilvl w:val="2"/>
        <w:numId w:val="4"/>
      </w:numPr>
      <w:ind w:left="1080"/>
    </w:pPr>
  </w:style>
  <w:style w:type="paragraph" w:styleId="ListParagraph">
    <w:name w:val="List Paragraph"/>
    <w:basedOn w:val="Normal"/>
    <w:uiPriority w:val="34"/>
    <w:qFormat/>
    <w:rsid w:val="00A35FBB"/>
    <w:pPr>
      <w:ind w:left="720"/>
      <w:contextualSpacing/>
    </w:pPr>
  </w:style>
  <w:style w:type="numbering" w:customStyle="1" w:styleId="Endavabulletedlist">
    <w:name w:val="Endava bulleted list"/>
    <w:uiPriority w:val="99"/>
    <w:rsid w:val="00A35FBB"/>
    <w:pPr>
      <w:numPr>
        <w:numId w:val="1"/>
      </w:numPr>
    </w:pPr>
  </w:style>
  <w:style w:type="paragraph" w:styleId="ListBullet">
    <w:name w:val="List Bullet"/>
    <w:basedOn w:val="Normal"/>
    <w:link w:val="ListBulletChar"/>
    <w:qFormat/>
    <w:rsid w:val="00B2321F"/>
    <w:pPr>
      <w:numPr>
        <w:numId w:val="4"/>
      </w:numPr>
      <w:ind w:left="360"/>
      <w:contextualSpacing/>
    </w:pPr>
  </w:style>
  <w:style w:type="paragraph" w:styleId="ListBullet2">
    <w:name w:val="List Bullet 2"/>
    <w:basedOn w:val="Normal"/>
    <w:rsid w:val="00B2321F"/>
    <w:pPr>
      <w:numPr>
        <w:ilvl w:val="1"/>
        <w:numId w:val="4"/>
      </w:numPr>
      <w:ind w:left="720"/>
    </w:pPr>
  </w:style>
  <w:style w:type="paragraph" w:styleId="ListBullet4">
    <w:name w:val="List Bullet 4"/>
    <w:basedOn w:val="Normal"/>
    <w:rsid w:val="00B2321F"/>
    <w:pPr>
      <w:numPr>
        <w:ilvl w:val="3"/>
        <w:numId w:val="4"/>
      </w:numPr>
      <w:ind w:left="1440"/>
      <w:contextualSpacing/>
    </w:pPr>
  </w:style>
  <w:style w:type="paragraph" w:styleId="ListBullet5">
    <w:name w:val="List Bullet 5"/>
    <w:basedOn w:val="Normal"/>
    <w:rsid w:val="00B2321F"/>
    <w:pPr>
      <w:numPr>
        <w:ilvl w:val="4"/>
        <w:numId w:val="4"/>
      </w:numPr>
      <w:ind w:left="1800"/>
      <w:contextualSpacing/>
    </w:pPr>
  </w:style>
  <w:style w:type="paragraph" w:styleId="TOC1">
    <w:name w:val="toc 1"/>
    <w:basedOn w:val="Normal"/>
    <w:next w:val="Normal"/>
    <w:uiPriority w:val="39"/>
    <w:rsid w:val="00F050D5"/>
    <w:pPr>
      <w:spacing w:before="120" w:after="120"/>
      <w:ind w:left="432" w:hanging="432"/>
    </w:pPr>
    <w:rPr>
      <w:b/>
      <w:bCs/>
      <w:sz w:val="26"/>
      <w:szCs w:val="20"/>
    </w:rPr>
  </w:style>
  <w:style w:type="paragraph" w:styleId="BodyTextIndent3">
    <w:name w:val="Body Text Indent 3"/>
    <w:basedOn w:val="Normal"/>
    <w:link w:val="BodyTextIndent3Char"/>
    <w:rsid w:val="00AA79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796C"/>
    <w:rPr>
      <w:rFonts w:ascii="Verdana" w:hAnsi="Verdana"/>
      <w:color w:val="4A4E5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AA79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796C"/>
    <w:rPr>
      <w:rFonts w:ascii="Verdana" w:hAnsi="Verdana" w:cs="Tahoma"/>
      <w:color w:val="4A4E52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E49B8"/>
    <w:rPr>
      <w:rFonts w:ascii="Calibri" w:hAnsi="Calibri"/>
      <w:color w:val="AA0B19"/>
      <w:sz w:val="22"/>
      <w:u w:val="none"/>
    </w:rPr>
  </w:style>
  <w:style w:type="paragraph" w:styleId="DocumentMap">
    <w:name w:val="Document Map"/>
    <w:basedOn w:val="Normal"/>
    <w:link w:val="DocumentMapChar"/>
    <w:rsid w:val="00191D9F"/>
    <w:rPr>
      <w:rFonts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rsid w:val="00191D9F"/>
    <w:rPr>
      <w:rFonts w:ascii="Calibri" w:hAnsi="Calibri" w:cs="Tahoma"/>
      <w:sz w:val="18"/>
      <w:szCs w:val="16"/>
      <w:lang w:val="en-GB"/>
    </w:rPr>
  </w:style>
  <w:style w:type="character" w:styleId="CommentReference">
    <w:name w:val="annotation reference"/>
    <w:basedOn w:val="DefaultParagraphFont"/>
    <w:rsid w:val="00501988"/>
    <w:rPr>
      <w:rFonts w:ascii="Calibri" w:hAnsi="Calibri"/>
      <w:color w:val="auto"/>
      <w:sz w:val="18"/>
      <w:szCs w:val="16"/>
    </w:rPr>
  </w:style>
  <w:style w:type="character" w:styleId="BookTitle">
    <w:name w:val="Book Title"/>
    <w:basedOn w:val="DefaultParagraphFont"/>
    <w:uiPriority w:val="33"/>
    <w:qFormat/>
    <w:rsid w:val="00501988"/>
    <w:rPr>
      <w:rFonts w:ascii="Calibri" w:hAnsi="Calibri"/>
      <w:b/>
      <w:bCs/>
      <w:color w:val="auto"/>
      <w:spacing w:val="5"/>
      <w:sz w:val="22"/>
    </w:rPr>
  </w:style>
  <w:style w:type="character" w:styleId="Emphasis">
    <w:name w:val="Emphasis"/>
    <w:basedOn w:val="DefaultParagraphFont"/>
    <w:uiPriority w:val="20"/>
    <w:qFormat/>
    <w:rsid w:val="00191D9F"/>
    <w:rPr>
      <w:rFonts w:ascii="Calibri" w:hAnsi="Calibri"/>
      <w:b/>
      <w:i/>
      <w:iCs/>
      <w:color w:val="auto"/>
      <w:sz w:val="22"/>
    </w:rPr>
  </w:style>
  <w:style w:type="character" w:styleId="EndnoteReference">
    <w:name w:val="end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FootnoteReference">
    <w:name w:val="foot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5E49B8"/>
    <w:rPr>
      <w:rFonts w:ascii="Calibri" w:hAnsi="Calibri"/>
      <w:i/>
      <w:iCs/>
      <w:color w:val="4A4E52"/>
      <w:sz w:val="22"/>
    </w:rPr>
  </w:style>
  <w:style w:type="character" w:styleId="IntenseEmphasis">
    <w:name w:val="Intense Emphasis"/>
    <w:basedOn w:val="DefaultParagraphFont"/>
    <w:uiPriority w:val="21"/>
    <w:qFormat/>
    <w:rsid w:val="005E49B8"/>
    <w:rPr>
      <w:rFonts w:ascii="Calibri" w:hAnsi="Calibri"/>
      <w:b/>
      <w:bCs/>
      <w:i/>
      <w:iCs/>
      <w:color w:val="auto"/>
      <w:sz w:val="22"/>
    </w:rPr>
  </w:style>
  <w:style w:type="character" w:styleId="IntenseReference">
    <w:name w:val="Intense Reference"/>
    <w:aliases w:val="Appendix"/>
    <w:basedOn w:val="DefaultParagraphFont"/>
    <w:uiPriority w:val="32"/>
    <w:qFormat/>
    <w:rsid w:val="005E49B8"/>
    <w:rPr>
      <w:rFonts w:ascii="Calibri" w:hAnsi="Calibri"/>
      <w:b/>
      <w:bCs/>
      <w:color w:val="AA0B19"/>
      <w:spacing w:val="5"/>
      <w:sz w:val="22"/>
      <w:u w:val="none"/>
    </w:rPr>
  </w:style>
  <w:style w:type="paragraph" w:styleId="TOC2">
    <w:name w:val="toc 2"/>
    <w:basedOn w:val="Normal"/>
    <w:next w:val="Normal"/>
    <w:uiPriority w:val="39"/>
    <w:rsid w:val="00F050D5"/>
    <w:pPr>
      <w:ind w:left="778" w:hanging="576"/>
    </w:pPr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91A31"/>
    <w:rPr>
      <w:rFonts w:ascii="Verdana" w:hAnsi="Verdana"/>
      <w:color w:val="auto"/>
      <w:sz w:val="18"/>
    </w:rPr>
  </w:style>
  <w:style w:type="character" w:styleId="Strong">
    <w:name w:val="Strong"/>
    <w:basedOn w:val="DefaultParagraphFont"/>
    <w:uiPriority w:val="22"/>
    <w:qFormat/>
    <w:rsid w:val="005E49B8"/>
    <w:rPr>
      <w:rFonts w:ascii="Calibri" w:hAnsi="Calibri"/>
      <w:b/>
      <w:bCs/>
      <w:color w:val="auto"/>
      <w:sz w:val="22"/>
    </w:rPr>
  </w:style>
  <w:style w:type="character" w:styleId="PageNumber">
    <w:name w:val="page number"/>
    <w:basedOn w:val="DefaultParagraphFont"/>
    <w:rsid w:val="005E49B8"/>
    <w:rPr>
      <w:rFonts w:ascii="Calibri" w:hAnsi="Calibri"/>
      <w:color w:val="auto"/>
      <w:sz w:val="22"/>
    </w:rPr>
  </w:style>
  <w:style w:type="character" w:styleId="LineNumber">
    <w:name w:val="line number"/>
    <w:basedOn w:val="DefaultParagraphFont"/>
    <w:rsid w:val="005E49B8"/>
    <w:rPr>
      <w:rFonts w:ascii="Calibri" w:hAnsi="Calibri"/>
      <w:color w:val="auto"/>
      <w:sz w:val="18"/>
    </w:rPr>
  </w:style>
  <w:style w:type="character" w:styleId="HTMLAcronym">
    <w:name w:val="HTML Acronym"/>
    <w:basedOn w:val="DefaultParagraphFont"/>
    <w:rsid w:val="009023B7"/>
    <w:rPr>
      <w:rFonts w:ascii="Calibri" w:hAnsi="Calibri"/>
      <w:color w:val="auto"/>
      <w:sz w:val="18"/>
    </w:rPr>
  </w:style>
  <w:style w:type="character" w:styleId="HTMLCode">
    <w:name w:val="HTML Code"/>
    <w:basedOn w:val="DefaultParagraphFont"/>
    <w:uiPriority w:val="99"/>
    <w:rsid w:val="00727FBD"/>
    <w:rPr>
      <w:rFonts w:ascii="Calibri" w:hAnsi="Calibri"/>
      <w:color w:val="auto"/>
      <w:sz w:val="22"/>
      <w:szCs w:val="20"/>
    </w:rPr>
  </w:style>
  <w:style w:type="character" w:styleId="HTMLDefinition">
    <w:name w:val="HTML Definition"/>
    <w:basedOn w:val="DefaultParagraphFont"/>
    <w:rsid w:val="00727FBD"/>
    <w:rPr>
      <w:rFonts w:ascii="Calibri" w:hAnsi="Calibri"/>
      <w:i/>
      <w:iCs/>
      <w:color w:val="auto"/>
      <w:sz w:val="24"/>
    </w:rPr>
  </w:style>
  <w:style w:type="character" w:styleId="HTMLKeyboard">
    <w:name w:val="HTML Keyboard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Sample">
    <w:name w:val="HTML Sample"/>
    <w:basedOn w:val="DefaultParagraphFont"/>
    <w:rsid w:val="00727FBD"/>
    <w:rPr>
      <w:rFonts w:ascii="Calibri" w:hAnsi="Calibri"/>
      <w:color w:val="auto"/>
      <w:sz w:val="24"/>
      <w:szCs w:val="24"/>
    </w:rPr>
  </w:style>
  <w:style w:type="character" w:styleId="HTMLTypewriter">
    <w:name w:val="HTML Typewriter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Variable">
    <w:name w:val="HTML Variable"/>
    <w:basedOn w:val="DefaultParagraphFont"/>
    <w:rsid w:val="00727FBD"/>
    <w:rPr>
      <w:rFonts w:ascii="Calibri" w:hAnsi="Calibri"/>
      <w:i/>
      <w:iCs/>
      <w:color w:val="auto"/>
      <w:sz w:val="18"/>
    </w:rPr>
  </w:style>
  <w:style w:type="paragraph" w:styleId="TOC3">
    <w:name w:val="toc 3"/>
    <w:basedOn w:val="Normal"/>
    <w:next w:val="Normal"/>
    <w:uiPriority w:val="39"/>
    <w:rsid w:val="00823B92"/>
    <w:pPr>
      <w:ind w:left="1123" w:hanging="720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F050D5"/>
    <w:pPr>
      <w:ind w:left="1469" w:hanging="864"/>
    </w:pPr>
    <w:rPr>
      <w:sz w:val="20"/>
      <w:szCs w:val="18"/>
    </w:rPr>
  </w:style>
  <w:style w:type="paragraph" w:styleId="TOC5">
    <w:name w:val="toc 5"/>
    <w:basedOn w:val="Normal"/>
    <w:next w:val="Normal"/>
    <w:uiPriority w:val="39"/>
    <w:rsid w:val="00823B92"/>
    <w:pPr>
      <w:ind w:left="1742" w:hanging="936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823B92"/>
    <w:pPr>
      <w:ind w:left="2074" w:hanging="108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823B92"/>
    <w:pPr>
      <w:ind w:left="2491" w:hanging="1296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823B92"/>
    <w:pPr>
      <w:ind w:left="2909" w:hanging="1512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823B92"/>
    <w:pPr>
      <w:ind w:left="3254" w:hanging="1656"/>
    </w:pPr>
    <w:rPr>
      <w:sz w:val="18"/>
      <w:szCs w:val="18"/>
    </w:rPr>
  </w:style>
  <w:style w:type="paragraph" w:styleId="TOAHeading">
    <w:name w:val="toa heading"/>
    <w:basedOn w:val="Normal"/>
    <w:next w:val="Normal"/>
    <w:rsid w:val="00F050D5"/>
    <w:pPr>
      <w:spacing w:before="120"/>
    </w:pPr>
    <w:rPr>
      <w:rFonts w:eastAsiaTheme="majorEastAsia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298C"/>
    <w:pPr>
      <w:keepLines/>
      <w:numPr>
        <w:numId w:val="0"/>
      </w:numPr>
      <w:spacing w:before="480" w:after="0"/>
      <w:outlineLvl w:val="9"/>
    </w:pPr>
    <w:rPr>
      <w:kern w:val="0"/>
      <w:sz w:val="28"/>
      <w:szCs w:val="28"/>
    </w:rPr>
  </w:style>
  <w:style w:type="paragraph" w:styleId="Footer">
    <w:name w:val="footer"/>
    <w:basedOn w:val="Normal"/>
    <w:link w:val="FooterChar"/>
    <w:uiPriority w:val="99"/>
    <w:rsid w:val="007D0B5F"/>
    <w:pPr>
      <w:tabs>
        <w:tab w:val="center" w:pos="4680"/>
        <w:tab w:val="right" w:pos="9360"/>
      </w:tabs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7D0B5F"/>
    <w:rPr>
      <w:rFonts w:ascii="Calibri" w:hAnsi="Calibri"/>
      <w:color w:val="FFFFFF" w:themeColor="background1"/>
      <w:sz w:val="22"/>
      <w:szCs w:val="24"/>
      <w:lang w:val="en-GB"/>
    </w:rPr>
  </w:style>
  <w:style w:type="paragraph" w:styleId="NoSpacing">
    <w:name w:val="No Spacing"/>
    <w:uiPriority w:val="1"/>
    <w:qFormat/>
    <w:rsid w:val="005E49B8"/>
    <w:pPr>
      <w:spacing w:after="0"/>
      <w:ind w:firstLine="0"/>
    </w:pPr>
    <w:rPr>
      <w:rFonts w:ascii="Calibri" w:hAnsi="Calibri"/>
      <w:sz w:val="22"/>
      <w:szCs w:val="24"/>
    </w:rPr>
  </w:style>
  <w:style w:type="table" w:styleId="TableGrid">
    <w:name w:val="Table Grid"/>
    <w:basedOn w:val="TableNormal"/>
    <w:rsid w:val="004B5C5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aliases w:val="Endava table,Light List - Accent 21"/>
    <w:basedOn w:val="TableNormal"/>
    <w:uiPriority w:val="61"/>
    <w:rsid w:val="00CA2E97"/>
    <w:pPr>
      <w:spacing w:after="0"/>
    </w:pPr>
    <w:tblPr>
      <w:tblStyleRowBandSize w:val="1"/>
      <w:tblStyleColBandSize w:val="1"/>
      <w:tblBorders>
        <w:top w:val="single" w:sz="8" w:space="0" w:color="913834"/>
        <w:left w:val="single" w:sz="8" w:space="0" w:color="913834"/>
        <w:bottom w:val="single" w:sz="8" w:space="0" w:color="913834"/>
        <w:right w:val="single" w:sz="8" w:space="0" w:color="913834"/>
        <w:insideH w:val="single" w:sz="8" w:space="0" w:color="913834"/>
        <w:insideV w:val="single" w:sz="8" w:space="0" w:color="913834"/>
      </w:tblBorders>
      <w:tblCellMar>
        <w:left w:w="0" w:type="dxa"/>
        <w:bottom w:w="115" w:type="dxa"/>
        <w:right w:w="11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913834"/>
      </w:tcPr>
    </w:tblStylePr>
    <w:tblStylePr w:type="la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double" w:sz="6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6E2D" w:themeColor="accent2"/>
          <w:left w:val="single" w:sz="8" w:space="0" w:color="C36E2D" w:themeColor="accent2"/>
          <w:bottom w:val="single" w:sz="8" w:space="0" w:color="C36E2D" w:themeColor="accent2"/>
          <w:right w:val="single" w:sz="8" w:space="0" w:color="C36E2D" w:themeColor="accent2"/>
        </w:tcBorders>
      </w:tcPr>
    </w:tblStylePr>
    <w:tblStylePr w:type="band1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link w:val="CopyrightChar"/>
    <w:qFormat/>
    <w:rsid w:val="00501988"/>
    <w:rPr>
      <w:color w:val="FFFFFF" w:themeColor="background1"/>
      <w:sz w:val="28"/>
    </w:rPr>
  </w:style>
  <w:style w:type="paragraph" w:styleId="ListNumber">
    <w:name w:val="List Number"/>
    <w:basedOn w:val="Normal"/>
    <w:qFormat/>
    <w:rsid w:val="00E8275E"/>
    <w:pPr>
      <w:numPr>
        <w:numId w:val="5"/>
      </w:numPr>
      <w:contextualSpacing/>
    </w:pPr>
  </w:style>
  <w:style w:type="paragraph" w:customStyle="1" w:styleId="Subtitlelongdocument2">
    <w:name w:val="Subtitle long document 2"/>
    <w:basedOn w:val="Normal"/>
    <w:next w:val="Normal"/>
    <w:link w:val="Subtitlelongdocument2Char"/>
    <w:qFormat/>
    <w:rsid w:val="00E8275E"/>
    <w:pPr>
      <w:tabs>
        <w:tab w:val="left" w:pos="1890"/>
        <w:tab w:val="left" w:pos="2160"/>
      </w:tabs>
    </w:pPr>
    <w:rPr>
      <w:b/>
      <w:color w:val="4A4E52"/>
    </w:rPr>
  </w:style>
  <w:style w:type="character" w:customStyle="1" w:styleId="Subtitlelongdocument2Char">
    <w:name w:val="Subtitle long document 2 Char"/>
    <w:basedOn w:val="HeaderChar"/>
    <w:link w:val="Subtitlelongdocument2"/>
    <w:rsid w:val="00E8275E"/>
    <w:rPr>
      <w:rFonts w:ascii="Calibri" w:hAnsi="Calibri"/>
      <w:b/>
      <w:color w:val="4A4E52"/>
      <w:sz w:val="22"/>
      <w:szCs w:val="24"/>
      <w:lang w:val="en-GB"/>
    </w:rPr>
  </w:style>
  <w:style w:type="paragraph" w:customStyle="1" w:styleId="Subtitlelongdocument1">
    <w:name w:val="Subtitle long document 1"/>
    <w:basedOn w:val="Normal"/>
    <w:next w:val="Normal"/>
    <w:link w:val="Subtitlelongdocument1Char"/>
    <w:qFormat/>
    <w:rsid w:val="00FE38AF"/>
    <w:rPr>
      <w:b/>
      <w:color w:val="4A4E52"/>
      <w:sz w:val="36"/>
      <w:szCs w:val="28"/>
    </w:rPr>
  </w:style>
  <w:style w:type="character" w:customStyle="1" w:styleId="Subtitlelongdocument1Char">
    <w:name w:val="Subtitle long document 1 Char"/>
    <w:basedOn w:val="DefaultParagraphFont"/>
    <w:link w:val="Subtitlelongdocument1"/>
    <w:rsid w:val="00FE38AF"/>
    <w:rPr>
      <w:rFonts w:ascii="Calibri" w:hAnsi="Calibri"/>
      <w:b/>
      <w:color w:val="4A4E52"/>
      <w:sz w:val="36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FE38AF"/>
    <w:pPr>
      <w:spacing w:after="300"/>
      <w:contextualSpacing/>
    </w:pPr>
    <w:rPr>
      <w:rFonts w:eastAsiaTheme="majorEastAsia" w:cstheme="majorBidi"/>
      <w:b/>
      <w:color w:val="AA0B19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FE38AF"/>
    <w:rPr>
      <w:rFonts w:ascii="Calibri" w:eastAsiaTheme="majorEastAsia" w:hAnsi="Calibri" w:cstheme="majorBidi"/>
      <w:b/>
      <w:color w:val="AA0B19"/>
      <w:spacing w:val="5"/>
      <w:kern w:val="28"/>
      <w:sz w:val="80"/>
      <w:szCs w:val="52"/>
      <w:lang w:val="en-GB"/>
    </w:rPr>
  </w:style>
  <w:style w:type="paragraph" w:customStyle="1" w:styleId="Address1">
    <w:name w:val="Address 1"/>
    <w:basedOn w:val="Normal"/>
    <w:next w:val="Normal"/>
    <w:link w:val="Address1Char"/>
    <w:qFormat/>
    <w:rsid w:val="00501988"/>
    <w:rPr>
      <w:b/>
      <w:color w:val="AA0B19"/>
      <w:sz w:val="18"/>
      <w:szCs w:val="16"/>
    </w:rPr>
  </w:style>
  <w:style w:type="paragraph" w:customStyle="1" w:styleId="Address2">
    <w:name w:val="Address 2"/>
    <w:basedOn w:val="Normal"/>
    <w:next w:val="Normal"/>
    <w:link w:val="Address2Char"/>
    <w:qFormat/>
    <w:rsid w:val="00501988"/>
    <w:rPr>
      <w:sz w:val="18"/>
    </w:rPr>
  </w:style>
  <w:style w:type="character" w:customStyle="1" w:styleId="Address1Char">
    <w:name w:val="Address 1 Char"/>
    <w:basedOn w:val="DefaultParagraphFont"/>
    <w:link w:val="Address1"/>
    <w:rsid w:val="00501988"/>
    <w:rPr>
      <w:rFonts w:ascii="Calibri" w:hAnsi="Calibri"/>
      <w:b/>
      <w:color w:val="AA0B19"/>
      <w:sz w:val="18"/>
      <w:szCs w:val="16"/>
      <w:lang w:val="en-GB"/>
    </w:rPr>
  </w:style>
  <w:style w:type="character" w:customStyle="1" w:styleId="Address2Char">
    <w:name w:val="Address 2 Char"/>
    <w:basedOn w:val="DefaultParagraphFont"/>
    <w:link w:val="Address2"/>
    <w:rsid w:val="00501988"/>
    <w:rPr>
      <w:rFonts w:ascii="Calibri" w:hAnsi="Calibri"/>
      <w:sz w:val="18"/>
      <w:szCs w:val="24"/>
      <w:lang w:val="en-GB"/>
    </w:rPr>
  </w:style>
  <w:style w:type="character" w:customStyle="1" w:styleId="CopyrightChar">
    <w:name w:val="Copyright Char"/>
    <w:basedOn w:val="DefaultParagraphFont"/>
    <w:link w:val="Copyright"/>
    <w:rsid w:val="00501988"/>
    <w:rPr>
      <w:rFonts w:ascii="Calibri" w:hAnsi="Calibri"/>
      <w:color w:val="FFFFFF" w:themeColor="background1"/>
      <w:sz w:val="28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988"/>
  </w:style>
  <w:style w:type="paragraph" w:styleId="CommentText">
    <w:name w:val="annotation text"/>
    <w:basedOn w:val="Normal"/>
    <w:link w:val="CommentTextChar"/>
    <w:rsid w:val="00191D9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1D9F"/>
    <w:rPr>
      <w:rFonts w:ascii="Calibri" w:hAnsi="Calibri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91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1D9F"/>
    <w:rPr>
      <w:rFonts w:ascii="Calibri" w:hAnsi="Calibri"/>
      <w:b/>
      <w:bCs/>
      <w:sz w:val="22"/>
      <w:lang w:val="en-GB"/>
    </w:rPr>
  </w:style>
  <w:style w:type="paragraph" w:styleId="Date">
    <w:name w:val="Date"/>
    <w:basedOn w:val="Normal"/>
    <w:next w:val="Normal"/>
    <w:link w:val="DateChar"/>
    <w:rsid w:val="00191D9F"/>
  </w:style>
  <w:style w:type="character" w:customStyle="1" w:styleId="DateChar">
    <w:name w:val="Date Char"/>
    <w:basedOn w:val="DefaultParagraphFont"/>
    <w:link w:val="Date"/>
    <w:rsid w:val="00191D9F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rsid w:val="00191D9F"/>
  </w:style>
  <w:style w:type="character" w:customStyle="1" w:styleId="E-mailSignatureChar">
    <w:name w:val="E-mail Signature Char"/>
    <w:basedOn w:val="DefaultParagraphFont"/>
    <w:link w:val="E-mailSignature"/>
    <w:rsid w:val="00191D9F"/>
    <w:rPr>
      <w:rFonts w:ascii="Calibri" w:hAnsi="Calibri"/>
      <w:sz w:val="22"/>
      <w:szCs w:val="24"/>
      <w:lang w:val="en-GB"/>
    </w:rPr>
  </w:style>
  <w:style w:type="paragraph" w:styleId="EndnoteText">
    <w:name w:val="endnote text"/>
    <w:basedOn w:val="Normal"/>
    <w:link w:val="EndnoteTextChar"/>
    <w:rsid w:val="00191D9F"/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rsid w:val="00191D9F"/>
    <w:rPr>
      <w:rFonts w:ascii="Calibri" w:hAnsi="Calibri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B8"/>
    <w:pPr>
      <w:pBdr>
        <w:bottom w:val="single" w:sz="4" w:space="4" w:color="FF7300" w:themeColor="accent1"/>
      </w:pBdr>
      <w:spacing w:before="200" w:after="280"/>
      <w:ind w:left="936" w:right="936"/>
    </w:pPr>
    <w:rPr>
      <w:b/>
      <w:bCs/>
      <w:i/>
      <w:iCs/>
      <w:color w:val="FF7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B8"/>
    <w:rPr>
      <w:rFonts w:ascii="Calibri" w:hAnsi="Calibri"/>
      <w:b/>
      <w:bCs/>
      <w:i/>
      <w:iCs/>
      <w:color w:val="FF7300" w:themeColor="accent1"/>
      <w:sz w:val="22"/>
      <w:szCs w:val="24"/>
      <w:lang w:val="en-GB"/>
    </w:rPr>
  </w:style>
  <w:style w:type="paragraph" w:styleId="TableofAuthorities">
    <w:name w:val="table of authorities"/>
    <w:basedOn w:val="Normal"/>
    <w:next w:val="Normal"/>
    <w:rsid w:val="005E49B8"/>
    <w:pPr>
      <w:ind w:left="220" w:hanging="220"/>
    </w:pPr>
  </w:style>
  <w:style w:type="paragraph" w:styleId="TableofFigures">
    <w:name w:val="table of figures"/>
    <w:basedOn w:val="Normal"/>
    <w:next w:val="Normal"/>
    <w:rsid w:val="005E49B8"/>
  </w:style>
  <w:style w:type="paragraph" w:customStyle="1" w:styleId="Code">
    <w:name w:val="Code"/>
    <w:basedOn w:val="Normal"/>
    <w:rsid w:val="00FC7743"/>
    <w:pPr>
      <w:autoSpaceDE w:val="0"/>
      <w:autoSpaceDN w:val="0"/>
      <w:adjustRightInd w:val="0"/>
      <w:spacing w:after="0"/>
      <w:ind w:left="284" w:firstLine="432"/>
    </w:pPr>
    <w:rPr>
      <w:rFonts w:asciiTheme="minorHAnsi" w:hAnsiTheme="minorHAnsi" w:cs="Courier New"/>
      <w:noProof/>
      <w:sz w:val="20"/>
      <w:szCs w:val="20"/>
      <w:lang w:val="ro-RO" w:eastAsia="ro-RO"/>
    </w:rPr>
  </w:style>
  <w:style w:type="table" w:styleId="Table3Deffects2">
    <w:name w:val="Table 3D effects 2"/>
    <w:basedOn w:val="TableNormal"/>
    <w:rsid w:val="00FC7743"/>
    <w:pPr>
      <w:spacing w:after="0"/>
      <w:ind w:left="720" w:firstLine="0"/>
      <w:jc w:val="both"/>
    </w:pPr>
    <w:rPr>
      <w:lang w:val="ro-RO" w:eastAsia="ro-R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paragraph" w:customStyle="1" w:styleId="CodeStyle">
    <w:name w:val="Code_Style"/>
    <w:basedOn w:val="Normal"/>
    <w:link w:val="CodeStyleChar"/>
    <w:qFormat/>
    <w:rsid w:val="00FC7743"/>
    <w:pPr>
      <w:spacing w:after="0"/>
      <w:ind w:left="1134"/>
    </w:pPr>
    <w:rPr>
      <w:rFonts w:ascii="Courier New" w:hAnsi="Courier New" w:cs="Courier New"/>
      <w:color w:val="0000FF"/>
      <w:sz w:val="20"/>
    </w:rPr>
  </w:style>
  <w:style w:type="paragraph" w:customStyle="1" w:styleId="BulletList">
    <w:name w:val="Bullet List"/>
    <w:basedOn w:val="ListBullet"/>
    <w:link w:val="BulletListChar"/>
    <w:qFormat/>
    <w:rsid w:val="00FC7743"/>
    <w:pPr>
      <w:numPr>
        <w:numId w:val="7"/>
      </w:numPr>
      <w:spacing w:after="0"/>
      <w:jc w:val="both"/>
    </w:pPr>
    <w:rPr>
      <w:color w:val="AA0B19"/>
    </w:rPr>
  </w:style>
  <w:style w:type="character" w:customStyle="1" w:styleId="CodeStyleChar">
    <w:name w:val="Code_Style Char"/>
    <w:basedOn w:val="DefaultParagraphFont"/>
    <w:link w:val="CodeStyle"/>
    <w:rsid w:val="00FC7743"/>
    <w:rPr>
      <w:rFonts w:ascii="Courier New" w:hAnsi="Courier New" w:cs="Courier New"/>
      <w:color w:val="0000FF"/>
      <w:szCs w:val="24"/>
      <w:lang w:val="en-GB"/>
    </w:rPr>
  </w:style>
  <w:style w:type="paragraph" w:customStyle="1" w:styleId="intro">
    <w:name w:val="intro"/>
    <w:basedOn w:val="Normal"/>
    <w:rsid w:val="00FC7743"/>
    <w:pPr>
      <w:spacing w:before="100" w:beforeAutospacing="1" w:afterAutospacing="1"/>
      <w:ind w:left="284"/>
    </w:pPr>
    <w:rPr>
      <w:rFonts w:ascii="Times New Roman" w:hAnsi="Times New Roman"/>
      <w:sz w:val="24"/>
      <w:lang w:val="ro-RO" w:eastAsia="ro-RO"/>
    </w:rPr>
  </w:style>
  <w:style w:type="character" w:customStyle="1" w:styleId="ListBulletChar">
    <w:name w:val="List Bullet Char"/>
    <w:basedOn w:val="DefaultParagraphFont"/>
    <w:link w:val="ListBullet"/>
    <w:rsid w:val="00FC7743"/>
    <w:rPr>
      <w:rFonts w:ascii="Calibri" w:hAnsi="Calibri"/>
      <w:sz w:val="22"/>
      <w:szCs w:val="24"/>
      <w:lang w:val="en-GB"/>
    </w:rPr>
  </w:style>
  <w:style w:type="character" w:customStyle="1" w:styleId="BulletListChar">
    <w:name w:val="Bullet List Char"/>
    <w:basedOn w:val="ListBulletChar"/>
    <w:link w:val="BulletList"/>
    <w:rsid w:val="00FC7743"/>
    <w:rPr>
      <w:rFonts w:ascii="Calibri" w:hAnsi="Calibri"/>
      <w:color w:val="AA0B19"/>
      <w:sz w:val="22"/>
      <w:szCs w:val="24"/>
      <w:lang w:val="en-GB"/>
    </w:rPr>
  </w:style>
  <w:style w:type="character" w:customStyle="1" w:styleId="code0">
    <w:name w:val="code"/>
    <w:basedOn w:val="DefaultParagraphFont"/>
    <w:rsid w:val="00FC7743"/>
  </w:style>
  <w:style w:type="character" w:customStyle="1" w:styleId="input">
    <w:name w:val="input"/>
    <w:basedOn w:val="DefaultParagraphFont"/>
    <w:rsid w:val="00FC7743"/>
  </w:style>
  <w:style w:type="character" w:customStyle="1" w:styleId="apple-converted-space">
    <w:name w:val="apple-converted-space"/>
    <w:basedOn w:val="DefaultParagraphFont"/>
    <w:rsid w:val="00FC7743"/>
  </w:style>
  <w:style w:type="character" w:customStyle="1" w:styleId="hps">
    <w:name w:val="hps"/>
    <w:basedOn w:val="DefaultParagraphFont"/>
    <w:rsid w:val="00FC7743"/>
  </w:style>
  <w:style w:type="character" w:customStyle="1" w:styleId="lwcollapsibleareatitle">
    <w:name w:val="lw_collapsiblearea_title"/>
    <w:basedOn w:val="DefaultParagraphFont"/>
    <w:rsid w:val="00FC7743"/>
  </w:style>
  <w:style w:type="character" w:customStyle="1" w:styleId="parameter">
    <w:name w:val="parameter"/>
    <w:basedOn w:val="DefaultParagraphFont"/>
    <w:rsid w:val="00FC7743"/>
  </w:style>
  <w:style w:type="paragraph" w:customStyle="1" w:styleId="body">
    <w:name w:val="body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character" w:customStyle="1" w:styleId="search-highlight">
    <w:name w:val="search-highlight"/>
    <w:basedOn w:val="DefaultParagraphFont"/>
    <w:rsid w:val="00324328"/>
  </w:style>
  <w:style w:type="character" w:customStyle="1" w:styleId="apple-style-span">
    <w:name w:val="apple-style-span"/>
    <w:basedOn w:val="DefaultParagraphFont"/>
    <w:rsid w:val="00F50B7E"/>
  </w:style>
  <w:style w:type="character" w:customStyle="1" w:styleId="pln">
    <w:name w:val="pln"/>
    <w:basedOn w:val="DefaultParagraphFont"/>
    <w:rsid w:val="008D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ustea\Desktop\Endava_Long_Word_Document_template_2011.dotx" TargetMode="External"/></Relationships>
</file>

<file path=word/theme/theme1.xml><?xml version="1.0" encoding="utf-8"?>
<a:theme xmlns:a="http://schemas.openxmlformats.org/drawingml/2006/main" name="Office Theme">
  <a:themeElements>
    <a:clrScheme name="Endava theme">
      <a:dk1>
        <a:sysClr val="windowText" lastClr="000000"/>
      </a:dk1>
      <a:lt1>
        <a:sysClr val="window" lastClr="FFFFFF"/>
      </a:lt1>
      <a:dk2>
        <a:srgbClr val="BDBEC0"/>
      </a:dk2>
      <a:lt2>
        <a:srgbClr val="FFFFFF"/>
      </a:lt2>
      <a:accent1>
        <a:srgbClr val="FF7300"/>
      </a:accent1>
      <a:accent2>
        <a:srgbClr val="C36E2D"/>
      </a:accent2>
      <a:accent3>
        <a:srgbClr val="B25C31"/>
      </a:accent3>
      <a:accent4>
        <a:srgbClr val="9D4633"/>
      </a:accent4>
      <a:accent5>
        <a:srgbClr val="913834"/>
      </a:accent5>
      <a:accent6>
        <a:srgbClr val="AA0B19"/>
      </a:accent6>
      <a:hlink>
        <a:srgbClr val="AA0B19"/>
      </a:hlink>
      <a:folHlink>
        <a:srgbClr val="4A4E52"/>
      </a:folHlink>
    </a:clrScheme>
    <a:fontScheme name="Endava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3DE0F78F936479B55BC21D4CD2A05" ma:contentTypeVersion="0" ma:contentTypeDescription="Create a new document." ma:contentTypeScope="" ma:versionID="645608142b1016398fc3a5803379ca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0863E-7CE3-4ADA-AD3E-DFBEAFDC0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760C3-9D80-4889-8D6F-E2690C883AB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0D419CB-4D3D-427C-AD6B-808EA63AB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71312A-0E0E-4D8F-BB21-0B84C548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Endava_Long_Word_Document_template_2011</Template>
  <TotalTime>1722</TotalTime>
  <Pages>13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Test</vt:lpstr>
    </vt:vector>
  </TitlesOfParts>
  <Company>Endava</Company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Test</dc:title>
  <dc:subject/>
  <dc:creator>Irina Mustea-Botezatu</dc:creator>
  <cp:keywords/>
  <dc:description/>
  <cp:lastModifiedBy>Alexandr Persin</cp:lastModifiedBy>
  <cp:revision>34</cp:revision>
  <cp:lastPrinted>2009-05-21T08:01:00Z</cp:lastPrinted>
  <dcterms:created xsi:type="dcterms:W3CDTF">2013-04-12T08:31:00Z</dcterms:created>
  <dcterms:modified xsi:type="dcterms:W3CDTF">2017-04-03T09:38:00Z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0x0101002D63DE0F78F936479B55BC21D4CD2A05</vt:lpwstr>
  </property>
</Properties>
</file>