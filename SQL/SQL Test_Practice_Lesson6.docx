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705039"/>
        <w:docPartObj>
          <w:docPartGallery w:val="Cover Pages"/>
          <w:docPartUnique/>
        </w:docPartObj>
      </w:sdtPr>
      <w:sdtEndPr/>
      <w:sdtContent>
        <w:p w14:paraId="489D2703" w14:textId="77777777" w:rsidR="007D0B5F" w:rsidRPr="00FF39E4" w:rsidRDefault="006C5CC1" w:rsidP="00FF39E4">
          <w:pPr>
            <w:ind w:firstLine="432"/>
            <w:rPr>
              <w:rFonts w:eastAsiaTheme="majorEastAsia" w:cstheme="majorBidi"/>
              <w:b/>
              <w:bCs/>
              <w:sz w:val="28"/>
              <w:szCs w:val="28"/>
              <w:lang w:val="en-US"/>
            </w:rPr>
          </w:pPr>
          <w:r>
            <w:rPr>
              <w:rFonts w:eastAsiaTheme="majorEastAsia" w:cstheme="majorBidi"/>
              <w:b/>
              <w:bCs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F109A3" wp14:editId="620B926C">
                    <wp:simplePos x="0" y="0"/>
                    <wp:positionH relativeFrom="column">
                      <wp:posOffset>-104775</wp:posOffset>
                    </wp:positionH>
                    <wp:positionV relativeFrom="paragraph">
                      <wp:posOffset>3448050</wp:posOffset>
                    </wp:positionV>
                    <wp:extent cx="5562600" cy="1857375"/>
                    <wp:effectExtent l="0" t="0" r="0" b="9525"/>
                    <wp:wrapNone/>
                    <wp:docPr id="2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6260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01E7E1" w14:textId="791ED65A" w:rsidR="006202BC" w:rsidRPr="00505D65" w:rsidRDefault="006202BC" w:rsidP="00946FA1">
                                <w:pPr>
                                  <w:pStyle w:val="Subtitlelongdocument2"/>
                                </w:pPr>
                                <w:r w:rsidRPr="00505D65">
                                  <w:t>Version:</w:t>
                                </w:r>
                                <w:r w:rsidRPr="00505D65">
                                  <w:tab/>
                                </w:r>
                                <w:sdt>
                                  <w:sdtPr>
                                    <w:alias w:val="Version no"/>
                                    <w:tag w:val="Version no"/>
                                    <w:id w:val="-1914923551"/>
                                  </w:sdtPr>
                                  <w:sdtEndPr/>
                                  <w:sdtContent>
                                    <w:r w:rsidR="00E22604">
                                      <w:t>03</w:t>
                                    </w:r>
                                    <w:r>
                                      <w:t>.01</w:t>
                                    </w:r>
                                  </w:sdtContent>
                                </w:sdt>
                              </w:p>
                              <w:p w14:paraId="4729821F" w14:textId="698B2B54" w:rsidR="006202BC" w:rsidRPr="00505D65" w:rsidRDefault="006202BC" w:rsidP="00946FA1">
                                <w:pPr>
                                  <w:pStyle w:val="Subtitlelongdocument2"/>
                                </w:pPr>
                                <w:r w:rsidRPr="00505D65">
                                  <w:t>Date:</w:t>
                                </w:r>
                                <w:r w:rsidRPr="00505D65">
                                  <w:tab/>
                                </w:r>
                                <w:sdt>
                                  <w:sdtPr>
                                    <w:id w:val="1128357876"/>
                                    <w:date w:fullDate="2016-03-25T00:00:00Z">
                                      <w:dateFormat w:val="dd-MMM-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22604">
                                      <w:t>25-Mar-2016</w:t>
                                    </w:r>
                                  </w:sdtContent>
                                </w:sdt>
                              </w:p>
                              <w:p w14:paraId="1E71C1DF" w14:textId="0D00BB4B" w:rsidR="006202BC" w:rsidRDefault="006202BC" w:rsidP="00946FA1">
                                <w:pPr>
                                  <w:pStyle w:val="Subtitlelongdocument2"/>
                                </w:pPr>
                                <w:r w:rsidRPr="00505D65">
                                  <w:t>Developed by:</w:t>
                                </w:r>
                                <w:r w:rsidRPr="00505D65">
                                  <w:tab/>
                                </w:r>
                                <w:sdt>
                                  <w:sdtPr>
                                    <w:alias w:val="Author"/>
                                    <w:tag w:val="Author"/>
                                    <w:id w:val="1954746717"/>
                                    <w:showingPlcHdr/>
                                  </w:sdtPr>
                                  <w:sdtEndPr/>
                                  <w:sdtContent>
                                    <w:r w:rsidR="00C83B52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D273CFD" w14:textId="77777777" w:rsidR="006202BC" w:rsidRDefault="006202BC" w:rsidP="000B19AC">
                                <w:pPr>
                                  <w:pStyle w:val="Subtitlelongdocument2"/>
                                </w:pPr>
                                <w:r>
                                  <w:t xml:space="preserve">Verified </w:t>
                                </w:r>
                                <w:r w:rsidRPr="00505D65">
                                  <w:t>by:</w:t>
                                </w:r>
                                <w:r w:rsidRPr="00505D65">
                                  <w:tab/>
                                </w:r>
                                <w:sdt>
                                  <w:sdtPr>
                                    <w:alias w:val="Author"/>
                                    <w:tag w:val="Author"/>
                                    <w:id w:val="-1319193413"/>
                                    <w:showingPlcHdr/>
                                  </w:sdtPr>
                                  <w:sdtEndPr/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55B797F" w14:textId="77777777" w:rsidR="006202BC" w:rsidRPr="000B19AC" w:rsidRDefault="006202BC" w:rsidP="000B19AC">
                                <w:pPr>
                                  <w:rPr>
                                    <w:b/>
                                    <w:color w:val="4A4E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9144" rIns="0" bIns="9144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F109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left:0;text-align:left;margin-left:-8.25pt;margin-top:271.5pt;width:438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" filled="f" stroked="f">
                    <v:textbox inset="0,.72pt,0,.72pt">
                      <w:txbxContent>
                        <w:p w14:paraId="3F01E7E1" w14:textId="791ED65A" w:rsidR="006202BC" w:rsidRPr="00505D65" w:rsidRDefault="006202BC" w:rsidP="00946FA1">
                          <w:pPr>
                            <w:pStyle w:val="Subtitlelongdocument2"/>
                          </w:pPr>
                          <w:r w:rsidRPr="00505D65">
                            <w:t>Version:</w:t>
                          </w:r>
                          <w:r w:rsidRPr="00505D65">
                            <w:tab/>
                          </w:r>
                          <w:sdt>
                            <w:sdtPr>
                              <w:alias w:val="Version no"/>
                              <w:tag w:val="Version no"/>
                              <w:id w:val="-1914923551"/>
                            </w:sdtPr>
                            <w:sdtEndPr/>
                            <w:sdtContent>
                              <w:r w:rsidR="00E22604">
                                <w:t>03</w:t>
                              </w:r>
                              <w:r>
                                <w:t>.01</w:t>
                              </w:r>
                            </w:sdtContent>
                          </w:sdt>
                        </w:p>
                        <w:p w14:paraId="4729821F" w14:textId="698B2B54" w:rsidR="006202BC" w:rsidRPr="00505D65" w:rsidRDefault="006202BC" w:rsidP="00946FA1">
                          <w:pPr>
                            <w:pStyle w:val="Subtitlelongdocument2"/>
                          </w:pPr>
                          <w:r w:rsidRPr="00505D65">
                            <w:t>Date:</w:t>
                          </w:r>
                          <w:r w:rsidRPr="00505D65">
                            <w:tab/>
                          </w:r>
                          <w:sdt>
                            <w:sdtPr>
                              <w:id w:val="1128357876"/>
                              <w:date w:fullDate="2016-03-25T00:00:00Z">
                                <w:dateFormat w:val="dd-MMM-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22604">
                                <w:t>25-Mar-2016</w:t>
                              </w:r>
                            </w:sdtContent>
                          </w:sdt>
                        </w:p>
                        <w:p w14:paraId="1E71C1DF" w14:textId="0D00BB4B" w:rsidR="006202BC" w:rsidRDefault="006202BC" w:rsidP="00946FA1">
                          <w:pPr>
                            <w:pStyle w:val="Subtitlelongdocument2"/>
                          </w:pPr>
                          <w:r w:rsidRPr="00505D65">
                            <w:t>Developed by:</w:t>
                          </w:r>
                          <w:r w:rsidRPr="00505D65">
                            <w:tab/>
                          </w:r>
                          <w:sdt>
                            <w:sdtPr>
                              <w:alias w:val="Author"/>
                              <w:tag w:val="Author"/>
                              <w:id w:val="1954746717"/>
                              <w:showingPlcHdr/>
                            </w:sdtPr>
                            <w:sdtEndPr/>
                            <w:sdtContent>
                              <w:r w:rsidR="00C83B52">
                                <w:t xml:space="preserve">     </w:t>
                              </w:r>
                            </w:sdtContent>
                          </w:sdt>
                        </w:p>
                        <w:p w14:paraId="0D273CFD" w14:textId="77777777" w:rsidR="006202BC" w:rsidRDefault="006202BC" w:rsidP="000B19AC">
                          <w:pPr>
                            <w:pStyle w:val="Subtitlelongdocument2"/>
                          </w:pPr>
                          <w:r>
                            <w:t xml:space="preserve">Verified </w:t>
                          </w:r>
                          <w:r w:rsidRPr="00505D65">
                            <w:t>by:</w:t>
                          </w:r>
                          <w:r w:rsidRPr="00505D65">
                            <w:tab/>
                          </w:r>
                          <w:sdt>
                            <w:sdtPr>
                              <w:alias w:val="Author"/>
                              <w:tag w:val="Author"/>
                              <w:id w:val="-1319193413"/>
                              <w:showingPlcHdr/>
                            </w:sdtPr>
                            <w:sdtEndPr/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14:paraId="355B797F" w14:textId="77777777" w:rsidR="006202BC" w:rsidRPr="000B19AC" w:rsidRDefault="006202BC" w:rsidP="000B19AC">
                          <w:pPr>
                            <w:rPr>
                              <w:b/>
                              <w:color w:val="4A4E5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ajorEastAsia" w:cstheme="majorBidi"/>
              <w:b/>
              <w:bCs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FD1BC3" wp14:editId="391F0293">
                    <wp:simplePos x="0" y="0"/>
                    <wp:positionH relativeFrom="column">
                      <wp:posOffset>-104775</wp:posOffset>
                    </wp:positionH>
                    <wp:positionV relativeFrom="paragraph">
                      <wp:posOffset>2571750</wp:posOffset>
                    </wp:positionV>
                    <wp:extent cx="6076950" cy="723900"/>
                    <wp:effectExtent l="0" t="0" r="0" b="0"/>
                    <wp:wrapNone/>
                    <wp:docPr id="4" name="Text Box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6950" cy="723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id w:val="-1636635659"/>
                                </w:sdtPr>
                                <w:sdtEndPr/>
                                <w:sdtContent>
                                  <w:p w14:paraId="10FBFE22" w14:textId="332C3FA3" w:rsidR="006202BC" w:rsidRPr="004C673A" w:rsidRDefault="006202BC" w:rsidP="006C5CC1">
                                    <w:pPr>
                                      <w:pStyle w:val="Subtitlelongdocument1"/>
                                      <w:rPr>
                                        <w:sz w:val="28"/>
                                      </w:rPr>
                                    </w:pPr>
                                    <w:proofErr w:type="spellStart"/>
                                    <w:r w:rsidRPr="004C673A">
                                      <w:rPr>
                                        <w:sz w:val="28"/>
                                      </w:rPr>
                                      <w:t>Endava</w:t>
                                    </w:r>
                                    <w:proofErr w:type="spellEnd"/>
                                    <w:r w:rsidRPr="004C673A">
                                      <w:rPr>
                                        <w:sz w:val="28"/>
                                      </w:rPr>
                                      <w:t xml:space="preserve"> SQL Discipline</w:t>
                                    </w:r>
                                  </w:p>
                                  <w:p w14:paraId="2E510DDC" w14:textId="77777777" w:rsidR="006202BC" w:rsidRPr="004050A7" w:rsidRDefault="00472F30" w:rsidP="00946FA1">
                                    <w:pPr>
                                      <w:pStyle w:val="Subtitlelongdocument1"/>
                                    </w:pP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9144" rIns="0" bIns="9144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FD1BC3" id="Text Box 17" o:spid="_x0000_s1027" type="#_x0000_t202" style="position:absolute;left:0;text-align:left;margin-left:-8.25pt;margin-top:202.5pt;width:478.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" filled="f" stroked="f">
                    <v:textbox inset="0,.72pt,0,.72pt">
                      <w:txbxContent>
                        <w:sdt>
                          <w:sdtPr>
                            <w:id w:val="-1636635659"/>
                          </w:sdtPr>
                          <w:sdtEndPr/>
                          <w:sdtContent>
                            <w:p w14:paraId="10FBFE22" w14:textId="332C3FA3" w:rsidR="006202BC" w:rsidRPr="004C673A" w:rsidRDefault="006202BC" w:rsidP="006C5CC1">
                              <w:pPr>
                                <w:pStyle w:val="Subtitlelongdocument1"/>
                                <w:rPr>
                                  <w:sz w:val="28"/>
                                </w:rPr>
                              </w:pPr>
                              <w:proofErr w:type="spellStart"/>
                              <w:r w:rsidRPr="004C673A">
                                <w:rPr>
                                  <w:sz w:val="28"/>
                                </w:rPr>
                                <w:t>Endava</w:t>
                              </w:r>
                              <w:proofErr w:type="spellEnd"/>
                              <w:r w:rsidRPr="004C673A">
                                <w:rPr>
                                  <w:sz w:val="28"/>
                                </w:rPr>
                                <w:t xml:space="preserve"> SQL Discipline</w:t>
                              </w:r>
                            </w:p>
                            <w:p w14:paraId="2E510DDC" w14:textId="77777777" w:rsidR="006202BC" w:rsidRPr="004050A7" w:rsidRDefault="00472F30" w:rsidP="00946FA1">
                              <w:pPr>
                                <w:pStyle w:val="Subtitlelongdocument1"/>
                              </w:pP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ajorEastAsia" w:cstheme="majorBidi"/>
              <w:b/>
              <w:bCs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5B28941" wp14:editId="5D488A3B">
                    <wp:simplePos x="0" y="0"/>
                    <wp:positionH relativeFrom="column">
                      <wp:posOffset>-104775</wp:posOffset>
                    </wp:positionH>
                    <wp:positionV relativeFrom="paragraph">
                      <wp:posOffset>1838325</wp:posOffset>
                    </wp:positionV>
                    <wp:extent cx="5038725" cy="838200"/>
                    <wp:effectExtent l="0" t="0" r="9525" b="0"/>
                    <wp:wrapNone/>
                    <wp:docPr id="5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38725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alias w:val="Title"/>
                                  <w:tag w:val="Title"/>
                                  <w:id w:val="-1546361597"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Theme="minorHAnsi" w:hAnsiTheme="minorHAnsi"/>
                                        <w:lang w:val="en-US"/>
                                      </w:rPr>
                                      <w:alias w:val="Title"/>
                                      <w:id w:val="-20502895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2A3D2420" w14:textId="77777777" w:rsidR="006202BC" w:rsidRPr="004050A7" w:rsidRDefault="006202BC" w:rsidP="00946FA1">
                                        <w:pPr>
                                          <w:pStyle w:val="Titlelongdoc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/>
                                            <w:lang w:val="en-US"/>
                                          </w:rPr>
                                          <w:t xml:space="preserve">SQL </w:t>
                                        </w:r>
                                        <w:r w:rsidR="00194645">
                                          <w:rPr>
                                            <w:rFonts w:asciiTheme="minorHAnsi" w:hAnsiTheme="minorHAnsi"/>
                                            <w:lang w:val="en-US"/>
                                          </w:rPr>
                                          <w:t>Test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B28941" id="Text Box 18" o:spid="_x0000_s1028" type="#_x0000_t202" style="position:absolute;left:0;text-align:left;margin-left:-8.25pt;margin-top:144.75pt;width:396.7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" filled="f" stroked="f">
                    <v:textbox inset="0,,0">
                      <w:txbxContent>
                        <w:sdt>
                          <w:sdtPr>
                            <w:alias w:val="Title"/>
                            <w:tag w:val="Title"/>
                            <w:id w:val="-1546361597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inorHAnsi" w:hAnsiTheme="minorHAnsi"/>
                                  <w:lang w:val="en-US"/>
                                </w:rPr>
                                <w:alias w:val="Title"/>
                                <w:id w:val="-20502895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A3D2420" w14:textId="77777777" w:rsidR="006202BC" w:rsidRPr="004050A7" w:rsidRDefault="006202BC" w:rsidP="00946FA1">
                                  <w:pPr>
                                    <w:pStyle w:val="Titlelongdoc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lang w:val="en-US"/>
                                    </w:rPr>
                                    <w:t xml:space="preserve">SQL </w:t>
                                  </w:r>
                                  <w:r w:rsidR="00194645">
                                    <w:rPr>
                                      <w:rFonts w:asciiTheme="minorHAnsi" w:hAnsiTheme="minorHAnsi"/>
                                      <w:lang w:val="en-US"/>
                                    </w:rPr>
                                    <w:t>Test</w:t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D2345D">
            <w:rPr>
              <w:noProof/>
              <w:lang w:val="en-US"/>
            </w:rPr>
            <w:drawing>
              <wp:anchor distT="0" distB="0" distL="114300" distR="114300" simplePos="0" relativeHeight="251667456" behindDoc="1" locked="0" layoutInCell="1" allowOverlap="1" wp14:anchorId="42EBF0F2" wp14:editId="708742E3">
                <wp:simplePos x="0" y="0"/>
                <wp:positionH relativeFrom="column">
                  <wp:posOffset>-909955</wp:posOffset>
                </wp:positionH>
                <wp:positionV relativeFrom="paragraph">
                  <wp:posOffset>4404360</wp:posOffset>
                </wp:positionV>
                <wp:extent cx="7581900" cy="4907915"/>
                <wp:effectExtent l="0" t="0" r="0" b="6985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lobe-Word-Cover-page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1900" cy="4907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82FC0">
            <w:br w:type="page"/>
          </w:r>
          <w:r w:rsidR="00D2345D">
            <w:rPr>
              <w:noProof/>
              <w:lang w:val="en-US"/>
            </w:rPr>
            <w:drawing>
              <wp:anchor distT="0" distB="0" distL="114300" distR="114300" simplePos="0" relativeHeight="251665408" behindDoc="0" locked="0" layoutInCell="1" allowOverlap="1" wp14:anchorId="101DE98A" wp14:editId="66951C56">
                <wp:simplePos x="0" y="0"/>
                <wp:positionH relativeFrom="column">
                  <wp:posOffset>3924300</wp:posOffset>
                </wp:positionH>
                <wp:positionV relativeFrom="paragraph">
                  <wp:posOffset>-209550</wp:posOffset>
                </wp:positionV>
                <wp:extent cx="2171700" cy="723900"/>
                <wp:effectExtent l="0" t="0" r="0" b="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Word-Cover-page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4FEE6F89" w14:textId="77777777" w:rsidR="00FC7743" w:rsidRDefault="00FC7743" w:rsidP="00A575B6">
      <w:pPr>
        <w:pStyle w:val="Heading1"/>
        <w:numPr>
          <w:ilvl w:val="0"/>
          <w:numId w:val="2"/>
        </w:numPr>
      </w:pPr>
      <w:bookmarkStart w:id="0" w:name="_Toc222631863"/>
      <w:bookmarkStart w:id="1" w:name="_Toc313872530"/>
      <w:bookmarkStart w:id="2" w:name="_Toc315278919"/>
      <w:bookmarkStart w:id="3" w:name="_Toc315697802"/>
      <w:bookmarkStart w:id="4" w:name="_Toc315698062"/>
      <w:bookmarkStart w:id="5" w:name="_Toc315698335"/>
      <w:bookmarkStart w:id="6" w:name="_Toc325464623"/>
      <w:bookmarkStart w:id="7" w:name="_Toc220235415"/>
      <w:bookmarkStart w:id="8" w:name="_Toc220335921"/>
      <w:bookmarkStart w:id="9" w:name="_Toc220336150"/>
      <w:bookmarkStart w:id="10" w:name="_Toc220342537"/>
      <w:bookmarkStart w:id="11" w:name="_Toc220333825"/>
      <w:bookmarkStart w:id="12" w:name="_Toc220427449"/>
      <w:bookmarkStart w:id="13" w:name="_Toc220427577"/>
      <w:r>
        <w:lastRenderedPageBreak/>
        <w:t>Revision History</w:t>
      </w:r>
      <w:bookmarkEnd w:id="0"/>
      <w:bookmarkEnd w:id="1"/>
      <w:bookmarkEnd w:id="2"/>
      <w:bookmarkEnd w:id="3"/>
      <w:bookmarkEnd w:id="4"/>
      <w:bookmarkEnd w:id="5"/>
      <w:bookmarkEnd w:id="6"/>
    </w:p>
    <w:p w14:paraId="0939C59F" w14:textId="77777777" w:rsidR="00FC7743" w:rsidRDefault="00FC7743" w:rsidP="00FC7743">
      <w:pPr>
        <w:rPr>
          <w:lang w:val="en-US"/>
        </w:rPr>
      </w:pPr>
    </w:p>
    <w:tbl>
      <w:tblPr>
        <w:tblW w:w="5000" w:type="pct"/>
        <w:tblBorders>
          <w:top w:val="single" w:sz="8" w:space="0" w:color="913834"/>
          <w:left w:val="single" w:sz="8" w:space="0" w:color="913834"/>
          <w:bottom w:val="single" w:sz="8" w:space="0" w:color="913834"/>
          <w:right w:val="single" w:sz="8" w:space="0" w:color="913834"/>
          <w:insideH w:val="single" w:sz="8" w:space="0" w:color="913834"/>
          <w:insideV w:val="single" w:sz="8" w:space="0" w:color="913834"/>
        </w:tblBorders>
        <w:tblCellMar>
          <w:left w:w="0" w:type="dxa"/>
          <w:bottom w:w="115" w:type="dxa"/>
          <w:right w:w="115" w:type="dxa"/>
        </w:tblCellMar>
        <w:tblLook w:val="0020" w:firstRow="1" w:lastRow="0" w:firstColumn="0" w:lastColumn="0" w:noHBand="0" w:noVBand="0"/>
      </w:tblPr>
      <w:tblGrid>
        <w:gridCol w:w="1042"/>
        <w:gridCol w:w="1885"/>
        <w:gridCol w:w="6225"/>
      </w:tblGrid>
      <w:tr w:rsidR="00FC7743" w:rsidRPr="00DB6D30" w14:paraId="423A7ED2" w14:textId="77777777" w:rsidTr="00CA2E97">
        <w:tc>
          <w:tcPr>
            <w:tcW w:w="569" w:type="pct"/>
            <w:tcBorders>
              <w:top w:val="single" w:sz="8" w:space="0" w:color="913834"/>
              <w:left w:val="single" w:sz="8" w:space="0" w:color="913834"/>
              <w:bottom w:val="nil"/>
              <w:right w:val="single" w:sz="8" w:space="0" w:color="913834"/>
              <w:tl2br w:val="nil"/>
              <w:tr2bl w:val="nil"/>
            </w:tcBorders>
            <w:shd w:val="clear" w:color="auto" w:fill="913834"/>
          </w:tcPr>
          <w:p w14:paraId="085F18FE" w14:textId="77777777" w:rsidR="00FC7743" w:rsidRPr="00DB6D30" w:rsidRDefault="00FC7743" w:rsidP="00CA2E97">
            <w:pPr>
              <w:ind w:left="152"/>
              <w:rPr>
                <w:b/>
                <w:bCs/>
                <w:color w:val="FFFFFF"/>
                <w:lang w:val="en-US"/>
              </w:rPr>
            </w:pPr>
            <w:r w:rsidRPr="00DB6D30">
              <w:rPr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1030" w:type="pct"/>
            <w:tcBorders>
              <w:top w:val="single" w:sz="8" w:space="0" w:color="913834"/>
              <w:left w:val="single" w:sz="8" w:space="0" w:color="913834"/>
              <w:bottom w:val="nil"/>
              <w:right w:val="single" w:sz="8" w:space="0" w:color="913834"/>
              <w:tl2br w:val="nil"/>
              <w:tr2bl w:val="nil"/>
            </w:tcBorders>
            <w:shd w:val="clear" w:color="auto" w:fill="913834"/>
          </w:tcPr>
          <w:p w14:paraId="434E6C8A" w14:textId="77777777" w:rsidR="00FC7743" w:rsidRPr="00DB6D30" w:rsidRDefault="00FC7743" w:rsidP="00CA2E97">
            <w:pPr>
              <w:ind w:left="152"/>
              <w:rPr>
                <w:b/>
                <w:bCs/>
                <w:color w:val="FFFFFF"/>
                <w:lang w:val="en-US"/>
              </w:rPr>
            </w:pPr>
            <w:r w:rsidRPr="00DB6D30">
              <w:rPr>
                <w:b/>
                <w:bCs/>
                <w:color w:val="FFFFFF"/>
                <w:lang w:val="en-US"/>
              </w:rPr>
              <w:t>Date of revision</w:t>
            </w:r>
          </w:p>
        </w:tc>
        <w:tc>
          <w:tcPr>
            <w:tcW w:w="3401" w:type="pct"/>
            <w:tcBorders>
              <w:top w:val="single" w:sz="8" w:space="0" w:color="913834"/>
              <w:left w:val="single" w:sz="8" w:space="0" w:color="913834"/>
              <w:bottom w:val="nil"/>
              <w:right w:val="single" w:sz="8" w:space="0" w:color="913834"/>
              <w:tl2br w:val="nil"/>
              <w:tr2bl w:val="nil"/>
            </w:tcBorders>
            <w:shd w:val="clear" w:color="auto" w:fill="913834"/>
          </w:tcPr>
          <w:p w14:paraId="32A6C0AD" w14:textId="77777777" w:rsidR="00FC7743" w:rsidRPr="00DB6D30" w:rsidRDefault="00FC7743" w:rsidP="00CA2E97">
            <w:pPr>
              <w:ind w:left="152"/>
              <w:rPr>
                <w:b/>
                <w:bCs/>
                <w:color w:val="FFFFFF"/>
                <w:lang w:val="en-US"/>
              </w:rPr>
            </w:pPr>
            <w:r w:rsidRPr="00DB6D30">
              <w:rPr>
                <w:b/>
                <w:bCs/>
                <w:color w:val="FFFFFF"/>
                <w:lang w:val="en-US"/>
              </w:rPr>
              <w:t>Description of modifications</w:t>
            </w:r>
          </w:p>
        </w:tc>
      </w:tr>
      <w:tr w:rsidR="00FC7743" w:rsidRPr="00DB6D30" w14:paraId="3454BEA4" w14:textId="77777777" w:rsidTr="00CA2E97">
        <w:tc>
          <w:tcPr>
            <w:tcW w:w="569" w:type="pct"/>
            <w:tcBorders>
              <w:top w:val="single" w:sz="8" w:space="0" w:color="913834"/>
              <w:left w:val="single" w:sz="8" w:space="0" w:color="913834"/>
              <w:bottom w:val="single" w:sz="8" w:space="0" w:color="913834"/>
              <w:right w:val="single" w:sz="8" w:space="0" w:color="913834"/>
              <w:tl2br w:val="nil"/>
              <w:tr2bl w:val="nil"/>
            </w:tcBorders>
            <w:vAlign w:val="center"/>
          </w:tcPr>
          <w:p w14:paraId="59200D30" w14:textId="69876B3F" w:rsidR="00FC7743" w:rsidRPr="00DB6D30" w:rsidRDefault="00E22604" w:rsidP="00CA2E97">
            <w:pPr>
              <w:ind w:left="152"/>
              <w:rPr>
                <w:rFonts w:cs="Arial"/>
                <w:szCs w:val="20"/>
                <w:lang w:eastAsia="it-IT"/>
              </w:rPr>
            </w:pPr>
            <w:r>
              <w:rPr>
                <w:rFonts w:cs="Arial"/>
                <w:szCs w:val="20"/>
                <w:lang w:eastAsia="it-IT"/>
              </w:rPr>
              <w:t>03</w:t>
            </w:r>
            <w:r w:rsidR="00FC7743" w:rsidRPr="00DB6D30">
              <w:rPr>
                <w:rFonts w:cs="Arial"/>
                <w:szCs w:val="20"/>
                <w:lang w:eastAsia="it-IT"/>
              </w:rPr>
              <w:t>.</w:t>
            </w:r>
            <w:r w:rsidR="00FC7743">
              <w:rPr>
                <w:rFonts w:cs="Arial"/>
                <w:szCs w:val="20"/>
                <w:lang w:eastAsia="it-IT"/>
              </w:rPr>
              <w:t>01</w:t>
            </w:r>
          </w:p>
        </w:tc>
        <w:tc>
          <w:tcPr>
            <w:tcW w:w="1030" w:type="pct"/>
            <w:tcBorders>
              <w:top w:val="single" w:sz="8" w:space="0" w:color="913834"/>
              <w:left w:val="single" w:sz="8" w:space="0" w:color="913834"/>
              <w:bottom w:val="single" w:sz="8" w:space="0" w:color="913834"/>
              <w:right w:val="single" w:sz="8" w:space="0" w:color="913834"/>
              <w:tl2br w:val="nil"/>
              <w:tr2bl w:val="nil"/>
            </w:tcBorders>
            <w:vAlign w:val="center"/>
          </w:tcPr>
          <w:p w14:paraId="3DA6CE8B" w14:textId="164F36A1" w:rsidR="00FC7743" w:rsidRPr="00DB6D30" w:rsidRDefault="00E22604" w:rsidP="00B91C15">
            <w:pPr>
              <w:ind w:left="152"/>
              <w:rPr>
                <w:rFonts w:cs="Arial"/>
                <w:szCs w:val="20"/>
                <w:lang w:eastAsia="it-IT"/>
              </w:rPr>
            </w:pPr>
            <w:r>
              <w:rPr>
                <w:rFonts w:cs="Arial"/>
                <w:szCs w:val="20"/>
                <w:lang w:eastAsia="it-IT"/>
              </w:rPr>
              <w:t>25</w:t>
            </w:r>
            <w:r w:rsidR="00FC7743" w:rsidRPr="00DB6D30">
              <w:rPr>
                <w:rFonts w:cs="Arial"/>
                <w:szCs w:val="20"/>
                <w:lang w:eastAsia="it-IT"/>
              </w:rPr>
              <w:t>-</w:t>
            </w:r>
            <w:r>
              <w:rPr>
                <w:rFonts w:cs="Arial"/>
                <w:szCs w:val="20"/>
                <w:lang w:eastAsia="it-IT"/>
              </w:rPr>
              <w:t>March</w:t>
            </w:r>
            <w:r w:rsidR="00FC7743" w:rsidRPr="00DB6D30">
              <w:rPr>
                <w:rFonts w:cs="Arial"/>
                <w:szCs w:val="20"/>
                <w:lang w:eastAsia="it-IT"/>
              </w:rPr>
              <w:t>-</w:t>
            </w:r>
            <w:r w:rsidR="00FC7743">
              <w:rPr>
                <w:rFonts w:cs="Arial"/>
                <w:szCs w:val="20"/>
                <w:lang w:eastAsia="it-IT"/>
              </w:rPr>
              <w:t>201</w:t>
            </w:r>
            <w:r>
              <w:rPr>
                <w:rFonts w:cs="Arial"/>
                <w:szCs w:val="20"/>
                <w:lang w:eastAsia="it-IT"/>
              </w:rPr>
              <w:t>6</w:t>
            </w:r>
          </w:p>
        </w:tc>
        <w:tc>
          <w:tcPr>
            <w:tcW w:w="3401" w:type="pct"/>
            <w:tcBorders>
              <w:top w:val="single" w:sz="8" w:space="0" w:color="913834"/>
              <w:left w:val="single" w:sz="8" w:space="0" w:color="913834"/>
              <w:bottom w:val="single" w:sz="8" w:space="0" w:color="913834"/>
              <w:right w:val="single" w:sz="8" w:space="0" w:color="913834"/>
              <w:tl2br w:val="nil"/>
              <w:tr2bl w:val="nil"/>
            </w:tcBorders>
            <w:vAlign w:val="center"/>
          </w:tcPr>
          <w:p w14:paraId="434E77BF" w14:textId="1758A801" w:rsidR="00FC7743" w:rsidRPr="00DB6D30" w:rsidRDefault="00E22604" w:rsidP="00E22604">
            <w:pPr>
              <w:ind w:left="156"/>
              <w:rPr>
                <w:rFonts w:cs="Arial"/>
                <w:szCs w:val="20"/>
                <w:lang w:eastAsia="it-IT"/>
              </w:rPr>
            </w:pPr>
            <w:r>
              <w:rPr>
                <w:rFonts w:cs="Arial"/>
                <w:szCs w:val="20"/>
                <w:lang w:eastAsia="it-IT"/>
              </w:rPr>
              <w:t xml:space="preserve">The third version </w:t>
            </w:r>
            <w:r w:rsidR="00FC7743" w:rsidRPr="00DB6D30">
              <w:rPr>
                <w:rFonts w:cs="Arial"/>
                <w:szCs w:val="20"/>
                <w:lang w:eastAsia="it-IT"/>
              </w:rPr>
              <w:t xml:space="preserve">of </w:t>
            </w:r>
            <w:r w:rsidR="00FC7743">
              <w:rPr>
                <w:rFonts w:cs="Arial"/>
                <w:szCs w:val="20"/>
                <w:lang w:eastAsia="it-IT"/>
              </w:rPr>
              <w:t xml:space="preserve">the </w:t>
            </w:r>
            <w:r w:rsidR="00FC7743" w:rsidRPr="00DB6D30">
              <w:rPr>
                <w:rFonts w:cs="Arial"/>
                <w:szCs w:val="20"/>
                <w:lang w:eastAsia="it-IT"/>
              </w:rPr>
              <w:t>document</w:t>
            </w:r>
            <w:r w:rsidR="00FC7743">
              <w:rPr>
                <w:rFonts w:cs="Arial"/>
                <w:szCs w:val="20"/>
                <w:lang w:eastAsia="it-IT"/>
              </w:rPr>
              <w:t>.</w:t>
            </w:r>
          </w:p>
        </w:tc>
      </w:tr>
    </w:tbl>
    <w:p w14:paraId="322274C4" w14:textId="77777777" w:rsidR="0016287D" w:rsidRDefault="0016287D" w:rsidP="0006043C">
      <w:pPr>
        <w:ind w:firstLine="432"/>
      </w:pPr>
      <w:bookmarkStart w:id="14" w:name="_Toc313872531"/>
      <w:bookmarkStart w:id="15" w:name="_Toc315278920"/>
      <w:bookmarkStart w:id="16" w:name="_Toc315697803"/>
      <w:bookmarkStart w:id="17" w:name="_Toc315698063"/>
      <w:bookmarkStart w:id="18" w:name="_Toc315698336"/>
      <w:bookmarkEnd w:id="7"/>
      <w:bookmarkEnd w:id="8"/>
      <w:bookmarkEnd w:id="9"/>
      <w:bookmarkEnd w:id="10"/>
      <w:bookmarkEnd w:id="11"/>
      <w:bookmarkEnd w:id="12"/>
      <w:bookmarkEnd w:id="13"/>
    </w:p>
    <w:p w14:paraId="6EE65F36" w14:textId="77777777" w:rsidR="00F31946" w:rsidRDefault="00F31946" w:rsidP="0006043C">
      <w:pPr>
        <w:ind w:firstLine="432"/>
      </w:pPr>
    </w:p>
    <w:p w14:paraId="16DF9CEC" w14:textId="77777777" w:rsidR="00482542" w:rsidRDefault="00482542" w:rsidP="0006043C">
      <w:pPr>
        <w:ind w:firstLine="432"/>
      </w:pPr>
    </w:p>
    <w:bookmarkEnd w:id="14"/>
    <w:bookmarkEnd w:id="15"/>
    <w:bookmarkEnd w:id="16"/>
    <w:bookmarkEnd w:id="17"/>
    <w:bookmarkEnd w:id="18"/>
    <w:p w14:paraId="1B93B86B" w14:textId="77777777" w:rsidR="00FC7743" w:rsidRDefault="00FF14C7" w:rsidP="00A575B6">
      <w:pPr>
        <w:pStyle w:val="Heading1"/>
        <w:numPr>
          <w:ilvl w:val="0"/>
          <w:numId w:val="2"/>
        </w:numPr>
      </w:pPr>
      <w:r>
        <w:t>Description</w:t>
      </w:r>
    </w:p>
    <w:p w14:paraId="0D169A92" w14:textId="77777777" w:rsidR="006C787E" w:rsidRDefault="006C787E" w:rsidP="00D80B43">
      <w:pPr>
        <w:ind w:firstLine="432"/>
        <w:jc w:val="both"/>
        <w:rPr>
          <w:b/>
          <w:lang w:val="en-US"/>
        </w:rPr>
      </w:pPr>
    </w:p>
    <w:p w14:paraId="37348145" w14:textId="77777777" w:rsidR="0006043C" w:rsidRPr="006C787E" w:rsidRDefault="006C787E" w:rsidP="00D80B43">
      <w:pPr>
        <w:ind w:firstLine="432"/>
        <w:jc w:val="both"/>
        <w:rPr>
          <w:b/>
          <w:lang w:val="en-US"/>
        </w:rPr>
      </w:pPr>
      <w:r w:rsidRPr="006C787E">
        <w:rPr>
          <w:b/>
          <w:lang w:val="en-US"/>
        </w:rPr>
        <w:t>About</w:t>
      </w:r>
      <w:r w:rsidR="00BB0D83">
        <w:rPr>
          <w:b/>
          <w:lang w:val="en-US"/>
        </w:rPr>
        <w:t xml:space="preserve"> the test</w:t>
      </w:r>
      <w:r w:rsidRPr="006C787E">
        <w:rPr>
          <w:b/>
          <w:lang w:val="en-US"/>
        </w:rPr>
        <w:t>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803"/>
        <w:gridCol w:w="2683"/>
      </w:tblGrid>
      <w:tr w:rsidR="00BB0D83" w14:paraId="1B390E10" w14:textId="77777777" w:rsidTr="00BB0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745010AD" w14:textId="77777777" w:rsidR="00BB0D83" w:rsidRPr="00445D6E" w:rsidRDefault="00BB0D83" w:rsidP="006832CB">
            <w:pPr>
              <w:rPr>
                <w:b w:val="0"/>
                <w:lang w:val="en-US"/>
              </w:rPr>
            </w:pPr>
          </w:p>
        </w:tc>
        <w:tc>
          <w:tcPr>
            <w:tcW w:w="2683" w:type="dxa"/>
          </w:tcPr>
          <w:p w14:paraId="3E9CAA2B" w14:textId="77777777" w:rsidR="00BB0D83" w:rsidRDefault="00BB0D83" w:rsidP="00683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5D6E" w14:paraId="2B73309A" w14:textId="77777777" w:rsidTr="00BB0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76DD3880" w14:textId="77777777" w:rsidR="00445D6E" w:rsidRPr="00445D6E" w:rsidRDefault="00445D6E" w:rsidP="00C77D21">
            <w:pPr>
              <w:ind w:left="152"/>
              <w:rPr>
                <w:b w:val="0"/>
                <w:lang w:val="en-US"/>
              </w:rPr>
            </w:pPr>
            <w:r w:rsidRPr="00445D6E">
              <w:rPr>
                <w:b w:val="0"/>
                <w:lang w:val="en-US"/>
              </w:rPr>
              <w:t>Applied Level</w:t>
            </w:r>
          </w:p>
        </w:tc>
        <w:tc>
          <w:tcPr>
            <w:tcW w:w="2683" w:type="dxa"/>
          </w:tcPr>
          <w:p w14:paraId="1FCD8BA6" w14:textId="262E62DA" w:rsidR="00445D6E" w:rsidRDefault="00E22604" w:rsidP="00C77D21">
            <w:pPr>
              <w:ind w:left="1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Intermediate, Advanced</w:t>
            </w:r>
          </w:p>
        </w:tc>
      </w:tr>
      <w:tr w:rsidR="00445D6E" w14:paraId="11958A49" w14:textId="77777777" w:rsidTr="00BB0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7D1C60DA" w14:textId="77777777" w:rsidR="00445D6E" w:rsidRPr="00445D6E" w:rsidRDefault="00445D6E" w:rsidP="00C77D21">
            <w:pPr>
              <w:ind w:left="152"/>
              <w:rPr>
                <w:b w:val="0"/>
                <w:lang w:val="en-US"/>
              </w:rPr>
            </w:pPr>
            <w:r w:rsidRPr="00445D6E">
              <w:rPr>
                <w:b w:val="0"/>
                <w:lang w:val="en-US"/>
              </w:rPr>
              <w:t>Number of tasks</w:t>
            </w:r>
          </w:p>
        </w:tc>
        <w:tc>
          <w:tcPr>
            <w:tcW w:w="2683" w:type="dxa"/>
          </w:tcPr>
          <w:p w14:paraId="44BC9464" w14:textId="056BCA11" w:rsidR="00445D6E" w:rsidRDefault="00E22604" w:rsidP="00F50B7E">
            <w:pPr>
              <w:ind w:left="15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90AED" w14:paraId="68C96B74" w14:textId="77777777" w:rsidTr="00BB0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30E6D0B6" w14:textId="77777777" w:rsidR="00090AED" w:rsidRPr="00445D6E" w:rsidRDefault="00090AED" w:rsidP="00C77D21">
            <w:pPr>
              <w:ind w:left="152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Domain</w:t>
            </w:r>
          </w:p>
        </w:tc>
        <w:tc>
          <w:tcPr>
            <w:tcW w:w="2683" w:type="dxa"/>
          </w:tcPr>
          <w:p w14:paraId="21E1A6D1" w14:textId="77777777" w:rsidR="00090AED" w:rsidRDefault="00FA4884" w:rsidP="00C77D21">
            <w:pPr>
              <w:ind w:left="1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</w:t>
            </w:r>
            <w:r w:rsidR="00194645">
              <w:rPr>
                <w:lang w:val="en-US"/>
              </w:rPr>
              <w:t xml:space="preserve"> DB</w:t>
            </w:r>
            <w:r w:rsidR="00EF4F9D">
              <w:rPr>
                <w:lang w:val="en-US"/>
              </w:rPr>
              <w:t xml:space="preserve"> </w:t>
            </w:r>
          </w:p>
        </w:tc>
      </w:tr>
      <w:tr w:rsidR="00CD530D" w14:paraId="5FD9E5B3" w14:textId="77777777" w:rsidTr="00BB0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122C1E94" w14:textId="77777777" w:rsidR="00CD530D" w:rsidRDefault="00CD530D" w:rsidP="00BA4781">
            <w:pPr>
              <w:ind w:left="152"/>
              <w:rPr>
                <w:lang w:val="en-US"/>
              </w:rPr>
            </w:pPr>
            <w:r w:rsidRPr="00343012">
              <w:rPr>
                <w:b w:val="0"/>
                <w:lang w:val="en-US"/>
              </w:rPr>
              <w:t>Test type</w:t>
            </w:r>
          </w:p>
        </w:tc>
        <w:tc>
          <w:tcPr>
            <w:tcW w:w="2683" w:type="dxa"/>
          </w:tcPr>
          <w:p w14:paraId="419DDAA6" w14:textId="77777777" w:rsidR="00CD530D" w:rsidRDefault="00CD530D" w:rsidP="00CD530D">
            <w:pPr>
              <w:ind w:left="15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</w:tr>
      <w:tr w:rsidR="00CD530D" w14:paraId="38C7CEE3" w14:textId="77777777" w:rsidTr="00BB0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</w:tcPr>
          <w:p w14:paraId="454DE43C" w14:textId="77777777" w:rsidR="00CD530D" w:rsidRPr="00445D6E" w:rsidRDefault="00CD530D" w:rsidP="00C77D21">
            <w:pPr>
              <w:ind w:left="152"/>
              <w:rPr>
                <w:b w:val="0"/>
                <w:lang w:val="en-US"/>
              </w:rPr>
            </w:pPr>
            <w:r w:rsidRPr="00445D6E">
              <w:rPr>
                <w:b w:val="0"/>
                <w:lang w:val="en-US"/>
              </w:rPr>
              <w:t>Test duration</w:t>
            </w:r>
          </w:p>
        </w:tc>
        <w:tc>
          <w:tcPr>
            <w:tcW w:w="2683" w:type="dxa"/>
          </w:tcPr>
          <w:p w14:paraId="5839B454" w14:textId="2FCB83CB" w:rsidR="00CD530D" w:rsidRDefault="00F5270F" w:rsidP="00C77D21">
            <w:pPr>
              <w:ind w:left="1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D530D">
              <w:rPr>
                <w:lang w:val="en-US"/>
              </w:rPr>
              <w:t xml:space="preserve"> h</w:t>
            </w:r>
          </w:p>
        </w:tc>
      </w:tr>
    </w:tbl>
    <w:p w14:paraId="6458A22B" w14:textId="77777777" w:rsidR="00445D6E" w:rsidRDefault="00445D6E" w:rsidP="00D80B43">
      <w:pPr>
        <w:ind w:firstLine="432"/>
        <w:jc w:val="both"/>
        <w:rPr>
          <w:lang w:val="en-US"/>
        </w:rPr>
      </w:pPr>
    </w:p>
    <w:p w14:paraId="3752454E" w14:textId="77777777" w:rsidR="00482542" w:rsidRDefault="00482542" w:rsidP="00D80B43">
      <w:pPr>
        <w:ind w:firstLine="432"/>
        <w:jc w:val="both"/>
        <w:rPr>
          <w:lang w:val="en-US"/>
        </w:rPr>
      </w:pPr>
    </w:p>
    <w:p w14:paraId="6A399A93" w14:textId="77777777" w:rsidR="006832CB" w:rsidRPr="006C787E" w:rsidRDefault="006C787E" w:rsidP="00D80B43">
      <w:pPr>
        <w:ind w:firstLine="432"/>
        <w:jc w:val="both"/>
        <w:rPr>
          <w:b/>
          <w:lang w:val="en-US"/>
        </w:rPr>
      </w:pPr>
      <w:r w:rsidRPr="006C787E">
        <w:rPr>
          <w:b/>
          <w:lang w:val="en-US"/>
        </w:rPr>
        <w:t>Evaluation info: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795"/>
        <w:gridCol w:w="2675"/>
      </w:tblGrid>
      <w:tr w:rsidR="00BB0D83" w14:paraId="523CE9DB" w14:textId="77777777" w:rsidTr="00BB0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3EEBE00E" w14:textId="77777777" w:rsidR="00BB0D83" w:rsidRDefault="00BB0D83" w:rsidP="006832CB">
            <w:pPr>
              <w:rPr>
                <w:b w:val="0"/>
                <w:lang w:val="en-US"/>
              </w:rPr>
            </w:pPr>
          </w:p>
        </w:tc>
        <w:tc>
          <w:tcPr>
            <w:tcW w:w="2675" w:type="dxa"/>
          </w:tcPr>
          <w:p w14:paraId="79FF4D14" w14:textId="77777777" w:rsidR="00BB0D83" w:rsidRDefault="00BB0D83" w:rsidP="00683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5D6E" w14:paraId="7B42BE67" w14:textId="77777777" w:rsidTr="00BB0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05E45E7D" w14:textId="77777777" w:rsidR="00445D6E" w:rsidRPr="00445D6E" w:rsidRDefault="00445D6E" w:rsidP="00C77D21">
            <w:pPr>
              <w:ind w:left="152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Evaluated person</w:t>
            </w:r>
          </w:p>
        </w:tc>
        <w:tc>
          <w:tcPr>
            <w:tcW w:w="2675" w:type="dxa"/>
          </w:tcPr>
          <w:p w14:paraId="2509926A" w14:textId="77777777" w:rsidR="00445D6E" w:rsidRDefault="00445D6E" w:rsidP="00C77D21">
            <w:pPr>
              <w:ind w:left="1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5D6E" w14:paraId="33326DD9" w14:textId="77777777" w:rsidTr="00BB0D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4A8F63B6" w14:textId="77777777" w:rsidR="00445D6E" w:rsidRPr="00445D6E" w:rsidRDefault="00445D6E" w:rsidP="00C77D21">
            <w:pPr>
              <w:ind w:left="152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Evaluator name</w:t>
            </w:r>
          </w:p>
        </w:tc>
        <w:tc>
          <w:tcPr>
            <w:tcW w:w="2675" w:type="dxa"/>
          </w:tcPr>
          <w:p w14:paraId="79F12557" w14:textId="77777777" w:rsidR="00445D6E" w:rsidRDefault="00445D6E" w:rsidP="00C77D21">
            <w:pPr>
              <w:ind w:left="15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5D6E" w14:paraId="54B2FA58" w14:textId="77777777" w:rsidTr="00BB0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30ACDF65" w14:textId="77777777" w:rsidR="00445D6E" w:rsidRPr="00445D6E" w:rsidRDefault="00D26E12" w:rsidP="00C77D21">
            <w:pPr>
              <w:ind w:left="152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Date of evaluation</w:t>
            </w:r>
          </w:p>
        </w:tc>
        <w:tc>
          <w:tcPr>
            <w:tcW w:w="2675" w:type="dxa"/>
          </w:tcPr>
          <w:p w14:paraId="7302FD0E" w14:textId="77777777" w:rsidR="00445D6E" w:rsidRDefault="00445D6E" w:rsidP="00C77D21">
            <w:pPr>
              <w:ind w:left="1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D16E1" w14:paraId="6F581646" w14:textId="77777777" w:rsidTr="008D16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713AF056" w14:textId="77777777" w:rsidR="008D16E1" w:rsidRDefault="008D16E1" w:rsidP="00354A69">
            <w:pPr>
              <w:ind w:left="152"/>
              <w:rPr>
                <w:lang w:val="en-US"/>
              </w:rPr>
            </w:pPr>
            <w:r>
              <w:rPr>
                <w:lang w:val="en-US"/>
              </w:rPr>
              <w:t>Evaluation result</w:t>
            </w:r>
          </w:p>
          <w:p w14:paraId="7D23026F" w14:textId="77777777" w:rsidR="008D16E1" w:rsidRDefault="008D16E1" w:rsidP="00354A69">
            <w:pPr>
              <w:ind w:left="152"/>
              <w:rPr>
                <w:lang w:val="en-US"/>
              </w:rPr>
            </w:pPr>
            <w:r>
              <w:rPr>
                <w:lang w:val="en-US"/>
              </w:rPr>
              <w:t>(passed/failed)</w:t>
            </w:r>
          </w:p>
        </w:tc>
        <w:tc>
          <w:tcPr>
            <w:tcW w:w="2675" w:type="dxa"/>
          </w:tcPr>
          <w:p w14:paraId="43214B71" w14:textId="77777777" w:rsidR="008D16E1" w:rsidRDefault="008D16E1" w:rsidP="00354A69">
            <w:pPr>
              <w:ind w:left="15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15B6EAC" w14:textId="77777777" w:rsidR="00D80B43" w:rsidRDefault="00D80B43" w:rsidP="00D80B43">
      <w:pPr>
        <w:ind w:firstLine="432"/>
        <w:jc w:val="both"/>
        <w:rPr>
          <w:lang w:val="en-US"/>
        </w:rPr>
      </w:pPr>
    </w:p>
    <w:p w14:paraId="4BB17E0C" w14:textId="77777777" w:rsidR="006832CB" w:rsidRDefault="006832CB" w:rsidP="00D80B43">
      <w:pPr>
        <w:ind w:firstLine="432"/>
        <w:jc w:val="both"/>
        <w:rPr>
          <w:lang w:val="en-US"/>
        </w:rPr>
      </w:pPr>
    </w:p>
    <w:p w14:paraId="733D69B9" w14:textId="77777777" w:rsidR="00482542" w:rsidRDefault="00482542" w:rsidP="00D80B43">
      <w:pPr>
        <w:ind w:firstLine="432"/>
        <w:jc w:val="both"/>
        <w:rPr>
          <w:lang w:val="en-US"/>
        </w:rPr>
      </w:pPr>
    </w:p>
    <w:p w14:paraId="160DD678" w14:textId="77777777" w:rsidR="00482542" w:rsidRDefault="00482542" w:rsidP="00D80B43">
      <w:pPr>
        <w:ind w:firstLine="432"/>
        <w:jc w:val="both"/>
        <w:rPr>
          <w:lang w:val="en-US"/>
        </w:rPr>
      </w:pPr>
    </w:p>
    <w:p w14:paraId="2BE9819A" w14:textId="77777777" w:rsidR="00FC7743" w:rsidRDefault="0006043C" w:rsidP="00A575B6">
      <w:pPr>
        <w:pStyle w:val="Heading1"/>
        <w:numPr>
          <w:ilvl w:val="0"/>
          <w:numId w:val="2"/>
        </w:numPr>
      </w:pPr>
      <w:bookmarkStart w:id="19" w:name="_Purpose__of"/>
      <w:bookmarkStart w:id="20" w:name="_Toc325464625"/>
      <w:bookmarkEnd w:id="19"/>
      <w:r>
        <w:lastRenderedPageBreak/>
        <w:t>Test Tasks</w:t>
      </w:r>
      <w:bookmarkEnd w:id="20"/>
    </w:p>
    <w:p w14:paraId="381DB9C7" w14:textId="77777777" w:rsidR="00194645" w:rsidRDefault="00194645" w:rsidP="00194645">
      <w:pPr>
        <w:pStyle w:val="Heading2"/>
        <w:numPr>
          <w:ilvl w:val="0"/>
          <w:numId w:val="0"/>
        </w:numPr>
        <w:ind w:left="576"/>
      </w:pPr>
      <w:bookmarkStart w:id="21" w:name="_Toc325464626"/>
      <w:r>
        <w:t>Precondition:</w:t>
      </w:r>
    </w:p>
    <w:p w14:paraId="60FCB05E" w14:textId="77777777" w:rsidR="00B95073" w:rsidRPr="00BA795C" w:rsidRDefault="00B95073" w:rsidP="00B95073">
      <w:pPr>
        <w:rPr>
          <w:lang w:val="en-US"/>
        </w:rPr>
      </w:pPr>
      <w:r>
        <w:rPr>
          <w:lang w:val="en-US"/>
        </w:rPr>
        <w:t>Use the below credentials:</w:t>
      </w:r>
    </w:p>
    <w:tbl>
      <w:tblPr>
        <w:tblW w:w="4560" w:type="dxa"/>
        <w:tblInd w:w="93" w:type="dxa"/>
        <w:tblLook w:val="04A0" w:firstRow="1" w:lastRow="0" w:firstColumn="1" w:lastColumn="0" w:noHBand="0" w:noVBand="1"/>
      </w:tblPr>
      <w:tblGrid>
        <w:gridCol w:w="1520"/>
        <w:gridCol w:w="3040"/>
      </w:tblGrid>
      <w:tr w:rsidR="00B95073" w:rsidRPr="00BA795C" w14:paraId="698651B0" w14:textId="77777777" w:rsidTr="0091741F">
        <w:trPr>
          <w:trHeight w:val="585"/>
        </w:trPr>
        <w:tc>
          <w:tcPr>
            <w:tcW w:w="1520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6F9E9" w14:textId="77777777" w:rsidR="00B95073" w:rsidRPr="00BA795C" w:rsidRDefault="00B95073" w:rsidP="0091741F">
            <w:pPr>
              <w:spacing w:after="0"/>
              <w:jc w:val="center"/>
              <w:rPr>
                <w:b/>
                <w:bCs/>
                <w:color w:val="000000"/>
                <w:szCs w:val="22"/>
                <w:lang w:val="ro-RO" w:eastAsia="ro-RO"/>
              </w:rPr>
            </w:pPr>
            <w:r w:rsidRPr="00BA795C">
              <w:rPr>
                <w:b/>
                <w:bCs/>
                <w:color w:val="000000"/>
                <w:szCs w:val="22"/>
                <w:lang w:eastAsia="en-GB"/>
              </w:rPr>
              <w:t>Server Name</w:t>
            </w:r>
          </w:p>
        </w:tc>
        <w:tc>
          <w:tcPr>
            <w:tcW w:w="3040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E51D5" w14:textId="77777777" w:rsidR="00B95073" w:rsidRPr="00BA795C" w:rsidRDefault="00B95073" w:rsidP="0091741F">
            <w:pPr>
              <w:spacing w:after="0"/>
              <w:jc w:val="center"/>
              <w:rPr>
                <w:color w:val="000000"/>
                <w:szCs w:val="22"/>
                <w:lang w:val="ro-RO" w:eastAsia="ro-RO"/>
              </w:rPr>
            </w:pPr>
            <w:r w:rsidRPr="00E36667">
              <w:rPr>
                <w:color w:val="000000"/>
                <w:szCs w:val="22"/>
                <w:lang w:eastAsia="en-GB"/>
              </w:rPr>
              <w:t>MDCH-AMWCI-S01</w:t>
            </w:r>
          </w:p>
        </w:tc>
      </w:tr>
      <w:tr w:rsidR="00B95073" w:rsidRPr="00BA795C" w14:paraId="18A9F5C0" w14:textId="77777777" w:rsidTr="0091741F">
        <w:trPr>
          <w:trHeight w:val="315"/>
        </w:trPr>
        <w:tc>
          <w:tcPr>
            <w:tcW w:w="152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F8A9C6" w14:textId="77777777" w:rsidR="00B95073" w:rsidRPr="00BA795C" w:rsidRDefault="00B95073" w:rsidP="0091741F">
            <w:pPr>
              <w:spacing w:after="0"/>
              <w:rPr>
                <w:b/>
                <w:bCs/>
                <w:color w:val="000000"/>
                <w:szCs w:val="22"/>
                <w:lang w:val="ro-RO" w:eastAsia="ro-RO"/>
              </w:rPr>
            </w:pPr>
          </w:p>
        </w:tc>
        <w:tc>
          <w:tcPr>
            <w:tcW w:w="30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95ECCB" w14:textId="77777777" w:rsidR="00B95073" w:rsidRPr="00BA795C" w:rsidRDefault="00B95073" w:rsidP="0091741F">
            <w:pPr>
              <w:spacing w:after="0"/>
              <w:rPr>
                <w:color w:val="000000"/>
                <w:szCs w:val="22"/>
                <w:lang w:val="ro-RO" w:eastAsia="ro-RO"/>
              </w:rPr>
            </w:pPr>
          </w:p>
        </w:tc>
      </w:tr>
      <w:tr w:rsidR="00B95073" w:rsidRPr="00BA795C" w14:paraId="7044F37D" w14:textId="77777777" w:rsidTr="0091741F">
        <w:trPr>
          <w:trHeight w:val="300"/>
        </w:trPr>
        <w:tc>
          <w:tcPr>
            <w:tcW w:w="1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57D99" w14:textId="77777777" w:rsidR="00B95073" w:rsidRPr="00BA795C" w:rsidRDefault="00B95073" w:rsidP="0091741F">
            <w:pPr>
              <w:spacing w:after="0"/>
              <w:jc w:val="center"/>
              <w:rPr>
                <w:b/>
                <w:bCs/>
                <w:color w:val="000000"/>
                <w:szCs w:val="22"/>
                <w:lang w:val="ro-RO" w:eastAsia="ro-RO"/>
              </w:rPr>
            </w:pPr>
            <w:r w:rsidRPr="00BA795C">
              <w:rPr>
                <w:b/>
                <w:bCs/>
                <w:color w:val="000000"/>
                <w:szCs w:val="22"/>
                <w:lang w:eastAsia="en-GB"/>
              </w:rPr>
              <w:t>DB</w:t>
            </w:r>
          </w:p>
        </w:tc>
        <w:tc>
          <w:tcPr>
            <w:tcW w:w="3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02EEC" w14:textId="77777777" w:rsidR="00B95073" w:rsidRPr="00D97958" w:rsidRDefault="00B95073" w:rsidP="0091741F">
            <w:pPr>
              <w:spacing w:after="0"/>
              <w:jc w:val="center"/>
              <w:rPr>
                <w:color w:val="000000"/>
                <w:szCs w:val="22"/>
                <w:lang w:eastAsia="en-GB"/>
              </w:rPr>
            </w:pPr>
            <w:proofErr w:type="spellStart"/>
            <w:r w:rsidRPr="00625C24">
              <w:rPr>
                <w:color w:val="000000"/>
                <w:szCs w:val="22"/>
                <w:lang w:eastAsia="en-GB"/>
              </w:rPr>
              <w:t>AMInternship</w:t>
            </w:r>
            <w:proofErr w:type="spellEnd"/>
          </w:p>
        </w:tc>
      </w:tr>
      <w:tr w:rsidR="00B95073" w:rsidRPr="00BA795C" w14:paraId="19D9575D" w14:textId="77777777" w:rsidTr="0091741F">
        <w:trPr>
          <w:trHeight w:val="315"/>
        </w:trPr>
        <w:tc>
          <w:tcPr>
            <w:tcW w:w="1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E07DC" w14:textId="77777777" w:rsidR="00B95073" w:rsidRPr="00BA795C" w:rsidRDefault="00B95073" w:rsidP="0091741F">
            <w:pPr>
              <w:spacing w:after="0"/>
              <w:rPr>
                <w:b/>
                <w:bCs/>
                <w:color w:val="000000"/>
                <w:szCs w:val="22"/>
                <w:lang w:val="ro-RO" w:eastAsia="ro-RO"/>
              </w:rPr>
            </w:pPr>
          </w:p>
        </w:tc>
        <w:tc>
          <w:tcPr>
            <w:tcW w:w="3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049BC" w14:textId="77777777" w:rsidR="00B95073" w:rsidRPr="00BA795C" w:rsidRDefault="00B95073" w:rsidP="0091741F">
            <w:pPr>
              <w:spacing w:after="0"/>
              <w:rPr>
                <w:color w:val="000000"/>
                <w:szCs w:val="22"/>
                <w:lang w:val="ro-RO" w:eastAsia="ro-RO"/>
              </w:rPr>
            </w:pPr>
          </w:p>
        </w:tc>
      </w:tr>
      <w:tr w:rsidR="00B95073" w:rsidRPr="00BA795C" w14:paraId="36FCCF2C" w14:textId="77777777" w:rsidTr="0091741F">
        <w:trPr>
          <w:trHeight w:val="315"/>
        </w:trPr>
        <w:tc>
          <w:tcPr>
            <w:tcW w:w="1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F948C0" w14:textId="77777777" w:rsidR="00B95073" w:rsidRPr="00BA795C" w:rsidRDefault="00B95073" w:rsidP="0091741F">
            <w:pPr>
              <w:spacing w:after="0"/>
              <w:rPr>
                <w:b/>
                <w:bCs/>
                <w:color w:val="000000"/>
                <w:szCs w:val="22"/>
                <w:lang w:val="ro-RO" w:eastAsia="ro-RO"/>
              </w:rPr>
            </w:pPr>
          </w:p>
        </w:tc>
        <w:tc>
          <w:tcPr>
            <w:tcW w:w="3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8CFE9" w14:textId="77777777" w:rsidR="00B95073" w:rsidRPr="00BA795C" w:rsidRDefault="00B95073" w:rsidP="0091741F">
            <w:pPr>
              <w:spacing w:after="0"/>
              <w:rPr>
                <w:color w:val="000000"/>
                <w:szCs w:val="22"/>
                <w:lang w:val="ro-RO" w:eastAsia="ro-RO"/>
              </w:rPr>
            </w:pPr>
          </w:p>
        </w:tc>
      </w:tr>
      <w:bookmarkEnd w:id="21"/>
    </w:tbl>
    <w:p w14:paraId="732C7A9C" w14:textId="77777777" w:rsidR="00B32164" w:rsidRDefault="00B32164" w:rsidP="00B32164">
      <w:pPr>
        <w:jc w:val="both"/>
        <w:rPr>
          <w:lang w:val="en-US"/>
        </w:rPr>
      </w:pPr>
    </w:p>
    <w:p w14:paraId="0C68AB03" w14:textId="033F13E8" w:rsidR="00B32164" w:rsidRDefault="000702D1" w:rsidP="00B32164">
      <w:pPr>
        <w:pStyle w:val="Heading2"/>
      </w:pPr>
      <w:r>
        <w:t>Task 1</w:t>
      </w:r>
    </w:p>
    <w:p w14:paraId="26753AC7" w14:textId="77777777" w:rsidR="00B32164" w:rsidRDefault="00B32164" w:rsidP="00B32164">
      <w:pPr>
        <w:ind w:firstLine="432"/>
        <w:jc w:val="both"/>
        <w:rPr>
          <w:lang w:val="en-US"/>
        </w:rPr>
      </w:pPr>
    </w:p>
    <w:p w14:paraId="5CFD6CAB" w14:textId="0EB71492" w:rsidR="00255CE4" w:rsidRDefault="00B32164" w:rsidP="00B32164">
      <w:pPr>
        <w:spacing w:after="160" w:line="259" w:lineRule="auto"/>
        <w:ind w:left="720"/>
        <w:rPr>
          <w:b/>
        </w:rPr>
      </w:pPr>
      <w:r>
        <w:rPr>
          <w:b/>
        </w:rPr>
        <w:t>Create a new table “</w:t>
      </w:r>
      <w:proofErr w:type="spellStart"/>
      <w:r>
        <w:rPr>
          <w:b/>
        </w:rPr>
        <w:t>History_Person</w:t>
      </w:r>
      <w:proofErr w:type="spellEnd"/>
      <w:r>
        <w:rPr>
          <w:b/>
        </w:rPr>
        <w:t>” with the columns: id, action</w:t>
      </w:r>
      <w:r w:rsidR="00255CE4">
        <w:rPr>
          <w:b/>
        </w:rPr>
        <w:t>*</w:t>
      </w:r>
      <w:r>
        <w:rPr>
          <w:b/>
        </w:rPr>
        <w:t xml:space="preserve">, change date, id person and all the “Person” columns with the new and old values (i.e. </w:t>
      </w:r>
      <w:proofErr w:type="spellStart"/>
      <w:r>
        <w:rPr>
          <w:b/>
        </w:rPr>
        <w:t>first_name_old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first_name_</w:t>
      </w:r>
      <w:proofErr w:type="gramStart"/>
      <w:r>
        <w:rPr>
          <w:b/>
        </w:rPr>
        <w:t>new</w:t>
      </w:r>
      <w:proofErr w:type="spellEnd"/>
      <w:r>
        <w:rPr>
          <w:b/>
        </w:rPr>
        <w:t>, ….)</w:t>
      </w:r>
      <w:proofErr w:type="gramEnd"/>
      <w:r>
        <w:rPr>
          <w:b/>
        </w:rPr>
        <w:t xml:space="preserve"> .</w:t>
      </w:r>
      <w:r w:rsidR="00255CE4">
        <w:rPr>
          <w:b/>
        </w:rPr>
        <w:t xml:space="preserve"> </w:t>
      </w:r>
    </w:p>
    <w:p w14:paraId="7A5CAFF8" w14:textId="61FF0030" w:rsidR="00B32164" w:rsidRDefault="00255CE4" w:rsidP="00B32164">
      <w:pPr>
        <w:spacing w:after="160" w:line="259" w:lineRule="auto"/>
        <w:ind w:left="720"/>
        <w:rPr>
          <w:b/>
        </w:rPr>
      </w:pPr>
      <w:r>
        <w:rPr>
          <w:b/>
        </w:rPr>
        <w:t>*The action column should store the DML operation (INSERT, UPDATE or DELETE).</w:t>
      </w:r>
    </w:p>
    <w:p w14:paraId="50D7A877" w14:textId="77777777" w:rsidR="00B32164" w:rsidRPr="00BC422C" w:rsidRDefault="00B32164" w:rsidP="00B32164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32164" w14:paraId="015633BF" w14:textId="77777777" w:rsidTr="003029CE">
        <w:tc>
          <w:tcPr>
            <w:tcW w:w="9243" w:type="dxa"/>
          </w:tcPr>
          <w:p w14:paraId="7C66C24E" w14:textId="77777777" w:rsidR="00B32164" w:rsidRDefault="00B32164" w:rsidP="003029CE">
            <w:pPr>
              <w:jc w:val="both"/>
              <w:rPr>
                <w:lang w:val="en-US"/>
              </w:rPr>
            </w:pPr>
          </w:p>
          <w:p w14:paraId="24F56B2F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History_Person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761DAE2E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BB01F2F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action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EA92D4E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change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B3C0472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id_person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8834D99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first_name_old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044CBAA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first_name_new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A45ED82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last_name_old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7B56946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last_name_new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5945C1F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date_old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79F0C38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date_new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BA49D09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gender_id_old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52909D5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gender_id_new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26B069F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address_id_old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EE9DE38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address_id_new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CFF1018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job_id_old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019250A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job_id_new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FAEAC93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title_id_old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B1F693B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title_id_new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</w:p>
          <w:p w14:paraId="0F14DE25" w14:textId="77777777" w:rsidR="00A93B2C" w:rsidRDefault="00A93B2C" w:rsidP="00A93B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D392BD1" w14:textId="77777777" w:rsidR="00B32164" w:rsidRDefault="00B32164" w:rsidP="003029CE">
            <w:pPr>
              <w:jc w:val="both"/>
              <w:rPr>
                <w:lang w:val="en-US"/>
              </w:rPr>
            </w:pPr>
          </w:p>
          <w:p w14:paraId="65529F9B" w14:textId="77777777" w:rsidR="00B32164" w:rsidRDefault="00B32164" w:rsidP="003029CE">
            <w:pPr>
              <w:jc w:val="both"/>
              <w:rPr>
                <w:lang w:val="en-US"/>
              </w:rPr>
            </w:pPr>
          </w:p>
          <w:p w14:paraId="2DC1DD5E" w14:textId="77777777" w:rsidR="00B32164" w:rsidRDefault="00B32164" w:rsidP="003029CE">
            <w:pPr>
              <w:jc w:val="both"/>
              <w:rPr>
                <w:lang w:val="en-US"/>
              </w:rPr>
            </w:pPr>
          </w:p>
        </w:tc>
      </w:tr>
    </w:tbl>
    <w:p w14:paraId="67CBC865" w14:textId="77777777" w:rsidR="00B32164" w:rsidRDefault="00B32164" w:rsidP="00B32164">
      <w:pPr>
        <w:jc w:val="both"/>
        <w:rPr>
          <w:lang w:val="en-US"/>
        </w:rPr>
      </w:pPr>
    </w:p>
    <w:p w14:paraId="0FD3C401" w14:textId="513A6EAD" w:rsidR="00B32164" w:rsidRDefault="000702D1" w:rsidP="00B32164">
      <w:pPr>
        <w:pStyle w:val="Heading2"/>
      </w:pPr>
      <w:r>
        <w:lastRenderedPageBreak/>
        <w:t>Task 2</w:t>
      </w:r>
    </w:p>
    <w:p w14:paraId="4A1310C3" w14:textId="77777777" w:rsidR="00B32164" w:rsidRDefault="00B32164" w:rsidP="00B32164">
      <w:pPr>
        <w:ind w:firstLine="432"/>
        <w:jc w:val="both"/>
        <w:rPr>
          <w:lang w:val="en-US"/>
        </w:rPr>
      </w:pPr>
    </w:p>
    <w:p w14:paraId="5876DDBC" w14:textId="3A5A4ACE" w:rsidR="00B32164" w:rsidRDefault="00B32164" w:rsidP="00B32164">
      <w:pPr>
        <w:spacing w:after="160" w:line="259" w:lineRule="auto"/>
        <w:ind w:left="720"/>
        <w:rPr>
          <w:b/>
        </w:rPr>
      </w:pPr>
      <w:r>
        <w:rPr>
          <w:b/>
        </w:rPr>
        <w:t>Create 3 different triggers for INSERT, UPDATE and DELETE.</w:t>
      </w:r>
    </w:p>
    <w:p w14:paraId="6325476B" w14:textId="77777777" w:rsidR="00B32164" w:rsidRPr="00BC422C" w:rsidRDefault="00B32164" w:rsidP="00B32164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32164" w14:paraId="18A9010C" w14:textId="77777777" w:rsidTr="003029CE">
        <w:tc>
          <w:tcPr>
            <w:tcW w:w="9243" w:type="dxa"/>
          </w:tcPr>
          <w:p w14:paraId="54DD0A96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3F0E127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AFA73A8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/*Insert trigger*/</w:t>
            </w:r>
          </w:p>
          <w:p w14:paraId="4533A961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Insert_Trigger_On_Person</w:t>
            </w:r>
            <w:proofErr w:type="spellEnd"/>
          </w:p>
          <w:p w14:paraId="69F5D4AA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</w:p>
          <w:p w14:paraId="16EC6337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</w:p>
          <w:p w14:paraId="05A6E636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6EDA660E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@action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@change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id_person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date_person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B8A0904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</w:p>
          <w:p w14:paraId="0988C7E2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F68CC04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5267A805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</w:p>
          <w:p w14:paraId="6DA5973D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4A7EDAF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956030E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date_person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3BFF792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6895A74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E5FF9BE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2FCD38E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title_id</w:t>
            </w:r>
            <w:proofErr w:type="spellEnd"/>
          </w:p>
          <w:p w14:paraId="384CA6C8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</w:p>
          <w:p w14:paraId="6FA72956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AE9C18C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@action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'Insert'</w:t>
            </w:r>
          </w:p>
          <w:p w14:paraId="74B31B0E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@change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</w:p>
          <w:p w14:paraId="1621EA64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E29AD03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0FDF05CA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9EDC49C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History_Person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319C97A6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id_person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first_name_old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last_name_old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date_old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gender_id_old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address_id_old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job_id_old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title_id_old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F728243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@first_name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@last_name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@date_person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@gender_id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@address_id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@job_id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@title_id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6FC1EB4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132BB7A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14:paraId="224F1A3A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4FADF3EB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C55EEA4" w14:textId="77777777" w:rsidR="00475955" w:rsidRDefault="00475955" w:rsidP="004759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B56978F" w14:textId="77777777" w:rsidR="0045603A" w:rsidRDefault="0045603A" w:rsidP="004560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554EB9E" w14:textId="77777777" w:rsidR="00B32164" w:rsidRDefault="00B32164" w:rsidP="003029CE">
            <w:pPr>
              <w:jc w:val="both"/>
              <w:rPr>
                <w:lang w:val="en-US"/>
              </w:rPr>
            </w:pPr>
          </w:p>
          <w:p w14:paraId="6628131F" w14:textId="77777777" w:rsidR="0020625B" w:rsidRDefault="0020625B" w:rsidP="003029CE">
            <w:pPr>
              <w:jc w:val="both"/>
              <w:rPr>
                <w:lang w:val="en-US"/>
              </w:rPr>
            </w:pPr>
          </w:p>
          <w:p w14:paraId="2A7289EB" w14:textId="77777777" w:rsidR="0020625B" w:rsidRDefault="0020625B" w:rsidP="003029CE">
            <w:pPr>
              <w:jc w:val="both"/>
              <w:rPr>
                <w:lang w:val="en-US"/>
              </w:rPr>
            </w:pPr>
          </w:p>
          <w:p w14:paraId="2ACB2912" w14:textId="77777777" w:rsidR="0020625B" w:rsidRDefault="0020625B" w:rsidP="003029CE">
            <w:pPr>
              <w:jc w:val="both"/>
              <w:rPr>
                <w:lang w:val="en-US"/>
              </w:rPr>
            </w:pPr>
          </w:p>
          <w:p w14:paraId="4EF368E9" w14:textId="77777777" w:rsidR="0020625B" w:rsidRDefault="0020625B" w:rsidP="003029CE">
            <w:pPr>
              <w:jc w:val="both"/>
              <w:rPr>
                <w:lang w:val="en-US"/>
              </w:rPr>
            </w:pPr>
          </w:p>
          <w:p w14:paraId="6B0C9686" w14:textId="77777777" w:rsidR="0020625B" w:rsidRDefault="0020625B" w:rsidP="003029CE">
            <w:pPr>
              <w:jc w:val="both"/>
              <w:rPr>
                <w:lang w:val="en-US"/>
              </w:rPr>
            </w:pPr>
          </w:p>
          <w:p w14:paraId="5CF77163" w14:textId="77777777" w:rsidR="0020625B" w:rsidRDefault="0020625B" w:rsidP="003029CE">
            <w:pPr>
              <w:jc w:val="both"/>
              <w:rPr>
                <w:lang w:val="en-US"/>
              </w:rPr>
            </w:pPr>
          </w:p>
          <w:p w14:paraId="1BC5D396" w14:textId="77777777" w:rsidR="0020625B" w:rsidRDefault="0020625B" w:rsidP="003029CE">
            <w:pPr>
              <w:jc w:val="both"/>
              <w:rPr>
                <w:lang w:val="en-US"/>
              </w:rPr>
            </w:pPr>
          </w:p>
          <w:p w14:paraId="0F52D532" w14:textId="77777777" w:rsidR="0020625B" w:rsidRDefault="0020625B" w:rsidP="003029CE">
            <w:pPr>
              <w:jc w:val="both"/>
              <w:rPr>
                <w:lang w:val="en-US"/>
              </w:rPr>
            </w:pPr>
          </w:p>
          <w:p w14:paraId="77C99F60" w14:textId="77777777" w:rsidR="0020625B" w:rsidRDefault="0020625B" w:rsidP="003029CE">
            <w:pPr>
              <w:jc w:val="both"/>
              <w:rPr>
                <w:lang w:val="en-US"/>
              </w:rPr>
            </w:pPr>
          </w:p>
          <w:p w14:paraId="0CF41945" w14:textId="77777777" w:rsidR="0020625B" w:rsidRDefault="0020625B" w:rsidP="003029CE">
            <w:pPr>
              <w:jc w:val="both"/>
              <w:rPr>
                <w:lang w:val="en-US"/>
              </w:rPr>
            </w:pPr>
          </w:p>
          <w:p w14:paraId="0B7A150E" w14:textId="77777777" w:rsidR="0020625B" w:rsidRDefault="0020625B" w:rsidP="003029CE">
            <w:pPr>
              <w:jc w:val="both"/>
              <w:rPr>
                <w:lang w:val="en-US"/>
              </w:rPr>
            </w:pPr>
          </w:p>
          <w:p w14:paraId="240131A0" w14:textId="77777777" w:rsidR="0045603A" w:rsidRDefault="0045603A" w:rsidP="003029CE">
            <w:pPr>
              <w:jc w:val="both"/>
              <w:rPr>
                <w:lang w:val="en-US"/>
              </w:rPr>
            </w:pPr>
          </w:p>
          <w:p w14:paraId="65867B46" w14:textId="77777777" w:rsidR="0020625B" w:rsidRDefault="0020625B" w:rsidP="003029CE">
            <w:pPr>
              <w:jc w:val="both"/>
              <w:rPr>
                <w:lang w:val="en-US"/>
              </w:rPr>
            </w:pPr>
          </w:p>
          <w:p w14:paraId="4D10EEEA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DAA5C0E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/*Delete trigger*/</w:t>
            </w:r>
          </w:p>
          <w:p w14:paraId="2B9A3EC8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7675340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Delete_Trigger_On_Person</w:t>
            </w:r>
            <w:proofErr w:type="spellEnd"/>
          </w:p>
          <w:p w14:paraId="31F19ADD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</w:p>
          <w:p w14:paraId="1CCED73F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</w:p>
          <w:p w14:paraId="46243FE3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77B3C38C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@action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@change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id_person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date_person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661DB21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</w:p>
          <w:p w14:paraId="332051D6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79F05834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id_person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</w:p>
          <w:p w14:paraId="1474BE73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DBB097B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B67AD5D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date_person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372C864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57E64B1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CE9B544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CDBB8CF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title_id</w:t>
            </w:r>
            <w:proofErr w:type="spellEnd"/>
          </w:p>
          <w:p w14:paraId="444DC580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</w:p>
          <w:p w14:paraId="769E9357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34781615" w14:textId="676F7E6B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DF3E1D1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@action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'Delete'</w:t>
            </w:r>
          </w:p>
          <w:p w14:paraId="102B05FD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@change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</w:p>
          <w:p w14:paraId="5D918683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History_Person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32E233FF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id_person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first_name_old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last_name_old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date_old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gender_id_old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address_id_old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job_id_old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title_id_old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AF18066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@id_person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@first_name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@last_name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@date_person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@gender_id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@address_id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@job_id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@title_id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DD79CD4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3A82757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14:paraId="04FA0289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063FF1A7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5E2649C4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B51B8D2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721C74E" w14:textId="77777777" w:rsidR="0020625B" w:rsidRDefault="0020625B" w:rsidP="003029CE">
            <w:pPr>
              <w:jc w:val="both"/>
              <w:rPr>
                <w:lang w:val="en-US"/>
              </w:rPr>
            </w:pPr>
          </w:p>
          <w:p w14:paraId="371FE83B" w14:textId="77777777" w:rsidR="0020625B" w:rsidRDefault="0020625B" w:rsidP="002062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3340751" w14:textId="77777777" w:rsidR="0020625B" w:rsidRDefault="0020625B" w:rsidP="003029CE">
            <w:pPr>
              <w:jc w:val="both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</w:p>
          <w:p w14:paraId="4B558830" w14:textId="4715BA26" w:rsidR="006D67D9" w:rsidRDefault="006D67D9" w:rsidP="003029CE">
            <w:pPr>
              <w:jc w:val="both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Update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trigger*/</w:t>
            </w:r>
          </w:p>
          <w:p w14:paraId="56CD935E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Update_Trigger_On_Person</w:t>
            </w:r>
            <w:proofErr w:type="spellEnd"/>
          </w:p>
          <w:p w14:paraId="279B6261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</w:p>
          <w:p w14:paraId="0F19E5EE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</w:p>
          <w:p w14:paraId="6F9681E6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7C02355C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@action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@change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id_person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date_person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BC5FE55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</w:p>
          <w:p w14:paraId="75BB0314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2720E61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0C9E5950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id_person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</w:p>
          <w:p w14:paraId="31D4FCC6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2F1FFEF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8F46305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date_person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2877F92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335EC30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6B2D9B6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656E0A7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title_id</w:t>
            </w:r>
            <w:proofErr w:type="spellEnd"/>
          </w:p>
          <w:p w14:paraId="3DF52FB9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</w:p>
          <w:p w14:paraId="0234A9DF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9658570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06BCE0BA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705EB2E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</w:p>
          <w:p w14:paraId="591C129C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@action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'UPDATE'</w:t>
            </w:r>
          </w:p>
          <w:p w14:paraId="2502CEC7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@change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</w:p>
          <w:p w14:paraId="77C3758A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History_Person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208139C1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14:paraId="18915617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AA073F2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88CB840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first_name_new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9851E9A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last_name_new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2F3F25B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date_new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date_person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3A562ED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gender_id_new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AD0FE16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address_id_new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EB03942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job_id_new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9915359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title_id_new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title_id</w:t>
            </w:r>
            <w:proofErr w:type="spellEnd"/>
          </w:p>
          <w:p w14:paraId="773743E9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id_person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id_person</w:t>
            </w:r>
            <w:proofErr w:type="spellEnd"/>
          </w:p>
          <w:p w14:paraId="1E3545E5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14:paraId="7CC72C98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0006AB39" w14:textId="77777777" w:rsidR="006D67D9" w:rsidRDefault="006D67D9" w:rsidP="006D67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B567F7E" w14:textId="77777777" w:rsidR="006D67D9" w:rsidRDefault="006D67D9" w:rsidP="003029CE">
            <w:pPr>
              <w:jc w:val="both"/>
              <w:rPr>
                <w:lang w:val="en-US"/>
              </w:rPr>
            </w:pPr>
          </w:p>
          <w:p w14:paraId="75DFDA65" w14:textId="77777777" w:rsidR="00B32164" w:rsidRDefault="00B32164" w:rsidP="003029CE">
            <w:pPr>
              <w:jc w:val="both"/>
              <w:rPr>
                <w:lang w:val="en-US"/>
              </w:rPr>
            </w:pPr>
          </w:p>
          <w:p w14:paraId="27CA5844" w14:textId="77777777" w:rsidR="00B32164" w:rsidRDefault="00B32164" w:rsidP="003029CE">
            <w:pPr>
              <w:jc w:val="both"/>
              <w:rPr>
                <w:lang w:val="en-US"/>
              </w:rPr>
            </w:pPr>
          </w:p>
        </w:tc>
      </w:tr>
    </w:tbl>
    <w:p w14:paraId="36D726C5" w14:textId="77777777" w:rsidR="00255CE4" w:rsidRDefault="00255CE4" w:rsidP="00255CE4">
      <w:pPr>
        <w:jc w:val="both"/>
        <w:rPr>
          <w:lang w:val="en-US"/>
        </w:rPr>
      </w:pPr>
    </w:p>
    <w:p w14:paraId="76F732A6" w14:textId="37B72697" w:rsidR="00255CE4" w:rsidRDefault="000702D1" w:rsidP="00255CE4">
      <w:pPr>
        <w:pStyle w:val="Heading2"/>
      </w:pPr>
      <w:r>
        <w:t>Task 3</w:t>
      </w:r>
    </w:p>
    <w:p w14:paraId="045EF767" w14:textId="77777777" w:rsidR="00255CE4" w:rsidRDefault="00255CE4" w:rsidP="00255CE4">
      <w:pPr>
        <w:ind w:firstLine="432"/>
        <w:jc w:val="both"/>
        <w:rPr>
          <w:lang w:val="en-US"/>
        </w:rPr>
      </w:pPr>
    </w:p>
    <w:p w14:paraId="11B027DE" w14:textId="77777777" w:rsidR="00255CE4" w:rsidRDefault="00255CE4" w:rsidP="00255CE4">
      <w:pPr>
        <w:spacing w:after="160" w:line="259" w:lineRule="auto"/>
        <w:ind w:left="720"/>
        <w:rPr>
          <w:b/>
        </w:rPr>
      </w:pPr>
      <w:r>
        <w:rPr>
          <w:b/>
        </w:rPr>
        <w:t xml:space="preserve">Insert a new record in the “Person table” with the values: “John”, “Smith”, “1988-06-01”, “2”, “1”, “1”, </w:t>
      </w:r>
      <w:proofErr w:type="gramStart"/>
      <w:r>
        <w:rPr>
          <w:b/>
        </w:rPr>
        <w:t>“</w:t>
      </w:r>
      <w:proofErr w:type="gramEnd"/>
      <w:r>
        <w:rPr>
          <w:b/>
        </w:rPr>
        <w:t xml:space="preserve">2”. </w:t>
      </w:r>
    </w:p>
    <w:p w14:paraId="56947576" w14:textId="77777777" w:rsidR="00255CE4" w:rsidRDefault="00255CE4" w:rsidP="00255CE4">
      <w:pPr>
        <w:spacing w:after="160" w:line="259" w:lineRule="auto"/>
        <w:ind w:left="720"/>
        <w:rPr>
          <w:b/>
        </w:rPr>
      </w:pPr>
      <w:r>
        <w:rPr>
          <w:b/>
        </w:rPr>
        <w:t xml:space="preserve">Update the entered record with a new information changing only the last name and birth date. </w:t>
      </w:r>
    </w:p>
    <w:p w14:paraId="4A45EFE0" w14:textId="6EED2B1E" w:rsidR="00255CE4" w:rsidRDefault="00255CE4" w:rsidP="00255CE4">
      <w:pPr>
        <w:spacing w:after="160" w:line="259" w:lineRule="auto"/>
        <w:ind w:left="720"/>
        <w:rPr>
          <w:b/>
        </w:rPr>
      </w:pPr>
      <w:r>
        <w:rPr>
          <w:b/>
        </w:rPr>
        <w:t xml:space="preserve">Delete </w:t>
      </w:r>
      <w:r w:rsidRPr="00255CE4">
        <w:rPr>
          <w:b/>
          <w:color w:val="FF0000"/>
          <w:u w:val="single"/>
        </w:rPr>
        <w:t>ONLY</w:t>
      </w:r>
      <w:r>
        <w:rPr>
          <w:b/>
        </w:rPr>
        <w:t xml:space="preserve"> the updated record. Check the “</w:t>
      </w:r>
      <w:proofErr w:type="spellStart"/>
      <w:r>
        <w:rPr>
          <w:b/>
        </w:rPr>
        <w:t>History_Person</w:t>
      </w:r>
      <w:proofErr w:type="spellEnd"/>
      <w:r>
        <w:rPr>
          <w:b/>
        </w:rPr>
        <w:t>” table.</w:t>
      </w:r>
    </w:p>
    <w:p w14:paraId="78104CD2" w14:textId="77777777" w:rsidR="00255CE4" w:rsidRPr="00BC422C" w:rsidRDefault="00255CE4" w:rsidP="00255CE4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255CE4" w14:paraId="5BA938E1" w14:textId="77777777" w:rsidTr="003029CE">
        <w:tc>
          <w:tcPr>
            <w:tcW w:w="9243" w:type="dxa"/>
          </w:tcPr>
          <w:p w14:paraId="24601C70" w14:textId="77777777" w:rsidR="00255CE4" w:rsidRDefault="00255CE4" w:rsidP="003029CE">
            <w:pPr>
              <w:jc w:val="both"/>
              <w:rPr>
                <w:lang w:val="en-US"/>
              </w:rPr>
            </w:pPr>
          </w:p>
          <w:p w14:paraId="6273169D" w14:textId="77777777" w:rsidR="00C3268C" w:rsidRDefault="00C3268C" w:rsidP="00C326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gender_id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address_id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'John'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'Smith'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'1988-06-01'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52DE4CC" w14:textId="77777777" w:rsidR="00427F5F" w:rsidRDefault="00427F5F" w:rsidP="00C326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  <w:p w14:paraId="1588EE61" w14:textId="77777777" w:rsidR="00427F5F" w:rsidRDefault="00427F5F" w:rsidP="00427F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412DCF7D" w14:textId="77777777" w:rsidR="00427F5F" w:rsidRDefault="00427F5F" w:rsidP="00427F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'Cruz'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57DB67E" w14:textId="77777777" w:rsidR="00427F5F" w:rsidRDefault="00427F5F" w:rsidP="00427F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'1998-11-01'</w:t>
            </w:r>
          </w:p>
          <w:p w14:paraId="12CECF93" w14:textId="77777777" w:rsidR="00427F5F" w:rsidRDefault="00427F5F" w:rsidP="00427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'John'</w:t>
            </w:r>
          </w:p>
          <w:p w14:paraId="3D926216" w14:textId="77777777" w:rsidR="00255CE4" w:rsidRDefault="00255CE4" w:rsidP="003029CE">
            <w:pPr>
              <w:jc w:val="both"/>
              <w:rPr>
                <w:lang w:val="en-US"/>
              </w:rPr>
            </w:pPr>
          </w:p>
          <w:p w14:paraId="76B1676D" w14:textId="77777777" w:rsidR="00427F5F" w:rsidRDefault="00427F5F" w:rsidP="00427F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last_name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'Cruz'</w:t>
            </w:r>
          </w:p>
          <w:p w14:paraId="4CAF287F" w14:textId="77777777" w:rsidR="00427F5F" w:rsidRDefault="00427F5F" w:rsidP="003029CE">
            <w:pPr>
              <w:jc w:val="both"/>
              <w:rPr>
                <w:lang w:val="en-US"/>
              </w:rPr>
            </w:pPr>
          </w:p>
          <w:p w14:paraId="33C9B172" w14:textId="77777777" w:rsidR="00255CE4" w:rsidRDefault="00255CE4" w:rsidP="003029CE">
            <w:pPr>
              <w:jc w:val="both"/>
              <w:rPr>
                <w:lang w:val="en-US"/>
              </w:rPr>
            </w:pPr>
          </w:p>
        </w:tc>
      </w:tr>
    </w:tbl>
    <w:p w14:paraId="05F8011C" w14:textId="77777777" w:rsidR="00255CE4" w:rsidRDefault="00255CE4" w:rsidP="00255CE4">
      <w:pPr>
        <w:ind w:firstLine="432"/>
        <w:jc w:val="both"/>
        <w:rPr>
          <w:lang w:val="en-US"/>
        </w:rPr>
      </w:pPr>
    </w:p>
    <w:p w14:paraId="6AFBF80E" w14:textId="77777777" w:rsidR="00255CE4" w:rsidRDefault="00255CE4" w:rsidP="00255CE4">
      <w:pPr>
        <w:jc w:val="both"/>
        <w:rPr>
          <w:lang w:val="en-US"/>
        </w:rPr>
      </w:pPr>
    </w:p>
    <w:p w14:paraId="5F681A22" w14:textId="0A3E2F22" w:rsidR="00255CE4" w:rsidRDefault="000702D1" w:rsidP="00255CE4">
      <w:pPr>
        <w:pStyle w:val="Heading2"/>
      </w:pPr>
      <w:r>
        <w:t>Task 4</w:t>
      </w:r>
    </w:p>
    <w:p w14:paraId="37BF7DAB" w14:textId="77777777" w:rsidR="00255CE4" w:rsidRDefault="00255CE4" w:rsidP="00255CE4">
      <w:pPr>
        <w:ind w:firstLine="432"/>
        <w:jc w:val="both"/>
        <w:rPr>
          <w:lang w:val="en-US"/>
        </w:rPr>
      </w:pPr>
    </w:p>
    <w:p w14:paraId="7240ECFA" w14:textId="5E21E23F" w:rsidR="00255CE4" w:rsidRDefault="00255CE4" w:rsidP="00255CE4">
      <w:pPr>
        <w:spacing w:after="160" w:line="259" w:lineRule="auto"/>
        <w:ind w:left="720"/>
        <w:rPr>
          <w:b/>
        </w:rPr>
      </w:pPr>
      <w:r>
        <w:rPr>
          <w:b/>
        </w:rPr>
        <w:t>Create a new table “</w:t>
      </w:r>
      <w:proofErr w:type="spellStart"/>
      <w:r>
        <w:rPr>
          <w:b/>
        </w:rPr>
        <w:t>History_Salary</w:t>
      </w:r>
      <w:proofErr w:type="spellEnd"/>
      <w:r>
        <w:rPr>
          <w:b/>
        </w:rPr>
        <w:t>” with the columns: id, change date, person id, job id, salary old, salary new and salary diff.</w:t>
      </w:r>
    </w:p>
    <w:p w14:paraId="1326072D" w14:textId="77777777" w:rsidR="00255CE4" w:rsidRPr="00BC422C" w:rsidRDefault="00255CE4" w:rsidP="00255CE4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255CE4" w14:paraId="1EE02E48" w14:textId="77777777" w:rsidTr="003029CE">
        <w:tc>
          <w:tcPr>
            <w:tcW w:w="9243" w:type="dxa"/>
          </w:tcPr>
          <w:p w14:paraId="38649D11" w14:textId="77777777" w:rsidR="00427F5F" w:rsidRDefault="00427F5F" w:rsidP="00427F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History_Salary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06EA64C1" w14:textId="77777777" w:rsidR="00427F5F" w:rsidRDefault="00427F5F" w:rsidP="00427F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927EFD7" w14:textId="77777777" w:rsidR="00427F5F" w:rsidRDefault="00427F5F" w:rsidP="00427F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change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C28FFFF" w14:textId="77777777" w:rsidR="00427F5F" w:rsidRDefault="00427F5F" w:rsidP="00427F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BF19AE7" w14:textId="77777777" w:rsidR="00427F5F" w:rsidRDefault="00427F5F" w:rsidP="00427F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ED04B69" w14:textId="77777777" w:rsidR="00427F5F" w:rsidRDefault="00427F5F" w:rsidP="00427F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salary_old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7E9DD87" w14:textId="77777777" w:rsidR="00427F5F" w:rsidRDefault="00427F5F" w:rsidP="00427F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1E44A7A" w14:textId="77777777" w:rsidR="00427F5F" w:rsidRDefault="00427F5F" w:rsidP="00427F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salary_diff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</w:p>
          <w:p w14:paraId="3E09FA45" w14:textId="77777777" w:rsidR="00427F5F" w:rsidRDefault="00427F5F" w:rsidP="00427F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4EDFD80" w14:textId="77777777" w:rsidR="00255CE4" w:rsidRDefault="00255CE4" w:rsidP="003029CE">
            <w:pPr>
              <w:jc w:val="both"/>
              <w:rPr>
                <w:lang w:val="en-US"/>
              </w:rPr>
            </w:pPr>
          </w:p>
          <w:p w14:paraId="2922DB29" w14:textId="77777777" w:rsidR="00255CE4" w:rsidRDefault="00255CE4" w:rsidP="003029CE">
            <w:pPr>
              <w:jc w:val="both"/>
              <w:rPr>
                <w:lang w:val="en-US"/>
              </w:rPr>
            </w:pPr>
          </w:p>
          <w:p w14:paraId="393E8E8F" w14:textId="77777777" w:rsidR="00255CE4" w:rsidRDefault="00255CE4" w:rsidP="003029CE">
            <w:pPr>
              <w:jc w:val="both"/>
              <w:rPr>
                <w:lang w:val="en-US"/>
              </w:rPr>
            </w:pPr>
          </w:p>
          <w:p w14:paraId="2FEFD58C" w14:textId="77777777" w:rsidR="00255CE4" w:rsidRDefault="00255CE4" w:rsidP="003029CE">
            <w:pPr>
              <w:jc w:val="both"/>
              <w:rPr>
                <w:lang w:val="en-US"/>
              </w:rPr>
            </w:pPr>
          </w:p>
        </w:tc>
      </w:tr>
    </w:tbl>
    <w:p w14:paraId="1788FE18" w14:textId="77777777" w:rsidR="00255CE4" w:rsidRDefault="00255CE4" w:rsidP="00255CE4">
      <w:pPr>
        <w:jc w:val="both"/>
        <w:rPr>
          <w:lang w:val="en-US"/>
        </w:rPr>
      </w:pPr>
    </w:p>
    <w:p w14:paraId="7D88AA05" w14:textId="1AFA694B" w:rsidR="00255CE4" w:rsidRDefault="000702D1" w:rsidP="00255CE4">
      <w:pPr>
        <w:pStyle w:val="Heading2"/>
      </w:pPr>
      <w:r>
        <w:t>Task 5</w:t>
      </w:r>
    </w:p>
    <w:p w14:paraId="7EEF70B5" w14:textId="77777777" w:rsidR="00255CE4" w:rsidRDefault="00255CE4" w:rsidP="00255CE4">
      <w:pPr>
        <w:ind w:firstLine="432"/>
        <w:jc w:val="both"/>
        <w:rPr>
          <w:lang w:val="en-US"/>
        </w:rPr>
      </w:pPr>
    </w:p>
    <w:p w14:paraId="7B72633B" w14:textId="77777777" w:rsidR="000C3FBF" w:rsidRDefault="00255CE4" w:rsidP="00255CE4">
      <w:pPr>
        <w:spacing w:after="160" w:line="259" w:lineRule="auto"/>
        <w:ind w:left="720"/>
        <w:rPr>
          <w:b/>
        </w:rPr>
      </w:pPr>
      <w:r>
        <w:rPr>
          <w:b/>
        </w:rPr>
        <w:t>Create a trigger which will store the salary changes in the “</w:t>
      </w:r>
      <w:proofErr w:type="spellStart"/>
      <w:r>
        <w:rPr>
          <w:b/>
        </w:rPr>
        <w:t>History_Salary</w:t>
      </w:r>
      <w:proofErr w:type="spellEnd"/>
      <w:r>
        <w:rPr>
          <w:b/>
        </w:rPr>
        <w:t xml:space="preserve">” table. </w:t>
      </w:r>
    </w:p>
    <w:p w14:paraId="42C3C95D" w14:textId="6E55C62B" w:rsidR="00255CE4" w:rsidRDefault="000C3FBF" w:rsidP="00255CE4">
      <w:pPr>
        <w:spacing w:after="160" w:line="259" w:lineRule="auto"/>
        <w:ind w:left="720"/>
        <w:rPr>
          <w:b/>
        </w:rPr>
      </w:pPr>
      <w:r>
        <w:rPr>
          <w:b/>
        </w:rPr>
        <w:t>Update the salary for the entered record at the task 21</w:t>
      </w:r>
      <w:r w:rsidR="00255CE4">
        <w:rPr>
          <w:b/>
        </w:rPr>
        <w:t>.</w:t>
      </w:r>
    </w:p>
    <w:p w14:paraId="6382E999" w14:textId="6B40060E" w:rsidR="000C3FBF" w:rsidRDefault="000C3FBF" w:rsidP="00255CE4">
      <w:pPr>
        <w:spacing w:after="160" w:line="259" w:lineRule="auto"/>
        <w:ind w:left="720"/>
        <w:rPr>
          <w:b/>
        </w:rPr>
      </w:pPr>
      <w:r>
        <w:rPr>
          <w:b/>
        </w:rPr>
        <w:t>Check the “</w:t>
      </w:r>
      <w:proofErr w:type="spellStart"/>
      <w:r>
        <w:rPr>
          <w:b/>
        </w:rPr>
        <w:t>History_Salary</w:t>
      </w:r>
      <w:proofErr w:type="spellEnd"/>
      <w:r>
        <w:rPr>
          <w:b/>
        </w:rPr>
        <w:t>” table.</w:t>
      </w:r>
    </w:p>
    <w:p w14:paraId="6C10C721" w14:textId="77777777" w:rsidR="00255CE4" w:rsidRPr="00BC422C" w:rsidRDefault="00255CE4" w:rsidP="00255CE4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255CE4" w14:paraId="100F3CE5" w14:textId="77777777" w:rsidTr="003029CE">
        <w:tc>
          <w:tcPr>
            <w:tcW w:w="9243" w:type="dxa"/>
          </w:tcPr>
          <w:p w14:paraId="5AB42EBA" w14:textId="77777777" w:rsidR="00255CE4" w:rsidRDefault="00255CE4" w:rsidP="003029CE">
            <w:pPr>
              <w:jc w:val="both"/>
              <w:rPr>
                <w:lang w:val="en-US"/>
              </w:rPr>
            </w:pPr>
          </w:p>
          <w:p w14:paraId="199FFE61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Update_Trigger_On_Salary</w:t>
            </w:r>
            <w:proofErr w:type="spellEnd"/>
          </w:p>
          <w:p w14:paraId="29EE8DF4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</w:p>
          <w:p w14:paraId="3FC8A4C1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</w:p>
          <w:p w14:paraId="0F655529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3D80BF97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@change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salary_old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salary_diff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</w:p>
          <w:p w14:paraId="0F42D874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12769064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98E1348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A86B1E3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salary_old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C630730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salary_new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proofErr w:type="spellEnd"/>
          </w:p>
          <w:p w14:paraId="2E179F58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</w:p>
          <w:p w14:paraId="5B48C3D1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proofErr w:type="spellEnd"/>
          </w:p>
          <w:p w14:paraId="118D0265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salary_id</w:t>
            </w:r>
            <w:proofErr w:type="spellEnd"/>
          </w:p>
          <w:p w14:paraId="69A18B85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5725B4F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BEGIN</w:t>
            </w:r>
          </w:p>
          <w:p w14:paraId="3F25D86A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9EC37F2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@change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</w:p>
          <w:p w14:paraId="662B05CB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History_Salary</w:t>
            </w:r>
            <w:proofErr w:type="spellEnd"/>
          </w:p>
          <w:p w14:paraId="1B8A3682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salary_old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salary_new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salary_diff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059D313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@change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@job_id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@salary_old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@salary_new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@salary_old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@salary_new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1033C12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42452E8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14:paraId="608D7C59" w14:textId="77777777" w:rsidR="00E6018C" w:rsidRDefault="00E6018C" w:rsidP="00E601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D718B95" w14:textId="77777777" w:rsidR="00255CE4" w:rsidRDefault="00255CE4" w:rsidP="003029CE">
            <w:pPr>
              <w:jc w:val="both"/>
              <w:rPr>
                <w:lang w:val="en-US"/>
              </w:rPr>
            </w:pPr>
          </w:p>
          <w:p w14:paraId="1804B031" w14:textId="77777777" w:rsidR="00255CE4" w:rsidRDefault="00255CE4" w:rsidP="003029CE">
            <w:pPr>
              <w:jc w:val="both"/>
              <w:rPr>
                <w:lang w:val="en-US"/>
              </w:rPr>
            </w:pPr>
          </w:p>
          <w:p w14:paraId="06E81235" w14:textId="77777777" w:rsidR="00255CE4" w:rsidRDefault="00255CE4" w:rsidP="003029CE">
            <w:pPr>
              <w:jc w:val="both"/>
              <w:rPr>
                <w:lang w:val="en-US"/>
              </w:rPr>
            </w:pPr>
          </w:p>
        </w:tc>
      </w:tr>
    </w:tbl>
    <w:p w14:paraId="594A16FE" w14:textId="77777777" w:rsidR="000C3FBF" w:rsidRDefault="000C3FBF" w:rsidP="000C3FBF">
      <w:pPr>
        <w:jc w:val="both"/>
        <w:rPr>
          <w:lang w:val="en-US"/>
        </w:rPr>
      </w:pPr>
    </w:p>
    <w:p w14:paraId="0A60EC2A" w14:textId="64E43427" w:rsidR="000C3FBF" w:rsidRDefault="000702D1" w:rsidP="000C3FBF">
      <w:pPr>
        <w:pStyle w:val="Heading2"/>
      </w:pPr>
      <w:r>
        <w:t>Task 6</w:t>
      </w:r>
    </w:p>
    <w:p w14:paraId="4350AB39" w14:textId="77777777" w:rsidR="000C3FBF" w:rsidRDefault="000C3FBF" w:rsidP="000C3FBF">
      <w:pPr>
        <w:ind w:firstLine="432"/>
        <w:jc w:val="both"/>
        <w:rPr>
          <w:lang w:val="en-US"/>
        </w:rPr>
      </w:pPr>
    </w:p>
    <w:p w14:paraId="2705B8C9" w14:textId="4BDF7FEC" w:rsidR="000C3FBF" w:rsidRDefault="000C3FBF" w:rsidP="000C3FBF">
      <w:pPr>
        <w:spacing w:after="160" w:line="259" w:lineRule="auto"/>
        <w:ind w:left="720"/>
        <w:rPr>
          <w:b/>
        </w:rPr>
      </w:pPr>
      <w:r>
        <w:rPr>
          <w:b/>
        </w:rPr>
        <w:t>Create a new table “Accountancy” with the columns: id, name, salary.</w:t>
      </w:r>
    </w:p>
    <w:p w14:paraId="09D040CE" w14:textId="77777777" w:rsidR="000C3FBF" w:rsidRPr="00BC422C" w:rsidRDefault="000C3FBF" w:rsidP="000C3FBF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0C3FBF" w14:paraId="6BC2CC0F" w14:textId="77777777" w:rsidTr="003029CE">
        <w:tc>
          <w:tcPr>
            <w:tcW w:w="9243" w:type="dxa"/>
          </w:tcPr>
          <w:p w14:paraId="1552CB6C" w14:textId="77777777" w:rsidR="000C3FBF" w:rsidRDefault="000C3FBF" w:rsidP="003029CE">
            <w:pPr>
              <w:jc w:val="both"/>
              <w:rPr>
                <w:lang w:val="en-US"/>
              </w:rPr>
            </w:pPr>
          </w:p>
          <w:p w14:paraId="04B126C7" w14:textId="77777777" w:rsidR="00BC3134" w:rsidRDefault="00BC3134" w:rsidP="00BC31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Accountancy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B29593E" w14:textId="77777777" w:rsidR="00BC3134" w:rsidRDefault="00BC3134" w:rsidP="00BC31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C5154CD" w14:textId="77777777" w:rsidR="00BC3134" w:rsidRDefault="00BC3134" w:rsidP="00BC31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72EF591" w14:textId="77777777" w:rsidR="00BC3134" w:rsidRDefault="00BC3134" w:rsidP="00BC31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</w:p>
          <w:p w14:paraId="5F8FA540" w14:textId="77777777" w:rsidR="00BC3134" w:rsidRDefault="00BC3134" w:rsidP="00BC31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4C35F8B" w14:textId="77777777" w:rsidR="00BC3134" w:rsidRDefault="00BC3134" w:rsidP="00BC31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452A4A2" w14:textId="77777777" w:rsidR="000C3FBF" w:rsidRPr="007B277F" w:rsidRDefault="000C3FBF" w:rsidP="003029CE">
            <w:pPr>
              <w:jc w:val="both"/>
              <w:rPr>
                <w:lang w:val="en-US"/>
              </w:rPr>
            </w:pPr>
          </w:p>
          <w:p w14:paraId="1182AFC0" w14:textId="77777777" w:rsidR="000C3FBF" w:rsidRDefault="000C3FBF" w:rsidP="003029CE">
            <w:pPr>
              <w:jc w:val="both"/>
              <w:rPr>
                <w:lang w:val="en-US"/>
              </w:rPr>
            </w:pPr>
          </w:p>
          <w:p w14:paraId="5D9D0482" w14:textId="77777777" w:rsidR="000C3FBF" w:rsidRDefault="000C3FBF" w:rsidP="003029CE">
            <w:pPr>
              <w:jc w:val="both"/>
              <w:rPr>
                <w:lang w:val="en-US"/>
              </w:rPr>
            </w:pPr>
          </w:p>
        </w:tc>
      </w:tr>
    </w:tbl>
    <w:p w14:paraId="4766690B" w14:textId="77777777" w:rsidR="000C3FBF" w:rsidRDefault="000C3FBF" w:rsidP="000C3FBF">
      <w:pPr>
        <w:jc w:val="both"/>
        <w:rPr>
          <w:lang w:val="en-US"/>
        </w:rPr>
      </w:pPr>
    </w:p>
    <w:p w14:paraId="3ED8A549" w14:textId="39CB233D" w:rsidR="000C3FBF" w:rsidRDefault="000702D1" w:rsidP="000C3FBF">
      <w:pPr>
        <w:pStyle w:val="Heading2"/>
      </w:pPr>
      <w:r>
        <w:t>Task 7</w:t>
      </w:r>
    </w:p>
    <w:p w14:paraId="1849B6A4" w14:textId="77777777" w:rsidR="000C3FBF" w:rsidRDefault="000C3FBF" w:rsidP="000C3FBF">
      <w:pPr>
        <w:ind w:firstLine="432"/>
        <w:jc w:val="both"/>
        <w:rPr>
          <w:lang w:val="en-US"/>
        </w:rPr>
      </w:pPr>
    </w:p>
    <w:p w14:paraId="5EF0723D" w14:textId="1E699C4E" w:rsidR="000C3FBF" w:rsidRDefault="000C3FBF" w:rsidP="000C3FBF">
      <w:pPr>
        <w:spacing w:after="160" w:line="259" w:lineRule="auto"/>
        <w:ind w:left="720"/>
        <w:rPr>
          <w:b/>
        </w:rPr>
      </w:pPr>
      <w:r>
        <w:rPr>
          <w:b/>
        </w:rPr>
        <w:t xml:space="preserve">Create a stored procedure using a CURSOR which will </w:t>
      </w:r>
      <w:r w:rsidR="00E22604">
        <w:rPr>
          <w:b/>
        </w:rPr>
        <w:t>populate</w:t>
      </w:r>
      <w:r>
        <w:rPr>
          <w:b/>
        </w:rPr>
        <w:t xml:space="preserve"> the “Accountancy” table with the values in the order: id, name (first name and last name), salary.</w:t>
      </w:r>
    </w:p>
    <w:p w14:paraId="599C33B8" w14:textId="102C83F8" w:rsidR="000C3FBF" w:rsidRDefault="000C3FBF" w:rsidP="000C3FBF">
      <w:pPr>
        <w:spacing w:after="160" w:line="259" w:lineRule="auto"/>
        <w:ind w:left="720"/>
        <w:rPr>
          <w:b/>
        </w:rPr>
      </w:pPr>
      <w:r>
        <w:rPr>
          <w:b/>
        </w:rPr>
        <w:t>Check the “Accountancy” table.</w:t>
      </w:r>
    </w:p>
    <w:p w14:paraId="7AD85E07" w14:textId="77777777" w:rsidR="000C3FBF" w:rsidRDefault="000C3FBF" w:rsidP="000C3FBF">
      <w:pPr>
        <w:spacing w:after="160" w:line="259" w:lineRule="auto"/>
        <w:ind w:left="720"/>
        <w:rPr>
          <w:b/>
        </w:rPr>
      </w:pPr>
    </w:p>
    <w:p w14:paraId="495B84FF" w14:textId="77777777" w:rsidR="000C3FBF" w:rsidRPr="00BC422C" w:rsidRDefault="000C3FBF" w:rsidP="000C3FBF">
      <w:pPr>
        <w:jc w:val="both"/>
        <w:rPr>
          <w:b/>
          <w:lang w:val="en-US"/>
        </w:rPr>
      </w:pPr>
      <w:r w:rsidRPr="00BC422C">
        <w:rPr>
          <w:b/>
          <w:lang w:val="en-US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0C3FBF" w14:paraId="09F261CD" w14:textId="77777777" w:rsidTr="003029CE">
        <w:tc>
          <w:tcPr>
            <w:tcW w:w="9243" w:type="dxa"/>
          </w:tcPr>
          <w:p w14:paraId="570A079F" w14:textId="77777777" w:rsidR="000C3FBF" w:rsidRDefault="000C3FBF" w:rsidP="003029CE">
            <w:pPr>
              <w:jc w:val="both"/>
              <w:rPr>
                <w:lang w:val="en-US"/>
              </w:rPr>
            </w:pPr>
          </w:p>
          <w:p w14:paraId="20BD6D03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my_proc</w:t>
            </w:r>
            <w:proofErr w:type="spellEnd"/>
          </w:p>
          <w:p w14:paraId="1E0BD21D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46885F57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8BE62A8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3ADBCBA8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D20B2FE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@name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A7F6E47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@salary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</w:p>
          <w:p w14:paraId="55B64F84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E155DDC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4BE91C6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curP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cursor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</w:p>
          <w:p w14:paraId="3DEB0C08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D396419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1DC20114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6B0289E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first_name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F1312C3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proofErr w:type="spellEnd"/>
          </w:p>
          <w:p w14:paraId="39C382C1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14:paraId="1C7BFDA2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person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</w:p>
          <w:p w14:paraId="5BBDE952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job_id</w:t>
            </w:r>
            <w:proofErr w:type="spellEnd"/>
          </w:p>
          <w:p w14:paraId="1FACD4D8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salary_id</w:t>
            </w:r>
            <w:proofErr w:type="spellEnd"/>
          </w:p>
          <w:p w14:paraId="446E2514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0915C76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394FFCB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curP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36260249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curP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@salary</w:t>
            </w:r>
            <w:proofErr w:type="spellEnd"/>
          </w:p>
          <w:p w14:paraId="6B3287F4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C9688E4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@@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Fetch_Status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060E4004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Accountancy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salary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@salary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BBA7ADE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6C08974C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0A13A2B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curP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@salary</w:t>
            </w:r>
            <w:proofErr w:type="spellEnd"/>
          </w:p>
          <w:p w14:paraId="64414B53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7F3A8D6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of Fetch</w:t>
            </w:r>
          </w:p>
          <w:p w14:paraId="19A0F2FC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E966DD6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Close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curP</w:t>
            </w:r>
            <w:proofErr w:type="spellEnd"/>
          </w:p>
          <w:p w14:paraId="7C007EBC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Deallocate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curP</w:t>
            </w:r>
            <w:proofErr w:type="spellEnd"/>
          </w:p>
          <w:p w14:paraId="3A0AE3E4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ED56364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my_proc</w:t>
            </w:r>
            <w:proofErr w:type="spellEnd"/>
          </w:p>
          <w:p w14:paraId="6B52CAB1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236E08F" w14:textId="77777777" w:rsidR="007B277F" w:rsidRDefault="007B277F" w:rsidP="007B27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Accountancy</w:t>
            </w:r>
          </w:p>
          <w:p w14:paraId="36D34890" w14:textId="77777777" w:rsidR="000C3FBF" w:rsidRDefault="000C3FBF" w:rsidP="003029CE">
            <w:pPr>
              <w:jc w:val="both"/>
              <w:rPr>
                <w:lang w:val="en-US"/>
              </w:rPr>
            </w:pPr>
            <w:bookmarkStart w:id="22" w:name="_GoBack"/>
            <w:bookmarkEnd w:id="22"/>
          </w:p>
          <w:p w14:paraId="62938212" w14:textId="77777777" w:rsidR="000C3FBF" w:rsidRDefault="000C3FBF" w:rsidP="003029CE">
            <w:pPr>
              <w:jc w:val="both"/>
              <w:rPr>
                <w:lang w:val="en-US"/>
              </w:rPr>
            </w:pPr>
          </w:p>
          <w:p w14:paraId="4FF1CA80" w14:textId="77777777" w:rsidR="000C3FBF" w:rsidRDefault="000C3FBF" w:rsidP="003029CE">
            <w:pPr>
              <w:jc w:val="both"/>
              <w:rPr>
                <w:lang w:val="en-US"/>
              </w:rPr>
            </w:pPr>
          </w:p>
        </w:tc>
      </w:tr>
    </w:tbl>
    <w:p w14:paraId="7B69E34C" w14:textId="77777777" w:rsidR="006C5E29" w:rsidRDefault="006C5E29" w:rsidP="006C5E29">
      <w:pPr>
        <w:jc w:val="both"/>
        <w:rPr>
          <w:lang w:val="en-US"/>
        </w:rPr>
      </w:pPr>
    </w:p>
    <w:p w14:paraId="546333E3" w14:textId="77777777" w:rsidR="000C3FBF" w:rsidRDefault="000C3FBF" w:rsidP="000C3FBF">
      <w:pPr>
        <w:jc w:val="both"/>
        <w:rPr>
          <w:lang w:val="en-US"/>
        </w:rPr>
      </w:pPr>
    </w:p>
    <w:p w14:paraId="329EAC06" w14:textId="77777777" w:rsidR="000C3FBF" w:rsidRDefault="000C3FBF" w:rsidP="000C3FBF">
      <w:pPr>
        <w:jc w:val="both"/>
        <w:rPr>
          <w:lang w:val="en-US"/>
        </w:rPr>
      </w:pPr>
    </w:p>
    <w:p w14:paraId="2B1B5DAD" w14:textId="77777777" w:rsidR="000C3FBF" w:rsidRDefault="000C3FBF" w:rsidP="000C3FBF">
      <w:pPr>
        <w:jc w:val="both"/>
        <w:rPr>
          <w:lang w:val="en-US"/>
        </w:rPr>
      </w:pPr>
    </w:p>
    <w:p w14:paraId="339FD52A" w14:textId="77777777" w:rsidR="00255CE4" w:rsidRDefault="00255CE4" w:rsidP="00255CE4">
      <w:pPr>
        <w:jc w:val="both"/>
        <w:rPr>
          <w:lang w:val="en-US"/>
        </w:rPr>
      </w:pPr>
    </w:p>
    <w:p w14:paraId="195C5281" w14:textId="77777777" w:rsidR="00255CE4" w:rsidRDefault="00255CE4" w:rsidP="00255CE4">
      <w:pPr>
        <w:jc w:val="both"/>
        <w:rPr>
          <w:lang w:val="en-US"/>
        </w:rPr>
      </w:pPr>
    </w:p>
    <w:p w14:paraId="2523C1BA" w14:textId="77777777" w:rsidR="00B32164" w:rsidRDefault="00B32164" w:rsidP="00BC422C">
      <w:pPr>
        <w:ind w:firstLine="432"/>
        <w:jc w:val="both"/>
        <w:rPr>
          <w:lang w:val="en-US"/>
        </w:rPr>
      </w:pPr>
    </w:p>
    <w:sectPr w:rsidR="00B32164" w:rsidSect="00FC7743">
      <w:headerReference w:type="default" r:id="rId13"/>
      <w:footerReference w:type="default" r:id="rId14"/>
      <w:pgSz w:w="11907" w:h="16839" w:code="9"/>
      <w:pgMar w:top="1440" w:right="1440" w:bottom="1440" w:left="1440" w:header="77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4C7D0" w14:textId="77777777" w:rsidR="00472F30" w:rsidRDefault="00472F30" w:rsidP="00813767">
      <w:r>
        <w:separator/>
      </w:r>
    </w:p>
    <w:p w14:paraId="28D236C7" w14:textId="77777777" w:rsidR="00472F30" w:rsidRDefault="00472F30"/>
    <w:p w14:paraId="238C3D52" w14:textId="77777777" w:rsidR="00472F30" w:rsidRDefault="00472F30"/>
    <w:p w14:paraId="56194223" w14:textId="77777777" w:rsidR="00472F30" w:rsidRDefault="00472F30"/>
    <w:p w14:paraId="220B2045" w14:textId="77777777" w:rsidR="00472F30" w:rsidRDefault="00472F30"/>
    <w:p w14:paraId="1FE1AB98" w14:textId="77777777" w:rsidR="00472F30" w:rsidRDefault="00472F30"/>
    <w:p w14:paraId="2F80A65C" w14:textId="77777777" w:rsidR="00472F30" w:rsidRDefault="00472F30"/>
    <w:p w14:paraId="757ADD7A" w14:textId="77777777" w:rsidR="00472F30" w:rsidRDefault="00472F30"/>
    <w:p w14:paraId="058F8B28" w14:textId="77777777" w:rsidR="00472F30" w:rsidRDefault="00472F30"/>
  </w:endnote>
  <w:endnote w:type="continuationSeparator" w:id="0">
    <w:p w14:paraId="459C541F" w14:textId="77777777" w:rsidR="00472F30" w:rsidRDefault="00472F30" w:rsidP="00813767">
      <w:r>
        <w:continuationSeparator/>
      </w:r>
    </w:p>
    <w:p w14:paraId="1953F5EB" w14:textId="77777777" w:rsidR="00472F30" w:rsidRDefault="00472F30"/>
    <w:p w14:paraId="450DE4E1" w14:textId="77777777" w:rsidR="00472F30" w:rsidRDefault="00472F30"/>
    <w:p w14:paraId="41126188" w14:textId="77777777" w:rsidR="00472F30" w:rsidRDefault="00472F30"/>
    <w:p w14:paraId="7934776B" w14:textId="77777777" w:rsidR="00472F30" w:rsidRDefault="00472F30"/>
    <w:p w14:paraId="6CD63BFB" w14:textId="77777777" w:rsidR="00472F30" w:rsidRDefault="00472F30"/>
    <w:p w14:paraId="71C7EC9D" w14:textId="77777777" w:rsidR="00472F30" w:rsidRDefault="00472F30"/>
    <w:p w14:paraId="1DCD3A8C" w14:textId="77777777" w:rsidR="00472F30" w:rsidRDefault="00472F30"/>
    <w:p w14:paraId="654BDBE8" w14:textId="77777777" w:rsidR="00472F30" w:rsidRDefault="00472F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0551B" w14:textId="77777777" w:rsidR="006202BC" w:rsidRPr="00512936" w:rsidRDefault="006202BC" w:rsidP="008440D2">
    <w:pPr>
      <w:tabs>
        <w:tab w:val="left" w:pos="4032"/>
      </w:tabs>
      <w:rPr>
        <w:lang w:val="en-US"/>
      </w:rPr>
    </w:pPr>
    <w:r w:rsidRPr="007D0B5F">
      <w:rPr>
        <w:noProof/>
        <w:color w:val="4A4E52"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6DA62A3" wp14:editId="1306F058">
              <wp:simplePos x="0" y="0"/>
              <wp:positionH relativeFrom="column">
                <wp:posOffset>4623435</wp:posOffset>
              </wp:positionH>
              <wp:positionV relativeFrom="paragraph">
                <wp:posOffset>469265</wp:posOffset>
              </wp:positionV>
              <wp:extent cx="1197610" cy="247650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761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6D4C3B" w14:textId="77777777" w:rsidR="006202BC" w:rsidRDefault="006202BC" w:rsidP="00175E3E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B277F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DA62A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64.05pt;margin-top:36.95pt;width:94.3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" filled="f" stroked="f">
              <v:textbox>
                <w:txbxContent>
                  <w:p w14:paraId="3C6D4C3B" w14:textId="77777777" w:rsidR="006202BC" w:rsidRDefault="006202BC" w:rsidP="00175E3E">
                    <w:pPr>
                      <w:pStyle w:val="Footer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B277F">
                      <w:rPr>
                        <w:noProof/>
                      </w:rPr>
                      <w:t>9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5648" behindDoc="1" locked="0" layoutInCell="1" allowOverlap="1" wp14:anchorId="0C3F0D61" wp14:editId="69F0F88F">
          <wp:simplePos x="0" y="0"/>
          <wp:positionH relativeFrom="column">
            <wp:posOffset>-939772</wp:posOffset>
          </wp:positionH>
          <wp:positionV relativeFrom="paragraph">
            <wp:posOffset>421354</wp:posOffset>
          </wp:positionV>
          <wp:extent cx="7751227" cy="292807"/>
          <wp:effectExtent l="0" t="0" r="254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mple-footer-Case-Stud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227" cy="2928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0B5F">
      <w:rPr>
        <w:noProof/>
        <w:color w:val="4A4E52"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C7C7A3D" wp14:editId="2E6A4C67">
              <wp:simplePos x="0" y="0"/>
              <wp:positionH relativeFrom="column">
                <wp:posOffset>-95249</wp:posOffset>
              </wp:positionH>
              <wp:positionV relativeFrom="paragraph">
                <wp:posOffset>466725</wp:posOffset>
              </wp:positionV>
              <wp:extent cx="1466850" cy="247650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D842DE" w14:textId="77777777" w:rsidR="006202BC" w:rsidRDefault="006202BC" w:rsidP="007D0B5F">
                          <w:pPr>
                            <w:pStyle w:val="Footer"/>
                          </w:pPr>
                          <w:r>
                            <w:t>IN YOUR ZONE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7C7A3D" id="_x0000_s1030" type="#_x0000_t202" style="position:absolute;margin-left:-7.5pt;margin-top:36.75pt;width:115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" filled="f" stroked="f">
              <v:textbox>
                <w:txbxContent>
                  <w:p w14:paraId="7ED842DE" w14:textId="77777777" w:rsidR="006202BC" w:rsidRDefault="006202BC" w:rsidP="007D0B5F">
                    <w:pPr>
                      <w:pStyle w:val="Footer"/>
                    </w:pPr>
                    <w:r>
                      <w:t>IN YOUR ZONE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FAF12" w14:textId="77777777" w:rsidR="00472F30" w:rsidRDefault="00472F30" w:rsidP="00813767">
      <w:r>
        <w:separator/>
      </w:r>
    </w:p>
    <w:p w14:paraId="700C0C92" w14:textId="77777777" w:rsidR="00472F30" w:rsidRDefault="00472F30"/>
    <w:p w14:paraId="194B1E60" w14:textId="77777777" w:rsidR="00472F30" w:rsidRDefault="00472F30"/>
    <w:p w14:paraId="71D8FA8D" w14:textId="77777777" w:rsidR="00472F30" w:rsidRDefault="00472F30"/>
    <w:p w14:paraId="2C10DD79" w14:textId="77777777" w:rsidR="00472F30" w:rsidRDefault="00472F30"/>
    <w:p w14:paraId="1E0D3450" w14:textId="77777777" w:rsidR="00472F30" w:rsidRDefault="00472F30"/>
    <w:p w14:paraId="7B9CB43B" w14:textId="77777777" w:rsidR="00472F30" w:rsidRDefault="00472F30"/>
    <w:p w14:paraId="45BB2D1A" w14:textId="77777777" w:rsidR="00472F30" w:rsidRDefault="00472F30"/>
    <w:p w14:paraId="38BE070D" w14:textId="77777777" w:rsidR="00472F30" w:rsidRDefault="00472F30"/>
  </w:footnote>
  <w:footnote w:type="continuationSeparator" w:id="0">
    <w:p w14:paraId="33376057" w14:textId="77777777" w:rsidR="00472F30" w:rsidRDefault="00472F30" w:rsidP="00813767">
      <w:r>
        <w:continuationSeparator/>
      </w:r>
    </w:p>
    <w:p w14:paraId="6E77AE76" w14:textId="77777777" w:rsidR="00472F30" w:rsidRDefault="00472F30"/>
    <w:p w14:paraId="006CE24D" w14:textId="77777777" w:rsidR="00472F30" w:rsidRDefault="00472F30"/>
    <w:p w14:paraId="6C325A25" w14:textId="77777777" w:rsidR="00472F30" w:rsidRDefault="00472F30"/>
    <w:p w14:paraId="62B923CB" w14:textId="77777777" w:rsidR="00472F30" w:rsidRDefault="00472F30"/>
    <w:p w14:paraId="739F0CC4" w14:textId="77777777" w:rsidR="00472F30" w:rsidRDefault="00472F30"/>
    <w:p w14:paraId="37B9BC3B" w14:textId="77777777" w:rsidR="00472F30" w:rsidRDefault="00472F30"/>
    <w:p w14:paraId="6B76F52E" w14:textId="77777777" w:rsidR="00472F30" w:rsidRDefault="00472F30"/>
    <w:p w14:paraId="4DA8C611" w14:textId="77777777" w:rsidR="00472F30" w:rsidRDefault="00472F3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25"/>
      <w:gridCol w:w="3302"/>
    </w:tblGrid>
    <w:tr w:rsidR="006202BC" w:rsidRPr="00673235" w14:paraId="7D89EEFB" w14:textId="77777777" w:rsidTr="00673235">
      <w:sdt>
        <w:sdtPr>
          <w:rPr>
            <w:rStyle w:val="HeaderChar"/>
          </w:rPr>
          <w:alias w:val="Title"/>
          <w:tag w:val=""/>
          <w:id w:val="-10338022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HeaderChar"/>
          </w:rPr>
        </w:sdtEndPr>
        <w:sdtContent>
          <w:tc>
            <w:tcPr>
              <w:tcW w:w="3171" w:type="pct"/>
              <w:vAlign w:val="bottom"/>
            </w:tcPr>
            <w:p w14:paraId="68765525" w14:textId="77777777" w:rsidR="006202BC" w:rsidRPr="00673235" w:rsidRDefault="00194645" w:rsidP="00673235">
              <w:pPr>
                <w:tabs>
                  <w:tab w:val="center" w:pos="4680"/>
                  <w:tab w:val="right" w:pos="9360"/>
                </w:tabs>
                <w:jc w:val="both"/>
                <w:rPr>
                  <w:color w:val="AA0B19"/>
                </w:rPr>
              </w:pPr>
              <w:r>
                <w:rPr>
                  <w:rStyle w:val="HeaderChar"/>
                </w:rPr>
                <w:t>SQL Test</w:t>
              </w:r>
            </w:p>
          </w:tc>
        </w:sdtContent>
      </w:sdt>
      <w:tc>
        <w:tcPr>
          <w:tcW w:w="1829" w:type="pct"/>
          <w:vAlign w:val="bottom"/>
        </w:tcPr>
        <w:p w14:paraId="1EAD6860" w14:textId="77777777" w:rsidR="006202BC" w:rsidRPr="00673235" w:rsidRDefault="006202BC" w:rsidP="00673235">
          <w:pPr>
            <w:jc w:val="right"/>
            <w:rPr>
              <w:color w:val="4A4E52"/>
            </w:rPr>
          </w:pPr>
          <w:r w:rsidRPr="00673235">
            <w:rPr>
              <w:noProof/>
              <w:color w:val="4A4E52"/>
              <w:lang w:val="en-US"/>
            </w:rPr>
            <w:drawing>
              <wp:inline distT="0" distB="0" distL="0" distR="0" wp14:anchorId="5B3B2DF9" wp14:editId="085F9B6D">
                <wp:extent cx="1809750" cy="600075"/>
                <wp:effectExtent l="0" t="0" r="0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ase-Study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202BC" w:rsidRPr="00673235" w14:paraId="57F0705F" w14:textId="77777777" w:rsidTr="00673235">
      <w:trPr>
        <w:trHeight w:hRule="exact" w:val="115"/>
      </w:trPr>
      <w:tc>
        <w:tcPr>
          <w:tcW w:w="3171" w:type="pct"/>
          <w:vAlign w:val="bottom"/>
        </w:tcPr>
        <w:p w14:paraId="2FA217A8" w14:textId="77777777" w:rsidR="006202BC" w:rsidRPr="00673235" w:rsidRDefault="006202BC" w:rsidP="00673235">
          <w:pPr>
            <w:rPr>
              <w:rFonts w:ascii="Verdana" w:hAnsi="Verdana"/>
              <w:color w:val="AA0B19"/>
            </w:rPr>
          </w:pPr>
        </w:p>
      </w:tc>
      <w:tc>
        <w:tcPr>
          <w:tcW w:w="1829" w:type="pct"/>
          <w:vAlign w:val="bottom"/>
        </w:tcPr>
        <w:p w14:paraId="78726743" w14:textId="77777777" w:rsidR="006202BC" w:rsidRPr="00673235" w:rsidRDefault="006202BC" w:rsidP="00673235">
          <w:pPr>
            <w:jc w:val="right"/>
            <w:rPr>
              <w:noProof/>
              <w:color w:val="4A4E52"/>
              <w:lang w:val="en-US"/>
            </w:rPr>
          </w:pPr>
        </w:p>
      </w:tc>
    </w:tr>
  </w:tbl>
  <w:p w14:paraId="3E13D03E" w14:textId="77777777" w:rsidR="006202BC" w:rsidRDefault="006202BC" w:rsidP="0009317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8F109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Description: http://i.msdn.microsoft.com/Global/Images/clear.gif" style="width:.75pt;height:.75pt;visibility:visible" o:bullet="t">
        <v:imagedata r:id="rId1" o:title="clear"/>
      </v:shape>
    </w:pict>
  </w:numPicBullet>
  <w:abstractNum w:abstractNumId="0" w15:restartNumberingAfterBreak="0">
    <w:nsid w:val="FFFFFF88"/>
    <w:multiLevelType w:val="singleLevel"/>
    <w:tmpl w:val="972039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73432"/>
    <w:multiLevelType w:val="hybridMultilevel"/>
    <w:tmpl w:val="46F47276"/>
    <w:lvl w:ilvl="0" w:tplc="00ECE0C4">
      <w:start w:val="1"/>
      <w:numFmt w:val="decimal"/>
      <w:lvlText w:val="Example %1."/>
      <w:lvlJc w:val="left"/>
      <w:pPr>
        <w:ind w:left="720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B2883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03F2125C"/>
    <w:multiLevelType w:val="hybridMultilevel"/>
    <w:tmpl w:val="9368905A"/>
    <w:lvl w:ilvl="0" w:tplc="64A81EF6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C00000"/>
      </w:rPr>
    </w:lvl>
    <w:lvl w:ilvl="1" w:tplc="04180019" w:tentative="1">
      <w:start w:val="1"/>
      <w:numFmt w:val="lowerLetter"/>
      <w:lvlText w:val="%2."/>
      <w:lvlJc w:val="left"/>
      <w:pPr>
        <w:ind w:left="1506" w:hanging="360"/>
      </w:pPr>
    </w:lvl>
    <w:lvl w:ilvl="2" w:tplc="0418001B" w:tentative="1">
      <w:start w:val="1"/>
      <w:numFmt w:val="lowerRoman"/>
      <w:lvlText w:val="%3."/>
      <w:lvlJc w:val="right"/>
      <w:pPr>
        <w:ind w:left="2226" w:hanging="180"/>
      </w:pPr>
    </w:lvl>
    <w:lvl w:ilvl="3" w:tplc="0418000F" w:tentative="1">
      <w:start w:val="1"/>
      <w:numFmt w:val="decimal"/>
      <w:lvlText w:val="%4."/>
      <w:lvlJc w:val="left"/>
      <w:pPr>
        <w:ind w:left="2946" w:hanging="360"/>
      </w:pPr>
    </w:lvl>
    <w:lvl w:ilvl="4" w:tplc="04180019" w:tentative="1">
      <w:start w:val="1"/>
      <w:numFmt w:val="lowerLetter"/>
      <w:lvlText w:val="%5."/>
      <w:lvlJc w:val="left"/>
      <w:pPr>
        <w:ind w:left="3666" w:hanging="360"/>
      </w:pPr>
    </w:lvl>
    <w:lvl w:ilvl="5" w:tplc="0418001B" w:tentative="1">
      <w:start w:val="1"/>
      <w:numFmt w:val="lowerRoman"/>
      <w:lvlText w:val="%6."/>
      <w:lvlJc w:val="right"/>
      <w:pPr>
        <w:ind w:left="4386" w:hanging="180"/>
      </w:pPr>
    </w:lvl>
    <w:lvl w:ilvl="6" w:tplc="0418000F" w:tentative="1">
      <w:start w:val="1"/>
      <w:numFmt w:val="decimal"/>
      <w:lvlText w:val="%7."/>
      <w:lvlJc w:val="left"/>
      <w:pPr>
        <w:ind w:left="5106" w:hanging="360"/>
      </w:pPr>
    </w:lvl>
    <w:lvl w:ilvl="7" w:tplc="04180019" w:tentative="1">
      <w:start w:val="1"/>
      <w:numFmt w:val="lowerLetter"/>
      <w:lvlText w:val="%8."/>
      <w:lvlJc w:val="left"/>
      <w:pPr>
        <w:ind w:left="5826" w:hanging="360"/>
      </w:pPr>
    </w:lvl>
    <w:lvl w:ilvl="8" w:tplc="041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7550B20"/>
    <w:multiLevelType w:val="multilevel"/>
    <w:tmpl w:val="048A7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08A375ED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0B305CCF"/>
    <w:multiLevelType w:val="hybridMultilevel"/>
    <w:tmpl w:val="2E4A136C"/>
    <w:lvl w:ilvl="0" w:tplc="AD08C0A2">
      <w:start w:val="1"/>
      <w:numFmt w:val="decimal"/>
      <w:lvlText w:val="Example %1."/>
      <w:lvlJc w:val="left"/>
      <w:pPr>
        <w:ind w:left="358" w:hanging="360"/>
      </w:pPr>
      <w:rPr>
        <w:rFonts w:hint="default"/>
        <w:b/>
      </w:rPr>
    </w:lvl>
    <w:lvl w:ilvl="1" w:tplc="04180019">
      <w:start w:val="1"/>
      <w:numFmt w:val="lowerLetter"/>
      <w:lvlText w:val="%2."/>
      <w:lvlJc w:val="left"/>
      <w:pPr>
        <w:ind w:left="794" w:hanging="360"/>
      </w:pPr>
    </w:lvl>
    <w:lvl w:ilvl="2" w:tplc="0418001B" w:tentative="1">
      <w:start w:val="1"/>
      <w:numFmt w:val="lowerRoman"/>
      <w:lvlText w:val="%3."/>
      <w:lvlJc w:val="right"/>
      <w:pPr>
        <w:ind w:left="1514" w:hanging="180"/>
      </w:pPr>
    </w:lvl>
    <w:lvl w:ilvl="3" w:tplc="0418000F" w:tentative="1">
      <w:start w:val="1"/>
      <w:numFmt w:val="decimal"/>
      <w:lvlText w:val="%4."/>
      <w:lvlJc w:val="left"/>
      <w:pPr>
        <w:ind w:left="2234" w:hanging="360"/>
      </w:pPr>
    </w:lvl>
    <w:lvl w:ilvl="4" w:tplc="04180019" w:tentative="1">
      <w:start w:val="1"/>
      <w:numFmt w:val="lowerLetter"/>
      <w:lvlText w:val="%5."/>
      <w:lvlJc w:val="left"/>
      <w:pPr>
        <w:ind w:left="2954" w:hanging="360"/>
      </w:pPr>
    </w:lvl>
    <w:lvl w:ilvl="5" w:tplc="0418001B" w:tentative="1">
      <w:start w:val="1"/>
      <w:numFmt w:val="lowerRoman"/>
      <w:lvlText w:val="%6."/>
      <w:lvlJc w:val="right"/>
      <w:pPr>
        <w:ind w:left="3674" w:hanging="180"/>
      </w:pPr>
    </w:lvl>
    <w:lvl w:ilvl="6" w:tplc="0418000F" w:tentative="1">
      <w:start w:val="1"/>
      <w:numFmt w:val="decimal"/>
      <w:lvlText w:val="%7."/>
      <w:lvlJc w:val="left"/>
      <w:pPr>
        <w:ind w:left="4394" w:hanging="360"/>
      </w:pPr>
    </w:lvl>
    <w:lvl w:ilvl="7" w:tplc="04180019" w:tentative="1">
      <w:start w:val="1"/>
      <w:numFmt w:val="lowerLetter"/>
      <w:lvlText w:val="%8."/>
      <w:lvlJc w:val="left"/>
      <w:pPr>
        <w:ind w:left="5114" w:hanging="360"/>
      </w:pPr>
    </w:lvl>
    <w:lvl w:ilvl="8" w:tplc="0418001B" w:tentative="1">
      <w:start w:val="1"/>
      <w:numFmt w:val="lowerRoman"/>
      <w:lvlText w:val="%9."/>
      <w:lvlJc w:val="right"/>
      <w:pPr>
        <w:ind w:left="5834" w:hanging="180"/>
      </w:pPr>
    </w:lvl>
  </w:abstractNum>
  <w:abstractNum w:abstractNumId="7" w15:restartNumberingAfterBreak="0">
    <w:nsid w:val="12FA2917"/>
    <w:multiLevelType w:val="hybridMultilevel"/>
    <w:tmpl w:val="FEDE5380"/>
    <w:lvl w:ilvl="0" w:tplc="72F6DF0A">
      <w:start w:val="1"/>
      <w:numFmt w:val="decimal"/>
      <w:lvlText w:val="Image %1."/>
      <w:lvlJc w:val="left"/>
      <w:pPr>
        <w:ind w:left="108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368" w:hanging="360"/>
      </w:pPr>
    </w:lvl>
    <w:lvl w:ilvl="2" w:tplc="0418001B" w:tentative="1">
      <w:start w:val="1"/>
      <w:numFmt w:val="lowerRoman"/>
      <w:lvlText w:val="%3."/>
      <w:lvlJc w:val="right"/>
      <w:pPr>
        <w:ind w:left="2088" w:hanging="180"/>
      </w:pPr>
    </w:lvl>
    <w:lvl w:ilvl="3" w:tplc="0418000F" w:tentative="1">
      <w:start w:val="1"/>
      <w:numFmt w:val="decimal"/>
      <w:lvlText w:val="%4."/>
      <w:lvlJc w:val="left"/>
      <w:pPr>
        <w:ind w:left="2808" w:hanging="360"/>
      </w:pPr>
    </w:lvl>
    <w:lvl w:ilvl="4" w:tplc="04180019" w:tentative="1">
      <w:start w:val="1"/>
      <w:numFmt w:val="lowerLetter"/>
      <w:lvlText w:val="%5."/>
      <w:lvlJc w:val="left"/>
      <w:pPr>
        <w:ind w:left="3528" w:hanging="360"/>
      </w:pPr>
    </w:lvl>
    <w:lvl w:ilvl="5" w:tplc="0418001B" w:tentative="1">
      <w:start w:val="1"/>
      <w:numFmt w:val="lowerRoman"/>
      <w:lvlText w:val="%6."/>
      <w:lvlJc w:val="right"/>
      <w:pPr>
        <w:ind w:left="4248" w:hanging="180"/>
      </w:pPr>
    </w:lvl>
    <w:lvl w:ilvl="6" w:tplc="0418000F" w:tentative="1">
      <w:start w:val="1"/>
      <w:numFmt w:val="decimal"/>
      <w:lvlText w:val="%7."/>
      <w:lvlJc w:val="left"/>
      <w:pPr>
        <w:ind w:left="4968" w:hanging="360"/>
      </w:pPr>
    </w:lvl>
    <w:lvl w:ilvl="7" w:tplc="04180019" w:tentative="1">
      <w:start w:val="1"/>
      <w:numFmt w:val="lowerLetter"/>
      <w:lvlText w:val="%8."/>
      <w:lvlJc w:val="left"/>
      <w:pPr>
        <w:ind w:left="5688" w:hanging="360"/>
      </w:pPr>
    </w:lvl>
    <w:lvl w:ilvl="8" w:tplc="0418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151D3B73"/>
    <w:multiLevelType w:val="hybridMultilevel"/>
    <w:tmpl w:val="9CBEAF72"/>
    <w:lvl w:ilvl="0" w:tplc="6A76C0A6">
      <w:start w:val="1"/>
      <w:numFmt w:val="decimal"/>
      <w:lvlText w:val="Example %1."/>
      <w:lvlJc w:val="left"/>
      <w:pPr>
        <w:ind w:left="720" w:hanging="360"/>
      </w:pPr>
      <w:rPr>
        <w:rFonts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E65B0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160209B9"/>
    <w:multiLevelType w:val="hybridMultilevel"/>
    <w:tmpl w:val="6A92BEF4"/>
    <w:lvl w:ilvl="0" w:tplc="22BA8B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D68A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B05D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0E1A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4883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68D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961F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020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60E4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170C5E25"/>
    <w:multiLevelType w:val="hybridMultilevel"/>
    <w:tmpl w:val="FEC0C89E"/>
    <w:lvl w:ilvl="0" w:tplc="08090017">
      <w:start w:val="1"/>
      <w:numFmt w:val="lowerLetter"/>
      <w:lvlText w:val="%1)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18423F1F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198004A1"/>
    <w:multiLevelType w:val="hybridMultilevel"/>
    <w:tmpl w:val="90082CDA"/>
    <w:lvl w:ilvl="0" w:tplc="00ECE0C4">
      <w:start w:val="1"/>
      <w:numFmt w:val="decimal"/>
      <w:lvlText w:val="Example %1."/>
      <w:lvlJc w:val="left"/>
      <w:pPr>
        <w:ind w:left="720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54D09"/>
    <w:multiLevelType w:val="hybridMultilevel"/>
    <w:tmpl w:val="31224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17A0F"/>
    <w:multiLevelType w:val="hybridMultilevel"/>
    <w:tmpl w:val="D980C6C4"/>
    <w:lvl w:ilvl="0" w:tplc="2798431E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24BD1FEE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26CE62E4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2844740D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2BBF06DB"/>
    <w:multiLevelType w:val="hybridMultilevel"/>
    <w:tmpl w:val="7E68ED78"/>
    <w:lvl w:ilvl="0" w:tplc="08090019">
      <w:start w:val="1"/>
      <w:numFmt w:val="lowerLetter"/>
      <w:lvlText w:val="%1.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2C09227B"/>
    <w:multiLevelType w:val="hybridMultilevel"/>
    <w:tmpl w:val="31B2C62C"/>
    <w:lvl w:ilvl="0" w:tplc="C8D2CD1A">
      <w:start w:val="1"/>
      <w:numFmt w:val="decimal"/>
      <w:lvlText w:val="Task %1."/>
      <w:lvlJc w:val="left"/>
      <w:pPr>
        <w:ind w:left="1146" w:hanging="360"/>
      </w:pPr>
      <w:rPr>
        <w:rFonts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FA2205"/>
    <w:multiLevelType w:val="hybridMultilevel"/>
    <w:tmpl w:val="F112E94A"/>
    <w:lvl w:ilvl="0" w:tplc="2798431E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31C64533"/>
    <w:multiLevelType w:val="hybridMultilevel"/>
    <w:tmpl w:val="5832F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A10371"/>
    <w:multiLevelType w:val="multilevel"/>
    <w:tmpl w:val="3F725B7A"/>
    <w:styleLink w:val="Endavabulletedlist"/>
    <w:lvl w:ilvl="0">
      <w:start w:val="1"/>
      <w:numFmt w:val="bullet"/>
      <w:pStyle w:val="ListBullet"/>
      <w:lvlText w:val="•"/>
      <w:lvlJc w:val="left"/>
      <w:pPr>
        <w:ind w:left="720" w:hanging="360"/>
      </w:pPr>
      <w:rPr>
        <w:rFonts w:ascii="Verdana" w:hAnsi="Verdana" w:hint="default"/>
        <w:b w:val="0"/>
        <w:i w:val="0"/>
        <w:color w:val="AA0B19"/>
        <w:sz w:val="32"/>
      </w:rPr>
    </w:lvl>
    <w:lvl w:ilvl="1">
      <w:start w:val="1"/>
      <w:numFmt w:val="bullet"/>
      <w:pStyle w:val="ListBullet2"/>
      <w:lvlText w:val="•"/>
      <w:lvlJc w:val="left"/>
      <w:pPr>
        <w:ind w:left="1080" w:hanging="360"/>
      </w:pPr>
      <w:rPr>
        <w:rFonts w:ascii="Verdana" w:hAnsi="Verdana" w:cs="Courier New" w:hint="default"/>
        <w:color w:val="AA0B19"/>
        <w:sz w:val="28"/>
      </w:rPr>
    </w:lvl>
    <w:lvl w:ilvl="2">
      <w:start w:val="1"/>
      <w:numFmt w:val="bullet"/>
      <w:pStyle w:val="ListBullet3"/>
      <w:lvlText w:val="•"/>
      <w:lvlJc w:val="left"/>
      <w:pPr>
        <w:ind w:left="1440" w:hanging="360"/>
      </w:pPr>
      <w:rPr>
        <w:rFonts w:ascii="Verdana" w:hAnsi="Verdana" w:hint="default"/>
        <w:color w:val="AA0B19"/>
        <w:sz w:val="28"/>
      </w:rPr>
    </w:lvl>
    <w:lvl w:ilvl="3">
      <w:start w:val="1"/>
      <w:numFmt w:val="bullet"/>
      <w:pStyle w:val="ListBullet4"/>
      <w:lvlText w:val="•"/>
      <w:lvlJc w:val="left"/>
      <w:pPr>
        <w:ind w:left="1800" w:hanging="360"/>
      </w:pPr>
      <w:rPr>
        <w:rFonts w:ascii="Verdana" w:hAnsi="Verdana" w:hint="default"/>
        <w:color w:val="AA0B19"/>
        <w:sz w:val="24"/>
      </w:rPr>
    </w:lvl>
    <w:lvl w:ilvl="4">
      <w:start w:val="1"/>
      <w:numFmt w:val="bullet"/>
      <w:pStyle w:val="ListBullet5"/>
      <w:lvlText w:val="•"/>
      <w:lvlJc w:val="left"/>
      <w:pPr>
        <w:ind w:left="2160" w:hanging="360"/>
      </w:pPr>
      <w:rPr>
        <w:rFonts w:ascii="Verdana" w:hAnsi="Verdana" w:cs="Courier New" w:hint="default"/>
        <w:color w:val="AA0B19"/>
        <w:sz w:val="24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Verdana" w:hAnsi="Verdana" w:hint="default"/>
        <w:color w:val="AA0B19"/>
        <w:sz w:val="24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Verdana" w:hAnsi="Verdana" w:hint="default"/>
        <w:color w:val="AA0B19"/>
        <w:sz w:val="24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Verdana" w:hAnsi="Verdana" w:cs="Courier New" w:hint="default"/>
        <w:color w:val="AA0B19"/>
        <w:sz w:val="24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Verdana" w:hAnsi="Verdana" w:hint="default"/>
        <w:color w:val="AA0B19"/>
        <w:sz w:val="24"/>
      </w:rPr>
    </w:lvl>
  </w:abstractNum>
  <w:abstractNum w:abstractNumId="24" w15:restartNumberingAfterBreak="0">
    <w:nsid w:val="351D6590"/>
    <w:multiLevelType w:val="hybridMultilevel"/>
    <w:tmpl w:val="D980C6C4"/>
    <w:lvl w:ilvl="0" w:tplc="2798431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06" w:hanging="360"/>
      </w:pPr>
    </w:lvl>
    <w:lvl w:ilvl="2" w:tplc="0418001B" w:tentative="1">
      <w:start w:val="1"/>
      <w:numFmt w:val="lowerRoman"/>
      <w:lvlText w:val="%3."/>
      <w:lvlJc w:val="right"/>
      <w:pPr>
        <w:ind w:left="2226" w:hanging="180"/>
      </w:pPr>
    </w:lvl>
    <w:lvl w:ilvl="3" w:tplc="0418000F" w:tentative="1">
      <w:start w:val="1"/>
      <w:numFmt w:val="decimal"/>
      <w:lvlText w:val="%4."/>
      <w:lvlJc w:val="left"/>
      <w:pPr>
        <w:ind w:left="2946" w:hanging="360"/>
      </w:pPr>
    </w:lvl>
    <w:lvl w:ilvl="4" w:tplc="04180019" w:tentative="1">
      <w:start w:val="1"/>
      <w:numFmt w:val="lowerLetter"/>
      <w:lvlText w:val="%5."/>
      <w:lvlJc w:val="left"/>
      <w:pPr>
        <w:ind w:left="3666" w:hanging="360"/>
      </w:pPr>
    </w:lvl>
    <w:lvl w:ilvl="5" w:tplc="0418001B" w:tentative="1">
      <w:start w:val="1"/>
      <w:numFmt w:val="lowerRoman"/>
      <w:lvlText w:val="%6."/>
      <w:lvlJc w:val="right"/>
      <w:pPr>
        <w:ind w:left="4386" w:hanging="180"/>
      </w:pPr>
    </w:lvl>
    <w:lvl w:ilvl="6" w:tplc="0418000F" w:tentative="1">
      <w:start w:val="1"/>
      <w:numFmt w:val="decimal"/>
      <w:lvlText w:val="%7."/>
      <w:lvlJc w:val="left"/>
      <w:pPr>
        <w:ind w:left="5106" w:hanging="360"/>
      </w:pPr>
    </w:lvl>
    <w:lvl w:ilvl="7" w:tplc="04180019" w:tentative="1">
      <w:start w:val="1"/>
      <w:numFmt w:val="lowerLetter"/>
      <w:lvlText w:val="%8."/>
      <w:lvlJc w:val="left"/>
      <w:pPr>
        <w:ind w:left="5826" w:hanging="360"/>
      </w:pPr>
    </w:lvl>
    <w:lvl w:ilvl="8" w:tplc="041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3740448B"/>
    <w:multiLevelType w:val="hybridMultilevel"/>
    <w:tmpl w:val="37343246"/>
    <w:lvl w:ilvl="0" w:tplc="0BCCFF54">
      <w:start w:val="1"/>
      <w:numFmt w:val="decimal"/>
      <w:lvlText w:val="%1."/>
      <w:lvlJc w:val="left"/>
      <w:pPr>
        <w:ind w:left="720" w:hanging="360"/>
      </w:pPr>
      <w:rPr>
        <w:b/>
        <w:color w:val="913834"/>
        <w:sz w:val="24"/>
        <w:szCs w:val="24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50FE0"/>
    <w:multiLevelType w:val="hybridMultilevel"/>
    <w:tmpl w:val="9CD881E4"/>
    <w:lvl w:ilvl="0" w:tplc="0418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052DF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33E669B"/>
    <w:multiLevelType w:val="hybridMultilevel"/>
    <w:tmpl w:val="9CBEAF72"/>
    <w:lvl w:ilvl="0" w:tplc="6A76C0A6">
      <w:start w:val="1"/>
      <w:numFmt w:val="decimal"/>
      <w:lvlText w:val="Example %1."/>
      <w:lvlJc w:val="left"/>
      <w:pPr>
        <w:ind w:left="720" w:hanging="360"/>
      </w:pPr>
      <w:rPr>
        <w:rFonts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695460"/>
    <w:multiLevelType w:val="multilevel"/>
    <w:tmpl w:val="C874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D83772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513404ED"/>
    <w:multiLevelType w:val="hybridMultilevel"/>
    <w:tmpl w:val="3EB8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024B10"/>
    <w:multiLevelType w:val="hybridMultilevel"/>
    <w:tmpl w:val="29C60FC8"/>
    <w:lvl w:ilvl="0" w:tplc="C5028EA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80000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902477"/>
    <w:multiLevelType w:val="hybridMultilevel"/>
    <w:tmpl w:val="65EA2E04"/>
    <w:lvl w:ilvl="0" w:tplc="9D1CC4E8">
      <w:start w:val="1"/>
      <w:numFmt w:val="decimal"/>
      <w:lvlText w:val="%1."/>
      <w:lvlJc w:val="left"/>
      <w:pPr>
        <w:ind w:left="1494" w:hanging="360"/>
      </w:pPr>
      <w:rPr>
        <w:rFonts w:asciiTheme="minorHAnsi" w:hAnsiTheme="minorHAnsi" w:cstheme="minorHAnsi" w:hint="default"/>
        <w:b/>
        <w:color w:val="C00000"/>
        <w:sz w:val="22"/>
        <w:szCs w:val="22"/>
      </w:rPr>
    </w:lvl>
    <w:lvl w:ilvl="1" w:tplc="04180019" w:tentative="1">
      <w:start w:val="1"/>
      <w:numFmt w:val="lowerLetter"/>
      <w:lvlText w:val="%2."/>
      <w:lvlJc w:val="left"/>
      <w:pPr>
        <w:ind w:left="2214" w:hanging="360"/>
      </w:pPr>
    </w:lvl>
    <w:lvl w:ilvl="2" w:tplc="0418001B" w:tentative="1">
      <w:start w:val="1"/>
      <w:numFmt w:val="lowerRoman"/>
      <w:lvlText w:val="%3."/>
      <w:lvlJc w:val="right"/>
      <w:pPr>
        <w:ind w:left="2934" w:hanging="180"/>
      </w:pPr>
    </w:lvl>
    <w:lvl w:ilvl="3" w:tplc="0418000F" w:tentative="1">
      <w:start w:val="1"/>
      <w:numFmt w:val="decimal"/>
      <w:lvlText w:val="%4."/>
      <w:lvlJc w:val="left"/>
      <w:pPr>
        <w:ind w:left="3654" w:hanging="360"/>
      </w:pPr>
    </w:lvl>
    <w:lvl w:ilvl="4" w:tplc="04180019" w:tentative="1">
      <w:start w:val="1"/>
      <w:numFmt w:val="lowerLetter"/>
      <w:lvlText w:val="%5."/>
      <w:lvlJc w:val="left"/>
      <w:pPr>
        <w:ind w:left="4374" w:hanging="360"/>
      </w:pPr>
    </w:lvl>
    <w:lvl w:ilvl="5" w:tplc="0418001B" w:tentative="1">
      <w:start w:val="1"/>
      <w:numFmt w:val="lowerRoman"/>
      <w:lvlText w:val="%6."/>
      <w:lvlJc w:val="right"/>
      <w:pPr>
        <w:ind w:left="5094" w:hanging="180"/>
      </w:pPr>
    </w:lvl>
    <w:lvl w:ilvl="6" w:tplc="0418000F" w:tentative="1">
      <w:start w:val="1"/>
      <w:numFmt w:val="decimal"/>
      <w:lvlText w:val="%7."/>
      <w:lvlJc w:val="left"/>
      <w:pPr>
        <w:ind w:left="5814" w:hanging="360"/>
      </w:pPr>
    </w:lvl>
    <w:lvl w:ilvl="7" w:tplc="04180019" w:tentative="1">
      <w:start w:val="1"/>
      <w:numFmt w:val="lowerLetter"/>
      <w:lvlText w:val="%8."/>
      <w:lvlJc w:val="left"/>
      <w:pPr>
        <w:ind w:left="6534" w:hanging="360"/>
      </w:pPr>
    </w:lvl>
    <w:lvl w:ilvl="8" w:tplc="0418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5C1568CA"/>
    <w:multiLevelType w:val="hybridMultilevel"/>
    <w:tmpl w:val="31B2C62C"/>
    <w:lvl w:ilvl="0" w:tplc="C8D2CD1A">
      <w:start w:val="1"/>
      <w:numFmt w:val="decimal"/>
      <w:lvlText w:val="Task %1."/>
      <w:lvlJc w:val="left"/>
      <w:pPr>
        <w:ind w:left="1146" w:hanging="360"/>
      </w:pPr>
      <w:rPr>
        <w:rFonts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B4EF8"/>
    <w:multiLevelType w:val="hybridMultilevel"/>
    <w:tmpl w:val="915E2C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F9545E"/>
    <w:multiLevelType w:val="hybridMultilevel"/>
    <w:tmpl w:val="69EE61D4"/>
    <w:lvl w:ilvl="0" w:tplc="889C3BF2">
      <w:start w:val="1"/>
      <w:numFmt w:val="decimal"/>
      <w:lvlText w:val="Example %1."/>
      <w:lvlJc w:val="left"/>
      <w:pPr>
        <w:ind w:left="792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512" w:hanging="360"/>
      </w:pPr>
    </w:lvl>
    <w:lvl w:ilvl="2" w:tplc="0418001B" w:tentative="1">
      <w:start w:val="1"/>
      <w:numFmt w:val="lowerRoman"/>
      <w:lvlText w:val="%3."/>
      <w:lvlJc w:val="right"/>
      <w:pPr>
        <w:ind w:left="2232" w:hanging="180"/>
      </w:pPr>
    </w:lvl>
    <w:lvl w:ilvl="3" w:tplc="0418000F" w:tentative="1">
      <w:start w:val="1"/>
      <w:numFmt w:val="decimal"/>
      <w:lvlText w:val="%4."/>
      <w:lvlJc w:val="left"/>
      <w:pPr>
        <w:ind w:left="2952" w:hanging="360"/>
      </w:pPr>
    </w:lvl>
    <w:lvl w:ilvl="4" w:tplc="04180019" w:tentative="1">
      <w:start w:val="1"/>
      <w:numFmt w:val="lowerLetter"/>
      <w:lvlText w:val="%5."/>
      <w:lvlJc w:val="left"/>
      <w:pPr>
        <w:ind w:left="3672" w:hanging="360"/>
      </w:pPr>
    </w:lvl>
    <w:lvl w:ilvl="5" w:tplc="0418001B" w:tentative="1">
      <w:start w:val="1"/>
      <w:numFmt w:val="lowerRoman"/>
      <w:lvlText w:val="%6."/>
      <w:lvlJc w:val="right"/>
      <w:pPr>
        <w:ind w:left="4392" w:hanging="180"/>
      </w:pPr>
    </w:lvl>
    <w:lvl w:ilvl="6" w:tplc="0418000F" w:tentative="1">
      <w:start w:val="1"/>
      <w:numFmt w:val="decimal"/>
      <w:lvlText w:val="%7."/>
      <w:lvlJc w:val="left"/>
      <w:pPr>
        <w:ind w:left="5112" w:hanging="360"/>
      </w:pPr>
    </w:lvl>
    <w:lvl w:ilvl="7" w:tplc="04180019" w:tentative="1">
      <w:start w:val="1"/>
      <w:numFmt w:val="lowerLetter"/>
      <w:lvlText w:val="%8."/>
      <w:lvlJc w:val="left"/>
      <w:pPr>
        <w:ind w:left="5832" w:hanging="360"/>
      </w:pPr>
    </w:lvl>
    <w:lvl w:ilvl="8" w:tplc="041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7" w15:restartNumberingAfterBreak="0">
    <w:nsid w:val="69BA3F5E"/>
    <w:multiLevelType w:val="hybridMultilevel"/>
    <w:tmpl w:val="95126EFA"/>
    <w:lvl w:ilvl="0" w:tplc="6A76C0A6">
      <w:start w:val="1"/>
      <w:numFmt w:val="decimal"/>
      <w:lvlText w:val="Example %1."/>
      <w:lvlJc w:val="left"/>
      <w:pPr>
        <w:ind w:left="720" w:hanging="360"/>
      </w:pPr>
      <w:rPr>
        <w:rFonts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10C8C"/>
    <w:multiLevelType w:val="hybridMultilevel"/>
    <w:tmpl w:val="7F008AB4"/>
    <w:lvl w:ilvl="0" w:tplc="00ECE0C4">
      <w:start w:val="1"/>
      <w:numFmt w:val="decimal"/>
      <w:lvlText w:val="Example %1."/>
      <w:lvlJc w:val="left"/>
      <w:pPr>
        <w:ind w:left="720" w:hanging="360"/>
      </w:pPr>
      <w:rPr>
        <w:rFonts w:asciiTheme="minorHAnsi" w:hAnsiTheme="minorHAnsi" w:cstheme="minorHAnsi" w:hint="default"/>
        <w:b/>
        <w:color w:val="AA0B19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A7029"/>
    <w:multiLevelType w:val="hybridMultilevel"/>
    <w:tmpl w:val="4A3AF2EA"/>
    <w:lvl w:ilvl="0" w:tplc="08090019">
      <w:start w:val="1"/>
      <w:numFmt w:val="lowerLetter"/>
      <w:lvlText w:val="%1.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0" w15:restartNumberingAfterBreak="0">
    <w:nsid w:val="756F7651"/>
    <w:multiLevelType w:val="multilevel"/>
    <w:tmpl w:val="3F725B7A"/>
    <w:numStyleLink w:val="Endavabulletedlist"/>
  </w:abstractNum>
  <w:abstractNum w:abstractNumId="41" w15:restartNumberingAfterBreak="0">
    <w:nsid w:val="77055E0D"/>
    <w:multiLevelType w:val="hybridMultilevel"/>
    <w:tmpl w:val="B708466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2" w15:restartNumberingAfterBreak="0">
    <w:nsid w:val="7F3D28E0"/>
    <w:multiLevelType w:val="hybridMultilevel"/>
    <w:tmpl w:val="E904D5DE"/>
    <w:lvl w:ilvl="0" w:tplc="8AD44A8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3"/>
  </w:num>
  <w:num w:numId="2">
    <w:abstractNumId w:val="27"/>
  </w:num>
  <w:num w:numId="3">
    <w:abstractNumId w:val="27"/>
  </w:num>
  <w:num w:numId="4">
    <w:abstractNumId w:val="40"/>
  </w:num>
  <w:num w:numId="5">
    <w:abstractNumId w:val="0"/>
  </w:num>
  <w:num w:numId="6">
    <w:abstractNumId w:val="15"/>
  </w:num>
  <w:num w:numId="7">
    <w:abstractNumId w:val="32"/>
  </w:num>
  <w:num w:numId="8">
    <w:abstractNumId w:val="20"/>
  </w:num>
  <w:num w:numId="9">
    <w:abstractNumId w:val="7"/>
  </w:num>
  <w:num w:numId="10">
    <w:abstractNumId w:val="6"/>
  </w:num>
  <w:num w:numId="11">
    <w:abstractNumId w:val="9"/>
  </w:num>
  <w:num w:numId="12">
    <w:abstractNumId w:val="37"/>
  </w:num>
  <w:num w:numId="13">
    <w:abstractNumId w:val="12"/>
  </w:num>
  <w:num w:numId="14">
    <w:abstractNumId w:val="36"/>
  </w:num>
  <w:num w:numId="15">
    <w:abstractNumId w:val="2"/>
  </w:num>
  <w:num w:numId="16">
    <w:abstractNumId w:val="13"/>
  </w:num>
  <w:num w:numId="17">
    <w:abstractNumId w:val="17"/>
  </w:num>
  <w:num w:numId="18">
    <w:abstractNumId w:val="18"/>
  </w:num>
  <w:num w:numId="19">
    <w:abstractNumId w:val="16"/>
  </w:num>
  <w:num w:numId="20">
    <w:abstractNumId w:val="30"/>
  </w:num>
  <w:num w:numId="21">
    <w:abstractNumId w:val="3"/>
  </w:num>
  <w:num w:numId="22">
    <w:abstractNumId w:val="1"/>
  </w:num>
  <w:num w:numId="23">
    <w:abstractNumId w:val="33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28"/>
  </w:num>
  <w:num w:numId="27">
    <w:abstractNumId w:val="38"/>
  </w:num>
  <w:num w:numId="28">
    <w:abstractNumId w:val="35"/>
  </w:num>
  <w:num w:numId="29">
    <w:abstractNumId w:val="29"/>
  </w:num>
  <w:num w:numId="30">
    <w:abstractNumId w:val="10"/>
  </w:num>
  <w:num w:numId="31">
    <w:abstractNumId w:val="27"/>
  </w:num>
  <w:num w:numId="32">
    <w:abstractNumId w:val="5"/>
  </w:num>
  <w:num w:numId="33">
    <w:abstractNumId w:val="2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24"/>
  </w:num>
  <w:num w:numId="39">
    <w:abstractNumId w:val="42"/>
  </w:num>
  <w:num w:numId="40">
    <w:abstractNumId w:val="4"/>
  </w:num>
  <w:num w:numId="41">
    <w:abstractNumId w:val="26"/>
  </w:num>
  <w:num w:numId="42">
    <w:abstractNumId w:val="11"/>
  </w:num>
  <w:num w:numId="43">
    <w:abstractNumId w:val="19"/>
  </w:num>
  <w:num w:numId="44">
    <w:abstractNumId w:val="39"/>
  </w:num>
  <w:num w:numId="45">
    <w:abstractNumId w:val="22"/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"/>
  </w:num>
  <w:num w:numId="48">
    <w:abstractNumId w:val="31"/>
  </w:num>
  <w:num w:numId="49">
    <w:abstractNumId w:val="41"/>
  </w:num>
  <w:num w:numId="50">
    <w:abstractNumId w:val="4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43"/>
    <w:rsid w:val="00010F6C"/>
    <w:rsid w:val="00012408"/>
    <w:rsid w:val="000202A4"/>
    <w:rsid w:val="000254D1"/>
    <w:rsid w:val="000256FA"/>
    <w:rsid w:val="00031CFA"/>
    <w:rsid w:val="000401E0"/>
    <w:rsid w:val="000439F1"/>
    <w:rsid w:val="00047A72"/>
    <w:rsid w:val="0006043C"/>
    <w:rsid w:val="00065D65"/>
    <w:rsid w:val="000702D1"/>
    <w:rsid w:val="00090AED"/>
    <w:rsid w:val="00091BF1"/>
    <w:rsid w:val="00092E7A"/>
    <w:rsid w:val="0009317A"/>
    <w:rsid w:val="00094755"/>
    <w:rsid w:val="000A07F0"/>
    <w:rsid w:val="000A26E6"/>
    <w:rsid w:val="000A56F4"/>
    <w:rsid w:val="000A7054"/>
    <w:rsid w:val="000A7F10"/>
    <w:rsid w:val="000B164A"/>
    <w:rsid w:val="000B17FB"/>
    <w:rsid w:val="000B19AC"/>
    <w:rsid w:val="000B1BC8"/>
    <w:rsid w:val="000B2647"/>
    <w:rsid w:val="000B5502"/>
    <w:rsid w:val="000B7B1C"/>
    <w:rsid w:val="000C15F5"/>
    <w:rsid w:val="000C2EBB"/>
    <w:rsid w:val="000C3FBF"/>
    <w:rsid w:val="000C4AF6"/>
    <w:rsid w:val="000D0BAF"/>
    <w:rsid w:val="000D1512"/>
    <w:rsid w:val="000D2F5B"/>
    <w:rsid w:val="000D6803"/>
    <w:rsid w:val="000E3DDC"/>
    <w:rsid w:val="000F2A03"/>
    <w:rsid w:val="000F7158"/>
    <w:rsid w:val="000F7D31"/>
    <w:rsid w:val="001005FF"/>
    <w:rsid w:val="00105BD8"/>
    <w:rsid w:val="001234F4"/>
    <w:rsid w:val="00123640"/>
    <w:rsid w:val="0012729B"/>
    <w:rsid w:val="00130CF0"/>
    <w:rsid w:val="0013296E"/>
    <w:rsid w:val="001333EC"/>
    <w:rsid w:val="00135906"/>
    <w:rsid w:val="001424EC"/>
    <w:rsid w:val="00144025"/>
    <w:rsid w:val="00145E98"/>
    <w:rsid w:val="001506AC"/>
    <w:rsid w:val="00161283"/>
    <w:rsid w:val="0016287D"/>
    <w:rsid w:val="001637D4"/>
    <w:rsid w:val="00171FE2"/>
    <w:rsid w:val="00173249"/>
    <w:rsid w:val="00173D9C"/>
    <w:rsid w:val="00175E3E"/>
    <w:rsid w:val="00177A17"/>
    <w:rsid w:val="00182FC0"/>
    <w:rsid w:val="00185D0B"/>
    <w:rsid w:val="00191547"/>
    <w:rsid w:val="00191D9F"/>
    <w:rsid w:val="001926B9"/>
    <w:rsid w:val="001941AE"/>
    <w:rsid w:val="00194645"/>
    <w:rsid w:val="001A4A62"/>
    <w:rsid w:val="001A66A2"/>
    <w:rsid w:val="001B773F"/>
    <w:rsid w:val="001C393C"/>
    <w:rsid w:val="001D387D"/>
    <w:rsid w:val="001D6D7F"/>
    <w:rsid w:val="001E1012"/>
    <w:rsid w:val="001E44BC"/>
    <w:rsid w:val="001E6CBE"/>
    <w:rsid w:val="001F1731"/>
    <w:rsid w:val="001F2AE5"/>
    <w:rsid w:val="001F3425"/>
    <w:rsid w:val="001F381A"/>
    <w:rsid w:val="0020167C"/>
    <w:rsid w:val="00201709"/>
    <w:rsid w:val="00202613"/>
    <w:rsid w:val="0020476A"/>
    <w:rsid w:val="0020625B"/>
    <w:rsid w:val="00207C5C"/>
    <w:rsid w:val="0021023F"/>
    <w:rsid w:val="00210D0F"/>
    <w:rsid w:val="00213E00"/>
    <w:rsid w:val="002226A7"/>
    <w:rsid w:val="00233270"/>
    <w:rsid w:val="00240F46"/>
    <w:rsid w:val="0024125C"/>
    <w:rsid w:val="00242ED1"/>
    <w:rsid w:val="00252088"/>
    <w:rsid w:val="00252393"/>
    <w:rsid w:val="00255CE4"/>
    <w:rsid w:val="00264705"/>
    <w:rsid w:val="00266D36"/>
    <w:rsid w:val="00267FA9"/>
    <w:rsid w:val="002825E1"/>
    <w:rsid w:val="00295178"/>
    <w:rsid w:val="00295785"/>
    <w:rsid w:val="002A16E9"/>
    <w:rsid w:val="002A42FD"/>
    <w:rsid w:val="002B21F9"/>
    <w:rsid w:val="002C6126"/>
    <w:rsid w:val="002C634E"/>
    <w:rsid w:val="002D1EF8"/>
    <w:rsid w:val="002D53AB"/>
    <w:rsid w:val="002D770A"/>
    <w:rsid w:val="002E0088"/>
    <w:rsid w:val="002E0A27"/>
    <w:rsid w:val="002E115C"/>
    <w:rsid w:val="002F0561"/>
    <w:rsid w:val="002F5F73"/>
    <w:rsid w:val="00303452"/>
    <w:rsid w:val="0030662E"/>
    <w:rsid w:val="003070F9"/>
    <w:rsid w:val="0031193F"/>
    <w:rsid w:val="0031195C"/>
    <w:rsid w:val="0031641F"/>
    <w:rsid w:val="00324328"/>
    <w:rsid w:val="00326429"/>
    <w:rsid w:val="003302C6"/>
    <w:rsid w:val="00340268"/>
    <w:rsid w:val="0034180A"/>
    <w:rsid w:val="00341AF0"/>
    <w:rsid w:val="0035380A"/>
    <w:rsid w:val="00362B14"/>
    <w:rsid w:val="0037069A"/>
    <w:rsid w:val="0037078E"/>
    <w:rsid w:val="0037796A"/>
    <w:rsid w:val="00382B93"/>
    <w:rsid w:val="00390FD7"/>
    <w:rsid w:val="003934D1"/>
    <w:rsid w:val="0039572A"/>
    <w:rsid w:val="003A1ED0"/>
    <w:rsid w:val="003A42F2"/>
    <w:rsid w:val="003B3615"/>
    <w:rsid w:val="003C0C17"/>
    <w:rsid w:val="003C553E"/>
    <w:rsid w:val="003C7AB3"/>
    <w:rsid w:val="003E1534"/>
    <w:rsid w:val="003E1DF0"/>
    <w:rsid w:val="003E3266"/>
    <w:rsid w:val="003F298C"/>
    <w:rsid w:val="00400A41"/>
    <w:rsid w:val="00403C66"/>
    <w:rsid w:val="004045BD"/>
    <w:rsid w:val="00404B7E"/>
    <w:rsid w:val="00406122"/>
    <w:rsid w:val="00406346"/>
    <w:rsid w:val="00406A05"/>
    <w:rsid w:val="004103CD"/>
    <w:rsid w:val="00412B01"/>
    <w:rsid w:val="00417C39"/>
    <w:rsid w:val="00422AAE"/>
    <w:rsid w:val="004276B7"/>
    <w:rsid w:val="00427F5F"/>
    <w:rsid w:val="004379EB"/>
    <w:rsid w:val="00440BE3"/>
    <w:rsid w:val="00445D6E"/>
    <w:rsid w:val="004525B8"/>
    <w:rsid w:val="0045603A"/>
    <w:rsid w:val="00460BD8"/>
    <w:rsid w:val="00461B34"/>
    <w:rsid w:val="00466C9E"/>
    <w:rsid w:val="004724FE"/>
    <w:rsid w:val="00472F30"/>
    <w:rsid w:val="00473A03"/>
    <w:rsid w:val="00475955"/>
    <w:rsid w:val="0048218C"/>
    <w:rsid w:val="00482542"/>
    <w:rsid w:val="004910E6"/>
    <w:rsid w:val="004A17AE"/>
    <w:rsid w:val="004A2C89"/>
    <w:rsid w:val="004A34B5"/>
    <w:rsid w:val="004B1E22"/>
    <w:rsid w:val="004B5C50"/>
    <w:rsid w:val="004B5D57"/>
    <w:rsid w:val="004B7FB5"/>
    <w:rsid w:val="004C51A0"/>
    <w:rsid w:val="004C673A"/>
    <w:rsid w:val="004E50DF"/>
    <w:rsid w:val="004F0B52"/>
    <w:rsid w:val="004F272F"/>
    <w:rsid w:val="004F4569"/>
    <w:rsid w:val="004F4C72"/>
    <w:rsid w:val="00500433"/>
    <w:rsid w:val="00501988"/>
    <w:rsid w:val="00505D65"/>
    <w:rsid w:val="00512373"/>
    <w:rsid w:val="00512936"/>
    <w:rsid w:val="00512C2A"/>
    <w:rsid w:val="00514844"/>
    <w:rsid w:val="00515292"/>
    <w:rsid w:val="005163A6"/>
    <w:rsid w:val="00520EB8"/>
    <w:rsid w:val="00522097"/>
    <w:rsid w:val="0052550C"/>
    <w:rsid w:val="00526722"/>
    <w:rsid w:val="00533985"/>
    <w:rsid w:val="00544462"/>
    <w:rsid w:val="00553C70"/>
    <w:rsid w:val="00554DC3"/>
    <w:rsid w:val="00556B81"/>
    <w:rsid w:val="00562F12"/>
    <w:rsid w:val="00563536"/>
    <w:rsid w:val="005646E0"/>
    <w:rsid w:val="00571036"/>
    <w:rsid w:val="0057146A"/>
    <w:rsid w:val="0057216E"/>
    <w:rsid w:val="005830CB"/>
    <w:rsid w:val="00583215"/>
    <w:rsid w:val="00590796"/>
    <w:rsid w:val="00592669"/>
    <w:rsid w:val="005A0DD0"/>
    <w:rsid w:val="005A0EAA"/>
    <w:rsid w:val="005A1561"/>
    <w:rsid w:val="005A2692"/>
    <w:rsid w:val="005B463A"/>
    <w:rsid w:val="005B4BF6"/>
    <w:rsid w:val="005B6415"/>
    <w:rsid w:val="005B7493"/>
    <w:rsid w:val="005C0BD1"/>
    <w:rsid w:val="005C5029"/>
    <w:rsid w:val="005E035F"/>
    <w:rsid w:val="005E06FF"/>
    <w:rsid w:val="005E2082"/>
    <w:rsid w:val="005E2FC2"/>
    <w:rsid w:val="005E49B8"/>
    <w:rsid w:val="005F2FD4"/>
    <w:rsid w:val="005F6DD4"/>
    <w:rsid w:val="005F7DF8"/>
    <w:rsid w:val="00600B70"/>
    <w:rsid w:val="0060205E"/>
    <w:rsid w:val="00602AB4"/>
    <w:rsid w:val="00604750"/>
    <w:rsid w:val="006075B6"/>
    <w:rsid w:val="00611ED7"/>
    <w:rsid w:val="006122FC"/>
    <w:rsid w:val="006202BC"/>
    <w:rsid w:val="00620827"/>
    <w:rsid w:val="00621F33"/>
    <w:rsid w:val="006251F7"/>
    <w:rsid w:val="0062668C"/>
    <w:rsid w:val="006277A7"/>
    <w:rsid w:val="00627C44"/>
    <w:rsid w:val="006306AC"/>
    <w:rsid w:val="006316E9"/>
    <w:rsid w:val="006364C4"/>
    <w:rsid w:val="0064529B"/>
    <w:rsid w:val="00645D7E"/>
    <w:rsid w:val="00646425"/>
    <w:rsid w:val="00651EB9"/>
    <w:rsid w:val="00654E75"/>
    <w:rsid w:val="00657BFA"/>
    <w:rsid w:val="00665E0A"/>
    <w:rsid w:val="00666CF8"/>
    <w:rsid w:val="006702F8"/>
    <w:rsid w:val="00673235"/>
    <w:rsid w:val="006754B0"/>
    <w:rsid w:val="0067595F"/>
    <w:rsid w:val="006760CC"/>
    <w:rsid w:val="006810C0"/>
    <w:rsid w:val="00682A34"/>
    <w:rsid w:val="006832CB"/>
    <w:rsid w:val="00683EEE"/>
    <w:rsid w:val="00691034"/>
    <w:rsid w:val="00696B61"/>
    <w:rsid w:val="006A40D5"/>
    <w:rsid w:val="006A5AF7"/>
    <w:rsid w:val="006B3057"/>
    <w:rsid w:val="006C0B6D"/>
    <w:rsid w:val="006C5CC1"/>
    <w:rsid w:val="006C5E29"/>
    <w:rsid w:val="006C63AD"/>
    <w:rsid w:val="006C72EF"/>
    <w:rsid w:val="006C787E"/>
    <w:rsid w:val="006D0611"/>
    <w:rsid w:val="006D4BBD"/>
    <w:rsid w:val="006D5ADC"/>
    <w:rsid w:val="006D67D9"/>
    <w:rsid w:val="006E4ED6"/>
    <w:rsid w:val="006F126A"/>
    <w:rsid w:val="006F179B"/>
    <w:rsid w:val="006F5233"/>
    <w:rsid w:val="007052CF"/>
    <w:rsid w:val="007141D0"/>
    <w:rsid w:val="00716CC4"/>
    <w:rsid w:val="0072160B"/>
    <w:rsid w:val="00726A55"/>
    <w:rsid w:val="00727FBD"/>
    <w:rsid w:val="00732481"/>
    <w:rsid w:val="00745766"/>
    <w:rsid w:val="007474DE"/>
    <w:rsid w:val="00750C16"/>
    <w:rsid w:val="007525FC"/>
    <w:rsid w:val="00757829"/>
    <w:rsid w:val="007615C6"/>
    <w:rsid w:val="00771468"/>
    <w:rsid w:val="00786496"/>
    <w:rsid w:val="007A152A"/>
    <w:rsid w:val="007A51E4"/>
    <w:rsid w:val="007B151C"/>
    <w:rsid w:val="007B277F"/>
    <w:rsid w:val="007B4905"/>
    <w:rsid w:val="007C093D"/>
    <w:rsid w:val="007D0B5F"/>
    <w:rsid w:val="007D395D"/>
    <w:rsid w:val="007E30F1"/>
    <w:rsid w:val="007E3CAF"/>
    <w:rsid w:val="007E3E59"/>
    <w:rsid w:val="007F4D52"/>
    <w:rsid w:val="00803059"/>
    <w:rsid w:val="008125E8"/>
    <w:rsid w:val="00813767"/>
    <w:rsid w:val="00823B92"/>
    <w:rsid w:val="00827EC1"/>
    <w:rsid w:val="008313D9"/>
    <w:rsid w:val="008440D2"/>
    <w:rsid w:val="00845C01"/>
    <w:rsid w:val="00851FFD"/>
    <w:rsid w:val="00852729"/>
    <w:rsid w:val="00861841"/>
    <w:rsid w:val="0086240D"/>
    <w:rsid w:val="00863FC6"/>
    <w:rsid w:val="00866ED4"/>
    <w:rsid w:val="0087213F"/>
    <w:rsid w:val="00873CB2"/>
    <w:rsid w:val="008747B9"/>
    <w:rsid w:val="00876CC2"/>
    <w:rsid w:val="008776BE"/>
    <w:rsid w:val="00882898"/>
    <w:rsid w:val="00894FF6"/>
    <w:rsid w:val="008979C1"/>
    <w:rsid w:val="008A430C"/>
    <w:rsid w:val="008A4F3A"/>
    <w:rsid w:val="008B11E6"/>
    <w:rsid w:val="008B3C0A"/>
    <w:rsid w:val="008B6892"/>
    <w:rsid w:val="008D16E1"/>
    <w:rsid w:val="008D3343"/>
    <w:rsid w:val="008D3C6F"/>
    <w:rsid w:val="008D7352"/>
    <w:rsid w:val="008D7965"/>
    <w:rsid w:val="008E06FA"/>
    <w:rsid w:val="009023B7"/>
    <w:rsid w:val="00904E4A"/>
    <w:rsid w:val="00912ABC"/>
    <w:rsid w:val="0091662A"/>
    <w:rsid w:val="00917007"/>
    <w:rsid w:val="009173C1"/>
    <w:rsid w:val="00926100"/>
    <w:rsid w:val="00932BB3"/>
    <w:rsid w:val="00936ABB"/>
    <w:rsid w:val="009370FC"/>
    <w:rsid w:val="00937EC3"/>
    <w:rsid w:val="00943BED"/>
    <w:rsid w:val="00946FA1"/>
    <w:rsid w:val="00952D70"/>
    <w:rsid w:val="009550A3"/>
    <w:rsid w:val="009577CF"/>
    <w:rsid w:val="00963101"/>
    <w:rsid w:val="00964B9A"/>
    <w:rsid w:val="009705DC"/>
    <w:rsid w:val="00972A51"/>
    <w:rsid w:val="009743DE"/>
    <w:rsid w:val="00983E4A"/>
    <w:rsid w:val="00987F9A"/>
    <w:rsid w:val="00992EDD"/>
    <w:rsid w:val="00993EA1"/>
    <w:rsid w:val="009947A3"/>
    <w:rsid w:val="00996CCC"/>
    <w:rsid w:val="009A06A5"/>
    <w:rsid w:val="009A0731"/>
    <w:rsid w:val="009A1A2E"/>
    <w:rsid w:val="009A1B6D"/>
    <w:rsid w:val="009B4DCB"/>
    <w:rsid w:val="009C3186"/>
    <w:rsid w:val="009D543C"/>
    <w:rsid w:val="009D5B6D"/>
    <w:rsid w:val="009D738F"/>
    <w:rsid w:val="009F15F0"/>
    <w:rsid w:val="009F7AF2"/>
    <w:rsid w:val="00A0117C"/>
    <w:rsid w:val="00A10AAE"/>
    <w:rsid w:val="00A12891"/>
    <w:rsid w:val="00A17EB1"/>
    <w:rsid w:val="00A259FD"/>
    <w:rsid w:val="00A27D16"/>
    <w:rsid w:val="00A327D0"/>
    <w:rsid w:val="00A3428E"/>
    <w:rsid w:val="00A35CD0"/>
    <w:rsid w:val="00A35FBB"/>
    <w:rsid w:val="00A36A62"/>
    <w:rsid w:val="00A37860"/>
    <w:rsid w:val="00A50B2C"/>
    <w:rsid w:val="00A52BE8"/>
    <w:rsid w:val="00A5455B"/>
    <w:rsid w:val="00A54D32"/>
    <w:rsid w:val="00A571A4"/>
    <w:rsid w:val="00A575B6"/>
    <w:rsid w:val="00A647A6"/>
    <w:rsid w:val="00A65F5D"/>
    <w:rsid w:val="00A7126D"/>
    <w:rsid w:val="00A71CB2"/>
    <w:rsid w:val="00A71D3F"/>
    <w:rsid w:val="00A75D4C"/>
    <w:rsid w:val="00A770C5"/>
    <w:rsid w:val="00A84312"/>
    <w:rsid w:val="00A845E3"/>
    <w:rsid w:val="00A854BC"/>
    <w:rsid w:val="00A93B2C"/>
    <w:rsid w:val="00A947AA"/>
    <w:rsid w:val="00AA3563"/>
    <w:rsid w:val="00AA3831"/>
    <w:rsid w:val="00AA657E"/>
    <w:rsid w:val="00AA796C"/>
    <w:rsid w:val="00AB1228"/>
    <w:rsid w:val="00AC42E7"/>
    <w:rsid w:val="00AC6E21"/>
    <w:rsid w:val="00AD0875"/>
    <w:rsid w:val="00AD6F65"/>
    <w:rsid w:val="00AF28DD"/>
    <w:rsid w:val="00AF3B20"/>
    <w:rsid w:val="00B0267C"/>
    <w:rsid w:val="00B02EA4"/>
    <w:rsid w:val="00B0708F"/>
    <w:rsid w:val="00B13C36"/>
    <w:rsid w:val="00B142DA"/>
    <w:rsid w:val="00B2105F"/>
    <w:rsid w:val="00B229F0"/>
    <w:rsid w:val="00B22E4B"/>
    <w:rsid w:val="00B2321F"/>
    <w:rsid w:val="00B23867"/>
    <w:rsid w:val="00B26E3A"/>
    <w:rsid w:val="00B26F99"/>
    <w:rsid w:val="00B30527"/>
    <w:rsid w:val="00B32164"/>
    <w:rsid w:val="00B4173E"/>
    <w:rsid w:val="00B459DE"/>
    <w:rsid w:val="00B51AC9"/>
    <w:rsid w:val="00B55B78"/>
    <w:rsid w:val="00B57F2F"/>
    <w:rsid w:val="00B64EDE"/>
    <w:rsid w:val="00B702EB"/>
    <w:rsid w:val="00B716C7"/>
    <w:rsid w:val="00B7699B"/>
    <w:rsid w:val="00B861FF"/>
    <w:rsid w:val="00B91A31"/>
    <w:rsid w:val="00B91C15"/>
    <w:rsid w:val="00B95073"/>
    <w:rsid w:val="00BA2920"/>
    <w:rsid w:val="00BA3561"/>
    <w:rsid w:val="00BA4167"/>
    <w:rsid w:val="00BA795C"/>
    <w:rsid w:val="00BB0D83"/>
    <w:rsid w:val="00BB15ED"/>
    <w:rsid w:val="00BB1CF1"/>
    <w:rsid w:val="00BC3134"/>
    <w:rsid w:val="00BC422C"/>
    <w:rsid w:val="00BD1981"/>
    <w:rsid w:val="00BD2BF9"/>
    <w:rsid w:val="00BD7A13"/>
    <w:rsid w:val="00BE1181"/>
    <w:rsid w:val="00BE42CF"/>
    <w:rsid w:val="00BF0F33"/>
    <w:rsid w:val="00C01F7B"/>
    <w:rsid w:val="00C0299B"/>
    <w:rsid w:val="00C02B5C"/>
    <w:rsid w:val="00C0419F"/>
    <w:rsid w:val="00C04FC1"/>
    <w:rsid w:val="00C10E9B"/>
    <w:rsid w:val="00C16958"/>
    <w:rsid w:val="00C17738"/>
    <w:rsid w:val="00C203EE"/>
    <w:rsid w:val="00C22E4E"/>
    <w:rsid w:val="00C22FC7"/>
    <w:rsid w:val="00C31482"/>
    <w:rsid w:val="00C3268C"/>
    <w:rsid w:val="00C32986"/>
    <w:rsid w:val="00C40234"/>
    <w:rsid w:val="00C45FBB"/>
    <w:rsid w:val="00C46312"/>
    <w:rsid w:val="00C50601"/>
    <w:rsid w:val="00C60301"/>
    <w:rsid w:val="00C610E0"/>
    <w:rsid w:val="00C63502"/>
    <w:rsid w:val="00C77919"/>
    <w:rsid w:val="00C77D21"/>
    <w:rsid w:val="00C810C4"/>
    <w:rsid w:val="00C81B96"/>
    <w:rsid w:val="00C8250E"/>
    <w:rsid w:val="00C83B52"/>
    <w:rsid w:val="00C84981"/>
    <w:rsid w:val="00C93FB4"/>
    <w:rsid w:val="00CA2666"/>
    <w:rsid w:val="00CA2E97"/>
    <w:rsid w:val="00CA3548"/>
    <w:rsid w:val="00CA67ED"/>
    <w:rsid w:val="00CB08A8"/>
    <w:rsid w:val="00CB3DD8"/>
    <w:rsid w:val="00CB547A"/>
    <w:rsid w:val="00CB5CAD"/>
    <w:rsid w:val="00CC0853"/>
    <w:rsid w:val="00CC11E6"/>
    <w:rsid w:val="00CC31C2"/>
    <w:rsid w:val="00CC4179"/>
    <w:rsid w:val="00CD0047"/>
    <w:rsid w:val="00CD03BD"/>
    <w:rsid w:val="00CD1CAD"/>
    <w:rsid w:val="00CD4CAA"/>
    <w:rsid w:val="00CD530D"/>
    <w:rsid w:val="00CE1761"/>
    <w:rsid w:val="00CE374B"/>
    <w:rsid w:val="00CE7A6A"/>
    <w:rsid w:val="00CF075B"/>
    <w:rsid w:val="00CF5B22"/>
    <w:rsid w:val="00CF745B"/>
    <w:rsid w:val="00D14435"/>
    <w:rsid w:val="00D15912"/>
    <w:rsid w:val="00D2046A"/>
    <w:rsid w:val="00D20866"/>
    <w:rsid w:val="00D21469"/>
    <w:rsid w:val="00D2345D"/>
    <w:rsid w:val="00D248A3"/>
    <w:rsid w:val="00D26E12"/>
    <w:rsid w:val="00D3762B"/>
    <w:rsid w:val="00D47231"/>
    <w:rsid w:val="00D47DC3"/>
    <w:rsid w:val="00D54C0F"/>
    <w:rsid w:val="00D6273A"/>
    <w:rsid w:val="00D71D9D"/>
    <w:rsid w:val="00D746E5"/>
    <w:rsid w:val="00D77D38"/>
    <w:rsid w:val="00D80B43"/>
    <w:rsid w:val="00D8216D"/>
    <w:rsid w:val="00D9407F"/>
    <w:rsid w:val="00D97F19"/>
    <w:rsid w:val="00DD05EC"/>
    <w:rsid w:val="00DD7294"/>
    <w:rsid w:val="00DD7E0B"/>
    <w:rsid w:val="00DE0C51"/>
    <w:rsid w:val="00DE0FB0"/>
    <w:rsid w:val="00DE13EF"/>
    <w:rsid w:val="00DE1A6D"/>
    <w:rsid w:val="00DE511C"/>
    <w:rsid w:val="00DE5A41"/>
    <w:rsid w:val="00DE5D9F"/>
    <w:rsid w:val="00DE79FA"/>
    <w:rsid w:val="00DF390A"/>
    <w:rsid w:val="00E01815"/>
    <w:rsid w:val="00E03EAC"/>
    <w:rsid w:val="00E0521C"/>
    <w:rsid w:val="00E078D5"/>
    <w:rsid w:val="00E12A8B"/>
    <w:rsid w:val="00E12E27"/>
    <w:rsid w:val="00E13ADF"/>
    <w:rsid w:val="00E22604"/>
    <w:rsid w:val="00E31F22"/>
    <w:rsid w:val="00E34179"/>
    <w:rsid w:val="00E35569"/>
    <w:rsid w:val="00E43F41"/>
    <w:rsid w:val="00E45FB8"/>
    <w:rsid w:val="00E46129"/>
    <w:rsid w:val="00E50C6B"/>
    <w:rsid w:val="00E533DD"/>
    <w:rsid w:val="00E6018C"/>
    <w:rsid w:val="00E60FFC"/>
    <w:rsid w:val="00E66DB5"/>
    <w:rsid w:val="00E67FCC"/>
    <w:rsid w:val="00E77B5E"/>
    <w:rsid w:val="00E8275E"/>
    <w:rsid w:val="00E82F5B"/>
    <w:rsid w:val="00E97D16"/>
    <w:rsid w:val="00EA02F7"/>
    <w:rsid w:val="00EA16A8"/>
    <w:rsid w:val="00EA1AC8"/>
    <w:rsid w:val="00EA756C"/>
    <w:rsid w:val="00EB0743"/>
    <w:rsid w:val="00EB220D"/>
    <w:rsid w:val="00EB3AF9"/>
    <w:rsid w:val="00EB735E"/>
    <w:rsid w:val="00EC1C8F"/>
    <w:rsid w:val="00ED3680"/>
    <w:rsid w:val="00ED3DAE"/>
    <w:rsid w:val="00ED6DEE"/>
    <w:rsid w:val="00ED7133"/>
    <w:rsid w:val="00ED7BE9"/>
    <w:rsid w:val="00EE71A9"/>
    <w:rsid w:val="00EE7F3B"/>
    <w:rsid w:val="00EF130A"/>
    <w:rsid w:val="00EF24A2"/>
    <w:rsid w:val="00EF4F9D"/>
    <w:rsid w:val="00EF570F"/>
    <w:rsid w:val="00EF6996"/>
    <w:rsid w:val="00F050D5"/>
    <w:rsid w:val="00F067E7"/>
    <w:rsid w:val="00F07617"/>
    <w:rsid w:val="00F23D36"/>
    <w:rsid w:val="00F25927"/>
    <w:rsid w:val="00F2710E"/>
    <w:rsid w:val="00F30164"/>
    <w:rsid w:val="00F31086"/>
    <w:rsid w:val="00F31946"/>
    <w:rsid w:val="00F35F2A"/>
    <w:rsid w:val="00F371D5"/>
    <w:rsid w:val="00F37768"/>
    <w:rsid w:val="00F40065"/>
    <w:rsid w:val="00F40FCD"/>
    <w:rsid w:val="00F4346B"/>
    <w:rsid w:val="00F43754"/>
    <w:rsid w:val="00F4560A"/>
    <w:rsid w:val="00F45CD2"/>
    <w:rsid w:val="00F4665F"/>
    <w:rsid w:val="00F468A4"/>
    <w:rsid w:val="00F50B7E"/>
    <w:rsid w:val="00F5270F"/>
    <w:rsid w:val="00F5777E"/>
    <w:rsid w:val="00F645BD"/>
    <w:rsid w:val="00F6720D"/>
    <w:rsid w:val="00F70B57"/>
    <w:rsid w:val="00F70DAA"/>
    <w:rsid w:val="00F81FE2"/>
    <w:rsid w:val="00F86FD6"/>
    <w:rsid w:val="00F87DF4"/>
    <w:rsid w:val="00F9263D"/>
    <w:rsid w:val="00F9270D"/>
    <w:rsid w:val="00F93439"/>
    <w:rsid w:val="00FA4884"/>
    <w:rsid w:val="00FB6ECC"/>
    <w:rsid w:val="00FC0876"/>
    <w:rsid w:val="00FC7743"/>
    <w:rsid w:val="00FD0E9D"/>
    <w:rsid w:val="00FD1F8C"/>
    <w:rsid w:val="00FD624F"/>
    <w:rsid w:val="00FE38AF"/>
    <w:rsid w:val="00FE68F2"/>
    <w:rsid w:val="00FE6ABB"/>
    <w:rsid w:val="00FE7E14"/>
    <w:rsid w:val="00FF14C7"/>
    <w:rsid w:val="00FF1C2F"/>
    <w:rsid w:val="00FF2714"/>
    <w:rsid w:val="00FF39E4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7DA0F6"/>
  <w15:docId w15:val="{91E6971F-E5AD-4F3F-AE7E-A8F411B0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00"/>
        <w:ind w:firstLine="43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CBE"/>
    <w:pPr>
      <w:ind w:firstLine="0"/>
    </w:pPr>
    <w:rPr>
      <w:rFonts w:ascii="Calibri" w:hAnsi="Calibri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1A9"/>
    <w:pPr>
      <w:keepNext/>
      <w:numPr>
        <w:numId w:val="3"/>
      </w:numPr>
      <w:spacing w:before="240" w:after="60"/>
      <w:outlineLvl w:val="0"/>
    </w:pPr>
    <w:rPr>
      <w:rFonts w:eastAsiaTheme="majorEastAsia" w:cstheme="majorBidi"/>
      <w:b/>
      <w:bCs/>
      <w:color w:val="AA0B19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D9F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AA0B19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D9F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AA0B19"/>
      <w:sz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91D9F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/>
      <w:bCs/>
      <w:iCs/>
      <w:color w:val="AA0B19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191D9F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b/>
      <w:color w:val="AA0B19"/>
    </w:rPr>
  </w:style>
  <w:style w:type="paragraph" w:styleId="Heading6">
    <w:name w:val="heading 6"/>
    <w:basedOn w:val="Normal"/>
    <w:next w:val="Normal"/>
    <w:link w:val="Heading6Char"/>
    <w:unhideWhenUsed/>
    <w:qFormat/>
    <w:rsid w:val="00EE71A9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Cs/>
      <w:color w:val="AA0B19"/>
    </w:rPr>
  </w:style>
  <w:style w:type="paragraph" w:styleId="Heading7">
    <w:name w:val="heading 7"/>
    <w:basedOn w:val="Normal"/>
    <w:next w:val="Normal"/>
    <w:link w:val="Heading7Char"/>
    <w:unhideWhenUsed/>
    <w:qFormat/>
    <w:rsid w:val="00EE71A9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Cs/>
      <w:color w:val="AA0B19"/>
    </w:rPr>
  </w:style>
  <w:style w:type="paragraph" w:styleId="Heading8">
    <w:name w:val="heading 8"/>
    <w:basedOn w:val="Normal"/>
    <w:next w:val="Normal"/>
    <w:link w:val="Heading8Char"/>
    <w:unhideWhenUsed/>
    <w:qFormat/>
    <w:rsid w:val="00EE71A9"/>
    <w:pPr>
      <w:keepNext/>
      <w:keepLines/>
      <w:numPr>
        <w:ilvl w:val="7"/>
        <w:numId w:val="3"/>
      </w:numPr>
      <w:spacing w:before="200"/>
      <w:ind w:left="1584" w:hanging="1584"/>
      <w:outlineLvl w:val="7"/>
    </w:pPr>
    <w:rPr>
      <w:rFonts w:eastAsiaTheme="majorEastAsia" w:cstheme="majorBidi"/>
      <w:color w:val="AA0B19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E71A9"/>
    <w:pPr>
      <w:keepNext/>
      <w:keepLines/>
      <w:numPr>
        <w:ilvl w:val="8"/>
        <w:numId w:val="3"/>
      </w:numPr>
      <w:spacing w:before="200"/>
      <w:ind w:left="1728" w:hanging="1728"/>
      <w:outlineLvl w:val="8"/>
    </w:pPr>
    <w:rPr>
      <w:rFonts w:eastAsiaTheme="majorEastAsia" w:cstheme="majorBidi"/>
      <w:iCs/>
      <w:color w:val="AA0B1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1A9"/>
    <w:rPr>
      <w:rFonts w:ascii="Calibri" w:eastAsiaTheme="majorEastAsia" w:hAnsi="Calibri" w:cstheme="majorBidi"/>
      <w:b/>
      <w:bCs/>
      <w:color w:val="AA0B19"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600B70"/>
  </w:style>
  <w:style w:type="paragraph" w:styleId="BodyText">
    <w:name w:val="Body Text"/>
    <w:basedOn w:val="Normal"/>
    <w:link w:val="BodyTextChar"/>
    <w:rsid w:val="00600B7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00B70"/>
    <w:rPr>
      <w:rFonts w:ascii="Verdana" w:hAnsi="Verdana"/>
      <w:color w:val="4A4E52"/>
      <w:szCs w:val="24"/>
    </w:rPr>
  </w:style>
  <w:style w:type="paragraph" w:styleId="HTMLAddress">
    <w:name w:val="HTML Address"/>
    <w:basedOn w:val="Normal"/>
    <w:link w:val="HTMLAddressChar"/>
    <w:rsid w:val="00600B70"/>
    <w:rPr>
      <w:iCs/>
      <w:color w:val="AA0B19"/>
    </w:rPr>
  </w:style>
  <w:style w:type="character" w:customStyle="1" w:styleId="HTMLAddressChar">
    <w:name w:val="HTML Address Char"/>
    <w:basedOn w:val="DefaultParagraphFont"/>
    <w:link w:val="HTMLAddress"/>
    <w:rsid w:val="00600B70"/>
    <w:rPr>
      <w:rFonts w:ascii="Verdana" w:hAnsi="Verdana"/>
      <w:iCs/>
      <w:color w:val="AA0B19"/>
      <w:szCs w:val="24"/>
    </w:rPr>
  </w:style>
  <w:style w:type="character" w:styleId="HTMLCite">
    <w:name w:val="HTML Cite"/>
    <w:basedOn w:val="DefaultParagraphFont"/>
    <w:rsid w:val="00727FBD"/>
    <w:rPr>
      <w:rFonts w:ascii="Calibri" w:hAnsi="Calibri"/>
      <w:iCs/>
      <w:color w:val="auto"/>
      <w:sz w:val="22"/>
    </w:rPr>
  </w:style>
  <w:style w:type="character" w:styleId="Hyperlink">
    <w:name w:val="Hyperlink"/>
    <w:basedOn w:val="DefaultParagraphFont"/>
    <w:uiPriority w:val="99"/>
    <w:rsid w:val="00727FBD"/>
    <w:rPr>
      <w:rFonts w:ascii="Calibri" w:hAnsi="Calibri"/>
      <w:color w:val="AA0B19"/>
      <w:sz w:val="22"/>
      <w:u w:val="single"/>
    </w:rPr>
  </w:style>
  <w:style w:type="character" w:styleId="FollowedHyperlink">
    <w:name w:val="FollowedHyperlink"/>
    <w:basedOn w:val="DefaultParagraphFont"/>
    <w:rsid w:val="00191D9F"/>
    <w:rPr>
      <w:rFonts w:ascii="Calibri" w:hAnsi="Calibri"/>
      <w:color w:val="4A4E52"/>
      <w:sz w:val="22"/>
      <w:u w:val="single"/>
    </w:rPr>
  </w:style>
  <w:style w:type="paragraph" w:styleId="Header">
    <w:name w:val="header"/>
    <w:basedOn w:val="Normal"/>
    <w:link w:val="HeaderChar"/>
    <w:uiPriority w:val="99"/>
    <w:rsid w:val="00673235"/>
    <w:pPr>
      <w:tabs>
        <w:tab w:val="center" w:pos="4680"/>
        <w:tab w:val="right" w:pos="9360"/>
      </w:tabs>
    </w:pPr>
    <w:rPr>
      <w:color w:val="4A4E52"/>
    </w:rPr>
  </w:style>
  <w:style w:type="character" w:customStyle="1" w:styleId="HeaderChar">
    <w:name w:val="Header Char"/>
    <w:basedOn w:val="DefaultParagraphFont"/>
    <w:link w:val="Header"/>
    <w:uiPriority w:val="99"/>
    <w:rsid w:val="00673235"/>
    <w:rPr>
      <w:rFonts w:ascii="Calibri" w:hAnsi="Calibri"/>
      <w:color w:val="4A4E52"/>
      <w:sz w:val="22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91D9F"/>
    <w:rPr>
      <w:rFonts w:ascii="Calibri" w:eastAsiaTheme="majorEastAsia" w:hAnsi="Calibri" w:cstheme="majorBidi"/>
      <w:b/>
      <w:bCs/>
      <w:color w:val="AA0B1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D9F"/>
    <w:rPr>
      <w:rFonts w:ascii="Calibri" w:eastAsiaTheme="majorEastAsia" w:hAnsi="Calibri" w:cstheme="majorBidi"/>
      <w:b/>
      <w:bCs/>
      <w:color w:val="AA0B19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191D9F"/>
    <w:rPr>
      <w:rFonts w:ascii="Calibri" w:eastAsiaTheme="majorEastAsia" w:hAnsi="Calibri" w:cstheme="majorBidi"/>
      <w:b/>
      <w:bCs/>
      <w:iCs/>
      <w:color w:val="AA0B1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191D9F"/>
    <w:rPr>
      <w:rFonts w:ascii="Calibri" w:eastAsiaTheme="majorEastAsia" w:hAnsi="Calibri" w:cstheme="majorBidi"/>
      <w:b/>
      <w:color w:val="AA0B19"/>
      <w:sz w:val="22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EE71A9"/>
    <w:rPr>
      <w:rFonts w:ascii="Calibri" w:eastAsiaTheme="majorEastAsia" w:hAnsi="Calibri" w:cstheme="majorBidi"/>
      <w:iCs/>
      <w:color w:val="AA0B19"/>
      <w:sz w:val="22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EE71A9"/>
    <w:rPr>
      <w:rFonts w:ascii="Calibri" w:eastAsiaTheme="majorEastAsia" w:hAnsi="Calibri" w:cstheme="majorBidi"/>
      <w:iCs/>
      <w:color w:val="AA0B19"/>
      <w:sz w:val="22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EE71A9"/>
    <w:rPr>
      <w:rFonts w:ascii="Calibri" w:eastAsiaTheme="majorEastAsia" w:hAnsi="Calibri" w:cstheme="majorBidi"/>
      <w:color w:val="AA0B19"/>
      <w:sz w:val="22"/>
      <w:lang w:val="en-GB"/>
    </w:rPr>
  </w:style>
  <w:style w:type="character" w:customStyle="1" w:styleId="Heading9Char">
    <w:name w:val="Heading 9 Char"/>
    <w:basedOn w:val="DefaultParagraphFont"/>
    <w:link w:val="Heading9"/>
    <w:rsid w:val="00EE71A9"/>
    <w:rPr>
      <w:rFonts w:ascii="Calibri" w:eastAsiaTheme="majorEastAsia" w:hAnsi="Calibri" w:cstheme="majorBidi"/>
      <w:iCs/>
      <w:color w:val="AA0B19"/>
      <w:sz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CE7A6A"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7A6A"/>
    <w:rPr>
      <w:rFonts w:ascii="Verdana" w:hAnsi="Verdana"/>
      <w:color w:val="4A4E52"/>
    </w:rPr>
  </w:style>
  <w:style w:type="paragraph" w:styleId="MacroText">
    <w:name w:val="macro"/>
    <w:basedOn w:val="Normal"/>
    <w:link w:val="MacroTextChar"/>
    <w:rsid w:val="007B4905"/>
  </w:style>
  <w:style w:type="character" w:customStyle="1" w:styleId="MacroTextChar">
    <w:name w:val="Macro Text Char"/>
    <w:basedOn w:val="DefaultParagraphFont"/>
    <w:link w:val="MacroText"/>
    <w:rsid w:val="007B4905"/>
    <w:rPr>
      <w:rFonts w:ascii="Verdana" w:hAnsi="Verdana"/>
      <w:color w:val="4A4E52"/>
      <w:szCs w:val="24"/>
    </w:rPr>
  </w:style>
  <w:style w:type="paragraph" w:styleId="MessageHeader">
    <w:name w:val="Message Header"/>
    <w:basedOn w:val="Normal"/>
    <w:link w:val="MessageHeaderChar"/>
    <w:rsid w:val="007B4905"/>
    <w:pPr>
      <w:pBdr>
        <w:top w:val="single" w:sz="6" w:space="1" w:color="4A4E52"/>
        <w:left w:val="single" w:sz="6" w:space="1" w:color="4A4E52"/>
        <w:bottom w:val="single" w:sz="6" w:space="1" w:color="4A4E52"/>
        <w:right w:val="single" w:sz="6" w:space="1" w:color="4A4E52"/>
      </w:pBdr>
      <w:shd w:val="clear" w:color="auto" w:fill="BDBEC0"/>
      <w:ind w:left="1080" w:hanging="1080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7B4905"/>
    <w:rPr>
      <w:rFonts w:ascii="Verdana" w:eastAsiaTheme="majorEastAsia" w:hAnsi="Verdana" w:cstheme="majorBidi"/>
      <w:color w:val="4A4E52"/>
      <w:sz w:val="22"/>
      <w:szCs w:val="24"/>
      <w:shd w:val="clear" w:color="auto" w:fill="BDBEC0"/>
    </w:rPr>
  </w:style>
  <w:style w:type="paragraph" w:styleId="PlainText">
    <w:name w:val="Plain Text"/>
    <w:basedOn w:val="Normal"/>
    <w:link w:val="PlainTextChar"/>
    <w:uiPriority w:val="99"/>
    <w:rsid w:val="007B4905"/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4905"/>
    <w:rPr>
      <w:rFonts w:ascii="Verdana" w:hAnsi="Verdana"/>
      <w:color w:val="4A4E5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8275E"/>
    <w:rPr>
      <w:iCs/>
      <w:color w:val="FF73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8275E"/>
    <w:rPr>
      <w:rFonts w:ascii="Verdana" w:hAnsi="Verdana"/>
      <w:iCs/>
      <w:color w:val="FF7300"/>
      <w:sz w:val="22"/>
      <w:szCs w:val="24"/>
    </w:rPr>
  </w:style>
  <w:style w:type="paragraph" w:styleId="Salutation">
    <w:name w:val="Salutation"/>
    <w:basedOn w:val="Normal"/>
    <w:next w:val="Normal"/>
    <w:link w:val="SalutationChar"/>
    <w:rsid w:val="00936ABB"/>
  </w:style>
  <w:style w:type="character" w:customStyle="1" w:styleId="SalutationChar">
    <w:name w:val="Salutation Char"/>
    <w:basedOn w:val="DefaultParagraphFont"/>
    <w:link w:val="Salutation"/>
    <w:rsid w:val="00936ABB"/>
    <w:rPr>
      <w:rFonts w:ascii="Verdana" w:hAnsi="Verdana"/>
      <w:color w:val="4A4E52"/>
      <w:szCs w:val="24"/>
    </w:rPr>
  </w:style>
  <w:style w:type="paragraph" w:styleId="Signature">
    <w:name w:val="Signature"/>
    <w:basedOn w:val="Normal"/>
    <w:link w:val="SignatureChar"/>
    <w:rsid w:val="00936ABB"/>
  </w:style>
  <w:style w:type="character" w:customStyle="1" w:styleId="SignatureChar">
    <w:name w:val="Signature Char"/>
    <w:basedOn w:val="DefaultParagraphFont"/>
    <w:link w:val="Signature"/>
    <w:rsid w:val="00936ABB"/>
    <w:rPr>
      <w:rFonts w:ascii="Verdana" w:hAnsi="Verdana"/>
      <w:color w:val="4A4E52"/>
      <w:szCs w:val="24"/>
    </w:rPr>
  </w:style>
  <w:style w:type="paragraph" w:styleId="Subtitle">
    <w:name w:val="Subtitle"/>
    <w:basedOn w:val="Normal"/>
    <w:next w:val="Normal"/>
    <w:link w:val="SubtitleChar"/>
    <w:qFormat/>
    <w:rsid w:val="00AC42E7"/>
    <w:pPr>
      <w:numPr>
        <w:ilvl w:val="1"/>
      </w:numPr>
    </w:pPr>
    <w:rPr>
      <w:rFonts w:eastAsiaTheme="majorEastAsia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rsid w:val="00AC42E7"/>
    <w:rPr>
      <w:rFonts w:ascii="Verdana" w:eastAsiaTheme="majorEastAsia" w:hAnsi="Verdana" w:cstheme="majorBidi"/>
      <w:b/>
      <w:iCs/>
      <w:spacing w:val="15"/>
      <w:szCs w:val="24"/>
      <w:lang w:val="en-GB"/>
    </w:rPr>
  </w:style>
  <w:style w:type="paragraph" w:styleId="Caption">
    <w:name w:val="caption"/>
    <w:basedOn w:val="Normal"/>
    <w:next w:val="Normal"/>
    <w:unhideWhenUsed/>
    <w:qFormat/>
    <w:rsid w:val="00E8275E"/>
    <w:pPr>
      <w:spacing w:after="200"/>
    </w:pPr>
    <w:rPr>
      <w:b/>
      <w:bCs/>
      <w:szCs w:val="18"/>
    </w:rPr>
  </w:style>
  <w:style w:type="paragraph" w:styleId="BlockText">
    <w:name w:val="Block Text"/>
    <w:basedOn w:val="Normal"/>
    <w:rsid w:val="00FF1C2F"/>
    <w:pPr>
      <w:pBdr>
        <w:top w:val="single" w:sz="2" w:space="10" w:color="4A4E52" w:shadow="1"/>
        <w:left w:val="single" w:sz="2" w:space="10" w:color="4A4E52" w:shadow="1"/>
        <w:bottom w:val="single" w:sz="2" w:space="10" w:color="4A4E52" w:shadow="1"/>
        <w:right w:val="single" w:sz="2" w:space="10" w:color="4A4E52" w:shadow="1"/>
      </w:pBdr>
      <w:ind w:right="1152"/>
    </w:pPr>
    <w:rPr>
      <w:rFonts w:eastAsiaTheme="minorEastAsia" w:cstheme="minorBidi"/>
      <w:iCs/>
    </w:rPr>
  </w:style>
  <w:style w:type="paragraph" w:styleId="EnvelopeAddress">
    <w:name w:val="envelope address"/>
    <w:basedOn w:val="Normal"/>
    <w:rsid w:val="00FF1C2F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</w:rPr>
  </w:style>
  <w:style w:type="paragraph" w:styleId="EnvelopeReturn">
    <w:name w:val="envelope return"/>
    <w:basedOn w:val="Normal"/>
    <w:rsid w:val="00FF1C2F"/>
    <w:rPr>
      <w:rFonts w:eastAsiaTheme="majorEastAsia" w:cstheme="majorBidi"/>
      <w:szCs w:val="20"/>
    </w:rPr>
  </w:style>
  <w:style w:type="paragraph" w:customStyle="1" w:styleId="Titlelongdoc">
    <w:name w:val="Title long doc"/>
    <w:basedOn w:val="Normal"/>
    <w:next w:val="Normal"/>
    <w:qFormat/>
    <w:rsid w:val="00501988"/>
    <w:rPr>
      <w:color w:val="FF7300"/>
      <w:sz w:val="48"/>
      <w:szCs w:val="40"/>
    </w:rPr>
  </w:style>
  <w:style w:type="paragraph" w:styleId="IndexHeading">
    <w:name w:val="index heading"/>
    <w:basedOn w:val="Normal"/>
    <w:next w:val="Normal"/>
    <w:rsid w:val="00FF1C2F"/>
    <w:rPr>
      <w:rFonts w:eastAsiaTheme="majorEastAsia" w:cstheme="majorBidi"/>
      <w:b/>
      <w:bCs/>
    </w:rPr>
  </w:style>
  <w:style w:type="paragraph" w:styleId="ListBullet3">
    <w:name w:val="List Bullet 3"/>
    <w:basedOn w:val="Normal"/>
    <w:rsid w:val="00B2321F"/>
    <w:pPr>
      <w:numPr>
        <w:ilvl w:val="2"/>
        <w:numId w:val="4"/>
      </w:numPr>
      <w:ind w:left="1080"/>
    </w:pPr>
  </w:style>
  <w:style w:type="paragraph" w:styleId="ListParagraph">
    <w:name w:val="List Paragraph"/>
    <w:basedOn w:val="Normal"/>
    <w:uiPriority w:val="34"/>
    <w:qFormat/>
    <w:rsid w:val="00A35FBB"/>
    <w:pPr>
      <w:ind w:left="720"/>
      <w:contextualSpacing/>
    </w:pPr>
  </w:style>
  <w:style w:type="numbering" w:customStyle="1" w:styleId="Endavabulletedlist">
    <w:name w:val="Endava bulleted list"/>
    <w:uiPriority w:val="99"/>
    <w:rsid w:val="00A35FBB"/>
    <w:pPr>
      <w:numPr>
        <w:numId w:val="1"/>
      </w:numPr>
    </w:pPr>
  </w:style>
  <w:style w:type="paragraph" w:styleId="ListBullet">
    <w:name w:val="List Bullet"/>
    <w:basedOn w:val="Normal"/>
    <w:link w:val="ListBulletChar"/>
    <w:qFormat/>
    <w:rsid w:val="00B2321F"/>
    <w:pPr>
      <w:numPr>
        <w:numId w:val="4"/>
      </w:numPr>
      <w:ind w:left="360"/>
      <w:contextualSpacing/>
    </w:pPr>
  </w:style>
  <w:style w:type="paragraph" w:styleId="ListBullet2">
    <w:name w:val="List Bullet 2"/>
    <w:basedOn w:val="Normal"/>
    <w:rsid w:val="00B2321F"/>
    <w:pPr>
      <w:numPr>
        <w:ilvl w:val="1"/>
        <w:numId w:val="4"/>
      </w:numPr>
      <w:ind w:left="720"/>
    </w:pPr>
  </w:style>
  <w:style w:type="paragraph" w:styleId="ListBullet4">
    <w:name w:val="List Bullet 4"/>
    <w:basedOn w:val="Normal"/>
    <w:rsid w:val="00B2321F"/>
    <w:pPr>
      <w:numPr>
        <w:ilvl w:val="3"/>
        <w:numId w:val="4"/>
      </w:numPr>
      <w:ind w:left="1440"/>
      <w:contextualSpacing/>
    </w:pPr>
  </w:style>
  <w:style w:type="paragraph" w:styleId="ListBullet5">
    <w:name w:val="List Bullet 5"/>
    <w:basedOn w:val="Normal"/>
    <w:rsid w:val="00B2321F"/>
    <w:pPr>
      <w:numPr>
        <w:ilvl w:val="4"/>
        <w:numId w:val="4"/>
      </w:numPr>
      <w:ind w:left="1800"/>
      <w:contextualSpacing/>
    </w:pPr>
  </w:style>
  <w:style w:type="paragraph" w:styleId="TOC1">
    <w:name w:val="toc 1"/>
    <w:basedOn w:val="Normal"/>
    <w:next w:val="Normal"/>
    <w:uiPriority w:val="39"/>
    <w:rsid w:val="00F050D5"/>
    <w:pPr>
      <w:spacing w:before="120" w:after="120"/>
      <w:ind w:left="432" w:hanging="432"/>
    </w:pPr>
    <w:rPr>
      <w:b/>
      <w:bCs/>
      <w:sz w:val="26"/>
      <w:szCs w:val="20"/>
    </w:rPr>
  </w:style>
  <w:style w:type="paragraph" w:styleId="BodyTextIndent3">
    <w:name w:val="Body Text Indent 3"/>
    <w:basedOn w:val="Normal"/>
    <w:link w:val="BodyTextIndent3Char"/>
    <w:rsid w:val="00AA796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796C"/>
    <w:rPr>
      <w:rFonts w:ascii="Verdana" w:hAnsi="Verdana"/>
      <w:color w:val="4A4E52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rsid w:val="00AA796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A796C"/>
    <w:rPr>
      <w:rFonts w:ascii="Verdana" w:hAnsi="Verdana" w:cs="Tahoma"/>
      <w:color w:val="4A4E52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5E49B8"/>
    <w:rPr>
      <w:rFonts w:ascii="Calibri" w:hAnsi="Calibri"/>
      <w:color w:val="AA0B19"/>
      <w:sz w:val="22"/>
      <w:u w:val="none"/>
    </w:rPr>
  </w:style>
  <w:style w:type="paragraph" w:styleId="DocumentMap">
    <w:name w:val="Document Map"/>
    <w:basedOn w:val="Normal"/>
    <w:link w:val="DocumentMapChar"/>
    <w:rsid w:val="00191D9F"/>
    <w:rPr>
      <w:rFonts w:cs="Tahoma"/>
      <w:sz w:val="18"/>
      <w:szCs w:val="16"/>
    </w:rPr>
  </w:style>
  <w:style w:type="character" w:customStyle="1" w:styleId="DocumentMapChar">
    <w:name w:val="Document Map Char"/>
    <w:basedOn w:val="DefaultParagraphFont"/>
    <w:link w:val="DocumentMap"/>
    <w:rsid w:val="00191D9F"/>
    <w:rPr>
      <w:rFonts w:ascii="Calibri" w:hAnsi="Calibri" w:cs="Tahoma"/>
      <w:sz w:val="18"/>
      <w:szCs w:val="16"/>
      <w:lang w:val="en-GB"/>
    </w:rPr>
  </w:style>
  <w:style w:type="character" w:styleId="CommentReference">
    <w:name w:val="annotation reference"/>
    <w:basedOn w:val="DefaultParagraphFont"/>
    <w:rsid w:val="00501988"/>
    <w:rPr>
      <w:rFonts w:ascii="Calibri" w:hAnsi="Calibri"/>
      <w:color w:val="auto"/>
      <w:sz w:val="18"/>
      <w:szCs w:val="16"/>
    </w:rPr>
  </w:style>
  <w:style w:type="character" w:styleId="BookTitle">
    <w:name w:val="Book Title"/>
    <w:basedOn w:val="DefaultParagraphFont"/>
    <w:uiPriority w:val="33"/>
    <w:qFormat/>
    <w:rsid w:val="00501988"/>
    <w:rPr>
      <w:rFonts w:ascii="Calibri" w:hAnsi="Calibri"/>
      <w:b/>
      <w:bCs/>
      <w:color w:val="auto"/>
      <w:spacing w:val="5"/>
      <w:sz w:val="22"/>
    </w:rPr>
  </w:style>
  <w:style w:type="character" w:styleId="Emphasis">
    <w:name w:val="Emphasis"/>
    <w:basedOn w:val="DefaultParagraphFont"/>
    <w:uiPriority w:val="20"/>
    <w:qFormat/>
    <w:rsid w:val="00191D9F"/>
    <w:rPr>
      <w:rFonts w:ascii="Calibri" w:hAnsi="Calibri"/>
      <w:b/>
      <w:i/>
      <w:iCs/>
      <w:color w:val="auto"/>
      <w:sz w:val="22"/>
    </w:rPr>
  </w:style>
  <w:style w:type="character" w:styleId="EndnoteReference">
    <w:name w:val="endnote reference"/>
    <w:basedOn w:val="DefaultParagraphFont"/>
    <w:rsid w:val="00191D9F"/>
    <w:rPr>
      <w:rFonts w:ascii="Calibri" w:hAnsi="Calibri"/>
      <w:color w:val="auto"/>
      <w:sz w:val="18"/>
      <w:vertAlign w:val="superscript"/>
    </w:rPr>
  </w:style>
  <w:style w:type="character" w:styleId="FootnoteReference">
    <w:name w:val="footnote reference"/>
    <w:basedOn w:val="DefaultParagraphFont"/>
    <w:rsid w:val="00191D9F"/>
    <w:rPr>
      <w:rFonts w:ascii="Calibri" w:hAnsi="Calibri"/>
      <w:color w:val="auto"/>
      <w:sz w:val="18"/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5E49B8"/>
    <w:rPr>
      <w:rFonts w:ascii="Calibri" w:hAnsi="Calibri"/>
      <w:i/>
      <w:iCs/>
      <w:color w:val="4A4E52"/>
      <w:sz w:val="22"/>
    </w:rPr>
  </w:style>
  <w:style w:type="character" w:styleId="IntenseEmphasis">
    <w:name w:val="Intense Emphasis"/>
    <w:basedOn w:val="DefaultParagraphFont"/>
    <w:uiPriority w:val="21"/>
    <w:qFormat/>
    <w:rsid w:val="005E49B8"/>
    <w:rPr>
      <w:rFonts w:ascii="Calibri" w:hAnsi="Calibri"/>
      <w:b/>
      <w:bCs/>
      <w:i/>
      <w:iCs/>
      <w:color w:val="auto"/>
      <w:sz w:val="22"/>
    </w:rPr>
  </w:style>
  <w:style w:type="character" w:styleId="IntenseReference">
    <w:name w:val="Intense Reference"/>
    <w:aliases w:val="Appendix"/>
    <w:basedOn w:val="DefaultParagraphFont"/>
    <w:uiPriority w:val="32"/>
    <w:qFormat/>
    <w:rsid w:val="005E49B8"/>
    <w:rPr>
      <w:rFonts w:ascii="Calibri" w:hAnsi="Calibri"/>
      <w:b/>
      <w:bCs/>
      <w:color w:val="AA0B19"/>
      <w:spacing w:val="5"/>
      <w:sz w:val="22"/>
      <w:u w:val="none"/>
    </w:rPr>
  </w:style>
  <w:style w:type="paragraph" w:styleId="TOC2">
    <w:name w:val="toc 2"/>
    <w:basedOn w:val="Normal"/>
    <w:next w:val="Normal"/>
    <w:uiPriority w:val="39"/>
    <w:rsid w:val="00F050D5"/>
    <w:pPr>
      <w:ind w:left="778" w:hanging="576"/>
    </w:pPr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B91A31"/>
    <w:rPr>
      <w:rFonts w:ascii="Verdana" w:hAnsi="Verdana"/>
      <w:color w:val="auto"/>
      <w:sz w:val="18"/>
    </w:rPr>
  </w:style>
  <w:style w:type="character" w:styleId="Strong">
    <w:name w:val="Strong"/>
    <w:basedOn w:val="DefaultParagraphFont"/>
    <w:uiPriority w:val="22"/>
    <w:qFormat/>
    <w:rsid w:val="005E49B8"/>
    <w:rPr>
      <w:rFonts w:ascii="Calibri" w:hAnsi="Calibri"/>
      <w:b/>
      <w:bCs/>
      <w:color w:val="auto"/>
      <w:sz w:val="22"/>
    </w:rPr>
  </w:style>
  <w:style w:type="character" w:styleId="PageNumber">
    <w:name w:val="page number"/>
    <w:basedOn w:val="DefaultParagraphFont"/>
    <w:rsid w:val="005E49B8"/>
    <w:rPr>
      <w:rFonts w:ascii="Calibri" w:hAnsi="Calibri"/>
      <w:color w:val="auto"/>
      <w:sz w:val="22"/>
    </w:rPr>
  </w:style>
  <w:style w:type="character" w:styleId="LineNumber">
    <w:name w:val="line number"/>
    <w:basedOn w:val="DefaultParagraphFont"/>
    <w:rsid w:val="005E49B8"/>
    <w:rPr>
      <w:rFonts w:ascii="Calibri" w:hAnsi="Calibri"/>
      <w:color w:val="auto"/>
      <w:sz w:val="18"/>
    </w:rPr>
  </w:style>
  <w:style w:type="character" w:styleId="HTMLAcronym">
    <w:name w:val="HTML Acronym"/>
    <w:basedOn w:val="DefaultParagraphFont"/>
    <w:rsid w:val="009023B7"/>
    <w:rPr>
      <w:rFonts w:ascii="Calibri" w:hAnsi="Calibri"/>
      <w:color w:val="auto"/>
      <w:sz w:val="18"/>
    </w:rPr>
  </w:style>
  <w:style w:type="character" w:styleId="HTMLCode">
    <w:name w:val="HTML Code"/>
    <w:basedOn w:val="DefaultParagraphFont"/>
    <w:uiPriority w:val="99"/>
    <w:rsid w:val="00727FBD"/>
    <w:rPr>
      <w:rFonts w:ascii="Calibri" w:hAnsi="Calibri"/>
      <w:color w:val="auto"/>
      <w:sz w:val="22"/>
      <w:szCs w:val="20"/>
    </w:rPr>
  </w:style>
  <w:style w:type="character" w:styleId="HTMLDefinition">
    <w:name w:val="HTML Definition"/>
    <w:basedOn w:val="DefaultParagraphFont"/>
    <w:rsid w:val="00727FBD"/>
    <w:rPr>
      <w:rFonts w:ascii="Calibri" w:hAnsi="Calibri"/>
      <w:i/>
      <w:iCs/>
      <w:color w:val="auto"/>
      <w:sz w:val="24"/>
    </w:rPr>
  </w:style>
  <w:style w:type="character" w:styleId="HTMLKeyboard">
    <w:name w:val="HTML Keyboard"/>
    <w:basedOn w:val="DefaultParagraphFont"/>
    <w:rsid w:val="00727FBD"/>
    <w:rPr>
      <w:rFonts w:ascii="Calibri" w:hAnsi="Calibri"/>
      <w:color w:val="auto"/>
      <w:sz w:val="22"/>
      <w:szCs w:val="20"/>
    </w:rPr>
  </w:style>
  <w:style w:type="character" w:styleId="HTMLSample">
    <w:name w:val="HTML Sample"/>
    <w:basedOn w:val="DefaultParagraphFont"/>
    <w:rsid w:val="00727FBD"/>
    <w:rPr>
      <w:rFonts w:ascii="Calibri" w:hAnsi="Calibri"/>
      <w:color w:val="auto"/>
      <w:sz w:val="24"/>
      <w:szCs w:val="24"/>
    </w:rPr>
  </w:style>
  <w:style w:type="character" w:styleId="HTMLTypewriter">
    <w:name w:val="HTML Typewriter"/>
    <w:basedOn w:val="DefaultParagraphFont"/>
    <w:rsid w:val="00727FBD"/>
    <w:rPr>
      <w:rFonts w:ascii="Calibri" w:hAnsi="Calibri"/>
      <w:color w:val="auto"/>
      <w:sz w:val="22"/>
      <w:szCs w:val="20"/>
    </w:rPr>
  </w:style>
  <w:style w:type="character" w:styleId="HTMLVariable">
    <w:name w:val="HTML Variable"/>
    <w:basedOn w:val="DefaultParagraphFont"/>
    <w:rsid w:val="00727FBD"/>
    <w:rPr>
      <w:rFonts w:ascii="Calibri" w:hAnsi="Calibri"/>
      <w:i/>
      <w:iCs/>
      <w:color w:val="auto"/>
      <w:sz w:val="18"/>
    </w:rPr>
  </w:style>
  <w:style w:type="paragraph" w:styleId="TOC3">
    <w:name w:val="toc 3"/>
    <w:basedOn w:val="Normal"/>
    <w:next w:val="Normal"/>
    <w:uiPriority w:val="39"/>
    <w:rsid w:val="00823B92"/>
    <w:pPr>
      <w:ind w:left="1123" w:hanging="720"/>
    </w:pPr>
    <w:rPr>
      <w:iCs/>
      <w:szCs w:val="20"/>
    </w:rPr>
  </w:style>
  <w:style w:type="paragraph" w:styleId="TOC4">
    <w:name w:val="toc 4"/>
    <w:basedOn w:val="Normal"/>
    <w:next w:val="Normal"/>
    <w:uiPriority w:val="39"/>
    <w:rsid w:val="00F050D5"/>
    <w:pPr>
      <w:ind w:left="1469" w:hanging="864"/>
    </w:pPr>
    <w:rPr>
      <w:sz w:val="20"/>
      <w:szCs w:val="18"/>
    </w:rPr>
  </w:style>
  <w:style w:type="paragraph" w:styleId="TOC5">
    <w:name w:val="toc 5"/>
    <w:basedOn w:val="Normal"/>
    <w:next w:val="Normal"/>
    <w:uiPriority w:val="39"/>
    <w:rsid w:val="00823B92"/>
    <w:pPr>
      <w:ind w:left="1742" w:hanging="936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rsid w:val="00823B92"/>
    <w:pPr>
      <w:ind w:left="2074" w:hanging="108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rsid w:val="00823B92"/>
    <w:pPr>
      <w:ind w:left="2491" w:hanging="1296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rsid w:val="00823B92"/>
    <w:pPr>
      <w:ind w:left="2909" w:hanging="1512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rsid w:val="00823B92"/>
    <w:pPr>
      <w:ind w:left="3254" w:hanging="1656"/>
    </w:pPr>
    <w:rPr>
      <w:sz w:val="18"/>
      <w:szCs w:val="18"/>
    </w:rPr>
  </w:style>
  <w:style w:type="paragraph" w:styleId="TOAHeading">
    <w:name w:val="toa heading"/>
    <w:basedOn w:val="Normal"/>
    <w:next w:val="Normal"/>
    <w:rsid w:val="00F050D5"/>
    <w:pPr>
      <w:spacing w:before="120"/>
    </w:pPr>
    <w:rPr>
      <w:rFonts w:eastAsiaTheme="majorEastAsia" w:cstheme="majorBidi"/>
      <w:b/>
      <w:bCs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F298C"/>
    <w:pPr>
      <w:keepLines/>
      <w:numPr>
        <w:numId w:val="0"/>
      </w:numPr>
      <w:spacing w:before="480" w:after="0"/>
      <w:outlineLvl w:val="9"/>
    </w:pPr>
    <w:rPr>
      <w:kern w:val="0"/>
      <w:sz w:val="28"/>
      <w:szCs w:val="28"/>
    </w:rPr>
  </w:style>
  <w:style w:type="paragraph" w:styleId="Footer">
    <w:name w:val="footer"/>
    <w:basedOn w:val="Normal"/>
    <w:link w:val="FooterChar"/>
    <w:uiPriority w:val="99"/>
    <w:rsid w:val="007D0B5F"/>
    <w:pPr>
      <w:tabs>
        <w:tab w:val="center" w:pos="4680"/>
        <w:tab w:val="right" w:pos="9360"/>
      </w:tabs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7D0B5F"/>
    <w:rPr>
      <w:rFonts w:ascii="Calibri" w:hAnsi="Calibri"/>
      <w:color w:val="FFFFFF" w:themeColor="background1"/>
      <w:sz w:val="22"/>
      <w:szCs w:val="24"/>
      <w:lang w:val="en-GB"/>
    </w:rPr>
  </w:style>
  <w:style w:type="paragraph" w:styleId="NoSpacing">
    <w:name w:val="No Spacing"/>
    <w:uiPriority w:val="1"/>
    <w:qFormat/>
    <w:rsid w:val="005E49B8"/>
    <w:pPr>
      <w:spacing w:after="0"/>
      <w:ind w:firstLine="0"/>
    </w:pPr>
    <w:rPr>
      <w:rFonts w:ascii="Calibri" w:hAnsi="Calibri"/>
      <w:sz w:val="22"/>
      <w:szCs w:val="24"/>
    </w:rPr>
  </w:style>
  <w:style w:type="table" w:styleId="TableGrid">
    <w:name w:val="Table Grid"/>
    <w:basedOn w:val="TableNormal"/>
    <w:rsid w:val="004B5C50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2">
    <w:name w:val="Light List Accent 2"/>
    <w:aliases w:val="Endava table,Light List - Accent 21"/>
    <w:basedOn w:val="TableNormal"/>
    <w:uiPriority w:val="61"/>
    <w:rsid w:val="00CA2E97"/>
    <w:pPr>
      <w:spacing w:after="0"/>
    </w:pPr>
    <w:tblPr>
      <w:tblStyleRowBandSize w:val="1"/>
      <w:tblStyleColBandSize w:val="1"/>
      <w:tblBorders>
        <w:top w:val="single" w:sz="8" w:space="0" w:color="913834"/>
        <w:left w:val="single" w:sz="8" w:space="0" w:color="913834"/>
        <w:bottom w:val="single" w:sz="8" w:space="0" w:color="913834"/>
        <w:right w:val="single" w:sz="8" w:space="0" w:color="913834"/>
        <w:insideH w:val="single" w:sz="8" w:space="0" w:color="913834"/>
        <w:insideV w:val="single" w:sz="8" w:space="0" w:color="913834"/>
      </w:tblBorders>
      <w:tblCellMar>
        <w:left w:w="0" w:type="dxa"/>
        <w:bottom w:w="115" w:type="dxa"/>
        <w:right w:w="115" w:type="dxa"/>
      </w:tblCellMar>
    </w:tblPr>
    <w:tblStylePr w:type="firstRow">
      <w:pPr>
        <w:spacing w:before="0" w:after="0" w:line="240" w:lineRule="auto"/>
        <w:jc w:val="left"/>
      </w:pPr>
      <w:rPr>
        <w:b/>
        <w:bCs/>
        <w:color w:val="FFFFFF" w:themeColor="background1"/>
      </w:rPr>
      <w:tblPr/>
      <w:tcPr>
        <w:shd w:val="clear" w:color="auto" w:fill="913834"/>
      </w:tcPr>
    </w:tblStylePr>
    <w:tblStylePr w:type="lastRow">
      <w:pPr>
        <w:spacing w:before="0" w:after="0" w:line="240" w:lineRule="auto"/>
        <w:jc w:val="left"/>
      </w:pPr>
      <w:rPr>
        <w:b/>
        <w:bCs/>
      </w:rPr>
      <w:tblPr/>
      <w:tcPr>
        <w:tcBorders>
          <w:top w:val="double" w:sz="6" w:space="0" w:color="913834"/>
          <w:left w:val="single" w:sz="8" w:space="0" w:color="913834"/>
          <w:bottom w:val="single" w:sz="8" w:space="0" w:color="913834"/>
          <w:right w:val="single" w:sz="8" w:space="0" w:color="913834"/>
          <w:insideH w:val="single" w:sz="8" w:space="0" w:color="913834"/>
          <w:insideV w:val="single" w:sz="8" w:space="0" w:color="913834"/>
          <w:tl2br w:val="nil"/>
          <w:tr2bl w:val="nil"/>
        </w:tcBorders>
      </w:tcPr>
    </w:tblStylePr>
    <w:tblStylePr w:type="firstCol">
      <w:pPr>
        <w:jc w:val="left"/>
      </w:pPr>
      <w:rPr>
        <w:b/>
        <w:bCs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6E2D" w:themeColor="accent2"/>
          <w:left w:val="single" w:sz="8" w:space="0" w:color="C36E2D" w:themeColor="accent2"/>
          <w:bottom w:val="single" w:sz="8" w:space="0" w:color="C36E2D" w:themeColor="accent2"/>
          <w:right w:val="single" w:sz="8" w:space="0" w:color="C36E2D" w:themeColor="accent2"/>
        </w:tcBorders>
      </w:tcPr>
    </w:tblStylePr>
    <w:tblStylePr w:type="band1Horz">
      <w:tblPr/>
      <w:tcPr>
        <w:tcBorders>
          <w:top w:val="single" w:sz="8" w:space="0" w:color="913834"/>
          <w:left w:val="single" w:sz="8" w:space="0" w:color="913834"/>
          <w:bottom w:val="single" w:sz="8" w:space="0" w:color="913834"/>
          <w:right w:val="single" w:sz="8" w:space="0" w:color="913834"/>
          <w:insideH w:val="single" w:sz="8" w:space="0" w:color="913834"/>
          <w:insideV w:val="single" w:sz="8" w:space="0" w:color="913834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13834"/>
          <w:left w:val="single" w:sz="8" w:space="0" w:color="913834"/>
          <w:bottom w:val="single" w:sz="8" w:space="0" w:color="913834"/>
          <w:right w:val="single" w:sz="8" w:space="0" w:color="913834"/>
          <w:insideH w:val="single" w:sz="8" w:space="0" w:color="913834"/>
          <w:insideV w:val="single" w:sz="8" w:space="0" w:color="913834"/>
          <w:tl2br w:val="nil"/>
          <w:tr2bl w:val="nil"/>
        </w:tcBorders>
      </w:tcPr>
    </w:tblStylePr>
  </w:style>
  <w:style w:type="paragraph" w:customStyle="1" w:styleId="Copyright">
    <w:name w:val="Copyright"/>
    <w:basedOn w:val="Normal"/>
    <w:link w:val="CopyrightChar"/>
    <w:qFormat/>
    <w:rsid w:val="00501988"/>
    <w:rPr>
      <w:color w:val="FFFFFF" w:themeColor="background1"/>
      <w:sz w:val="28"/>
    </w:rPr>
  </w:style>
  <w:style w:type="paragraph" w:styleId="ListNumber">
    <w:name w:val="List Number"/>
    <w:basedOn w:val="Normal"/>
    <w:qFormat/>
    <w:rsid w:val="00E8275E"/>
    <w:pPr>
      <w:numPr>
        <w:numId w:val="5"/>
      </w:numPr>
      <w:contextualSpacing/>
    </w:pPr>
  </w:style>
  <w:style w:type="paragraph" w:customStyle="1" w:styleId="Subtitlelongdocument2">
    <w:name w:val="Subtitle long document 2"/>
    <w:basedOn w:val="Normal"/>
    <w:next w:val="Normal"/>
    <w:link w:val="Subtitlelongdocument2Char"/>
    <w:qFormat/>
    <w:rsid w:val="00E8275E"/>
    <w:pPr>
      <w:tabs>
        <w:tab w:val="left" w:pos="1890"/>
        <w:tab w:val="left" w:pos="2160"/>
      </w:tabs>
    </w:pPr>
    <w:rPr>
      <w:b/>
      <w:color w:val="4A4E52"/>
    </w:rPr>
  </w:style>
  <w:style w:type="character" w:customStyle="1" w:styleId="Subtitlelongdocument2Char">
    <w:name w:val="Subtitle long document 2 Char"/>
    <w:basedOn w:val="HeaderChar"/>
    <w:link w:val="Subtitlelongdocument2"/>
    <w:rsid w:val="00E8275E"/>
    <w:rPr>
      <w:rFonts w:ascii="Calibri" w:hAnsi="Calibri"/>
      <w:b/>
      <w:color w:val="4A4E52"/>
      <w:sz w:val="22"/>
      <w:szCs w:val="24"/>
      <w:lang w:val="en-GB"/>
    </w:rPr>
  </w:style>
  <w:style w:type="paragraph" w:customStyle="1" w:styleId="Subtitlelongdocument1">
    <w:name w:val="Subtitle long document 1"/>
    <w:basedOn w:val="Normal"/>
    <w:next w:val="Normal"/>
    <w:link w:val="Subtitlelongdocument1Char"/>
    <w:qFormat/>
    <w:rsid w:val="00FE38AF"/>
    <w:rPr>
      <w:b/>
      <w:color w:val="4A4E52"/>
      <w:sz w:val="36"/>
      <w:szCs w:val="28"/>
    </w:rPr>
  </w:style>
  <w:style w:type="character" w:customStyle="1" w:styleId="Subtitlelongdocument1Char">
    <w:name w:val="Subtitle long document 1 Char"/>
    <w:basedOn w:val="DefaultParagraphFont"/>
    <w:link w:val="Subtitlelongdocument1"/>
    <w:rsid w:val="00FE38AF"/>
    <w:rPr>
      <w:rFonts w:ascii="Calibri" w:hAnsi="Calibri"/>
      <w:b/>
      <w:color w:val="4A4E52"/>
      <w:sz w:val="36"/>
      <w:szCs w:val="28"/>
      <w:lang w:val="en-GB"/>
    </w:rPr>
  </w:style>
  <w:style w:type="paragraph" w:styleId="Title">
    <w:name w:val="Title"/>
    <w:basedOn w:val="Normal"/>
    <w:next w:val="Normal"/>
    <w:link w:val="TitleChar"/>
    <w:qFormat/>
    <w:rsid w:val="00FE38AF"/>
    <w:pPr>
      <w:spacing w:after="300"/>
      <w:contextualSpacing/>
    </w:pPr>
    <w:rPr>
      <w:rFonts w:eastAsiaTheme="majorEastAsia" w:cstheme="majorBidi"/>
      <w:b/>
      <w:color w:val="AA0B19"/>
      <w:spacing w:val="5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rsid w:val="00FE38AF"/>
    <w:rPr>
      <w:rFonts w:ascii="Calibri" w:eastAsiaTheme="majorEastAsia" w:hAnsi="Calibri" w:cstheme="majorBidi"/>
      <w:b/>
      <w:color w:val="AA0B19"/>
      <w:spacing w:val="5"/>
      <w:kern w:val="28"/>
      <w:sz w:val="80"/>
      <w:szCs w:val="52"/>
      <w:lang w:val="en-GB"/>
    </w:rPr>
  </w:style>
  <w:style w:type="paragraph" w:customStyle="1" w:styleId="Address1">
    <w:name w:val="Address 1"/>
    <w:basedOn w:val="Normal"/>
    <w:next w:val="Normal"/>
    <w:link w:val="Address1Char"/>
    <w:qFormat/>
    <w:rsid w:val="00501988"/>
    <w:rPr>
      <w:b/>
      <w:color w:val="AA0B19"/>
      <w:sz w:val="18"/>
      <w:szCs w:val="16"/>
    </w:rPr>
  </w:style>
  <w:style w:type="paragraph" w:customStyle="1" w:styleId="Address2">
    <w:name w:val="Address 2"/>
    <w:basedOn w:val="Normal"/>
    <w:next w:val="Normal"/>
    <w:link w:val="Address2Char"/>
    <w:qFormat/>
    <w:rsid w:val="00501988"/>
    <w:rPr>
      <w:sz w:val="18"/>
    </w:rPr>
  </w:style>
  <w:style w:type="character" w:customStyle="1" w:styleId="Address1Char">
    <w:name w:val="Address 1 Char"/>
    <w:basedOn w:val="DefaultParagraphFont"/>
    <w:link w:val="Address1"/>
    <w:rsid w:val="00501988"/>
    <w:rPr>
      <w:rFonts w:ascii="Calibri" w:hAnsi="Calibri"/>
      <w:b/>
      <w:color w:val="AA0B19"/>
      <w:sz w:val="18"/>
      <w:szCs w:val="16"/>
      <w:lang w:val="en-GB"/>
    </w:rPr>
  </w:style>
  <w:style w:type="character" w:customStyle="1" w:styleId="Address2Char">
    <w:name w:val="Address 2 Char"/>
    <w:basedOn w:val="DefaultParagraphFont"/>
    <w:link w:val="Address2"/>
    <w:rsid w:val="00501988"/>
    <w:rPr>
      <w:rFonts w:ascii="Calibri" w:hAnsi="Calibri"/>
      <w:sz w:val="18"/>
      <w:szCs w:val="24"/>
      <w:lang w:val="en-GB"/>
    </w:rPr>
  </w:style>
  <w:style w:type="character" w:customStyle="1" w:styleId="CopyrightChar">
    <w:name w:val="Copyright Char"/>
    <w:basedOn w:val="DefaultParagraphFont"/>
    <w:link w:val="Copyright"/>
    <w:rsid w:val="00501988"/>
    <w:rPr>
      <w:rFonts w:ascii="Calibri" w:hAnsi="Calibri"/>
      <w:color w:val="FFFFFF" w:themeColor="background1"/>
      <w:sz w:val="28"/>
      <w:szCs w:val="24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1988"/>
  </w:style>
  <w:style w:type="paragraph" w:styleId="CommentText">
    <w:name w:val="annotation text"/>
    <w:basedOn w:val="Normal"/>
    <w:link w:val="CommentTextChar"/>
    <w:rsid w:val="00191D9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1D9F"/>
    <w:rPr>
      <w:rFonts w:ascii="Calibri" w:hAnsi="Calibri"/>
      <w:sz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191D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1D9F"/>
    <w:rPr>
      <w:rFonts w:ascii="Calibri" w:hAnsi="Calibri"/>
      <w:b/>
      <w:bCs/>
      <w:sz w:val="22"/>
      <w:lang w:val="en-GB"/>
    </w:rPr>
  </w:style>
  <w:style w:type="paragraph" w:styleId="Date">
    <w:name w:val="Date"/>
    <w:basedOn w:val="Normal"/>
    <w:next w:val="Normal"/>
    <w:link w:val="DateChar"/>
    <w:rsid w:val="00191D9F"/>
  </w:style>
  <w:style w:type="character" w:customStyle="1" w:styleId="DateChar">
    <w:name w:val="Date Char"/>
    <w:basedOn w:val="DefaultParagraphFont"/>
    <w:link w:val="Date"/>
    <w:rsid w:val="00191D9F"/>
    <w:rPr>
      <w:rFonts w:ascii="Calibri" w:hAnsi="Calibri"/>
      <w:sz w:val="22"/>
      <w:szCs w:val="24"/>
      <w:lang w:val="en-GB"/>
    </w:rPr>
  </w:style>
  <w:style w:type="paragraph" w:styleId="E-mailSignature">
    <w:name w:val="E-mail Signature"/>
    <w:basedOn w:val="Normal"/>
    <w:link w:val="E-mailSignatureChar"/>
    <w:rsid w:val="00191D9F"/>
  </w:style>
  <w:style w:type="character" w:customStyle="1" w:styleId="E-mailSignatureChar">
    <w:name w:val="E-mail Signature Char"/>
    <w:basedOn w:val="DefaultParagraphFont"/>
    <w:link w:val="E-mailSignature"/>
    <w:rsid w:val="00191D9F"/>
    <w:rPr>
      <w:rFonts w:ascii="Calibri" w:hAnsi="Calibri"/>
      <w:sz w:val="22"/>
      <w:szCs w:val="24"/>
      <w:lang w:val="en-GB"/>
    </w:rPr>
  </w:style>
  <w:style w:type="paragraph" w:styleId="EndnoteText">
    <w:name w:val="endnote text"/>
    <w:basedOn w:val="Normal"/>
    <w:link w:val="EndnoteTextChar"/>
    <w:rsid w:val="00191D9F"/>
    <w:rPr>
      <w:sz w:val="18"/>
      <w:szCs w:val="20"/>
    </w:rPr>
  </w:style>
  <w:style w:type="character" w:customStyle="1" w:styleId="EndnoteTextChar">
    <w:name w:val="Endnote Text Char"/>
    <w:basedOn w:val="DefaultParagraphFont"/>
    <w:link w:val="EndnoteText"/>
    <w:rsid w:val="00191D9F"/>
    <w:rPr>
      <w:rFonts w:ascii="Calibri" w:hAnsi="Calibri"/>
      <w:sz w:val="18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9B8"/>
    <w:pPr>
      <w:pBdr>
        <w:bottom w:val="single" w:sz="4" w:space="4" w:color="FF7300" w:themeColor="accent1"/>
      </w:pBdr>
      <w:spacing w:before="200" w:after="280"/>
      <w:ind w:left="936" w:right="936"/>
    </w:pPr>
    <w:rPr>
      <w:b/>
      <w:bCs/>
      <w:i/>
      <w:iCs/>
      <w:color w:val="FF73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9B8"/>
    <w:rPr>
      <w:rFonts w:ascii="Calibri" w:hAnsi="Calibri"/>
      <w:b/>
      <w:bCs/>
      <w:i/>
      <w:iCs/>
      <w:color w:val="FF7300" w:themeColor="accent1"/>
      <w:sz w:val="22"/>
      <w:szCs w:val="24"/>
      <w:lang w:val="en-GB"/>
    </w:rPr>
  </w:style>
  <w:style w:type="paragraph" w:styleId="TableofAuthorities">
    <w:name w:val="table of authorities"/>
    <w:basedOn w:val="Normal"/>
    <w:next w:val="Normal"/>
    <w:rsid w:val="005E49B8"/>
    <w:pPr>
      <w:ind w:left="220" w:hanging="220"/>
    </w:pPr>
  </w:style>
  <w:style w:type="paragraph" w:styleId="TableofFigures">
    <w:name w:val="table of figures"/>
    <w:basedOn w:val="Normal"/>
    <w:next w:val="Normal"/>
    <w:rsid w:val="005E49B8"/>
  </w:style>
  <w:style w:type="paragraph" w:customStyle="1" w:styleId="Code">
    <w:name w:val="Code"/>
    <w:basedOn w:val="Normal"/>
    <w:rsid w:val="00FC7743"/>
    <w:pPr>
      <w:autoSpaceDE w:val="0"/>
      <w:autoSpaceDN w:val="0"/>
      <w:adjustRightInd w:val="0"/>
      <w:spacing w:after="0"/>
      <w:ind w:left="284" w:firstLine="432"/>
    </w:pPr>
    <w:rPr>
      <w:rFonts w:asciiTheme="minorHAnsi" w:hAnsiTheme="minorHAnsi" w:cs="Courier New"/>
      <w:noProof/>
      <w:sz w:val="20"/>
      <w:szCs w:val="20"/>
      <w:lang w:val="ro-RO" w:eastAsia="ro-RO"/>
    </w:rPr>
  </w:style>
  <w:style w:type="table" w:styleId="Table3Deffects2">
    <w:name w:val="Table 3D effects 2"/>
    <w:basedOn w:val="TableNormal"/>
    <w:rsid w:val="00FC7743"/>
    <w:pPr>
      <w:spacing w:after="0"/>
      <w:ind w:left="720" w:firstLine="0"/>
      <w:jc w:val="both"/>
    </w:pPr>
    <w:rPr>
      <w:lang w:val="ro-RO" w:eastAsia="ro-R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rst-para">
    <w:name w:val="first-para"/>
    <w:basedOn w:val="Normal"/>
    <w:rsid w:val="00FC7743"/>
    <w:pPr>
      <w:spacing w:before="100" w:beforeAutospacing="1" w:afterAutospacing="1"/>
    </w:pPr>
    <w:rPr>
      <w:rFonts w:ascii="Times New Roman" w:hAnsi="Times New Roman"/>
      <w:sz w:val="24"/>
      <w:lang w:val="ro-RO" w:eastAsia="ro-RO"/>
    </w:rPr>
  </w:style>
  <w:style w:type="paragraph" w:customStyle="1" w:styleId="CodeStyle">
    <w:name w:val="Code_Style"/>
    <w:basedOn w:val="Normal"/>
    <w:link w:val="CodeStyleChar"/>
    <w:qFormat/>
    <w:rsid w:val="00FC7743"/>
    <w:pPr>
      <w:spacing w:after="0"/>
      <w:ind w:left="1134"/>
    </w:pPr>
    <w:rPr>
      <w:rFonts w:ascii="Courier New" w:hAnsi="Courier New" w:cs="Courier New"/>
      <w:color w:val="0000FF"/>
      <w:sz w:val="20"/>
    </w:rPr>
  </w:style>
  <w:style w:type="paragraph" w:customStyle="1" w:styleId="BulletList">
    <w:name w:val="Bullet List"/>
    <w:basedOn w:val="ListBullet"/>
    <w:link w:val="BulletListChar"/>
    <w:qFormat/>
    <w:rsid w:val="00FC7743"/>
    <w:pPr>
      <w:numPr>
        <w:numId w:val="7"/>
      </w:numPr>
      <w:spacing w:after="0"/>
      <w:jc w:val="both"/>
    </w:pPr>
    <w:rPr>
      <w:color w:val="AA0B19"/>
    </w:rPr>
  </w:style>
  <w:style w:type="character" w:customStyle="1" w:styleId="CodeStyleChar">
    <w:name w:val="Code_Style Char"/>
    <w:basedOn w:val="DefaultParagraphFont"/>
    <w:link w:val="CodeStyle"/>
    <w:rsid w:val="00FC7743"/>
    <w:rPr>
      <w:rFonts w:ascii="Courier New" w:hAnsi="Courier New" w:cs="Courier New"/>
      <w:color w:val="0000FF"/>
      <w:szCs w:val="24"/>
      <w:lang w:val="en-GB"/>
    </w:rPr>
  </w:style>
  <w:style w:type="paragraph" w:customStyle="1" w:styleId="intro">
    <w:name w:val="intro"/>
    <w:basedOn w:val="Normal"/>
    <w:rsid w:val="00FC7743"/>
    <w:pPr>
      <w:spacing w:before="100" w:beforeAutospacing="1" w:afterAutospacing="1"/>
      <w:ind w:left="284"/>
    </w:pPr>
    <w:rPr>
      <w:rFonts w:ascii="Times New Roman" w:hAnsi="Times New Roman"/>
      <w:sz w:val="24"/>
      <w:lang w:val="ro-RO" w:eastAsia="ro-RO"/>
    </w:rPr>
  </w:style>
  <w:style w:type="character" w:customStyle="1" w:styleId="ListBulletChar">
    <w:name w:val="List Bullet Char"/>
    <w:basedOn w:val="DefaultParagraphFont"/>
    <w:link w:val="ListBullet"/>
    <w:rsid w:val="00FC7743"/>
    <w:rPr>
      <w:rFonts w:ascii="Calibri" w:hAnsi="Calibri"/>
      <w:sz w:val="22"/>
      <w:szCs w:val="24"/>
      <w:lang w:val="en-GB"/>
    </w:rPr>
  </w:style>
  <w:style w:type="character" w:customStyle="1" w:styleId="BulletListChar">
    <w:name w:val="Bullet List Char"/>
    <w:basedOn w:val="ListBulletChar"/>
    <w:link w:val="BulletList"/>
    <w:rsid w:val="00FC7743"/>
    <w:rPr>
      <w:rFonts w:ascii="Calibri" w:hAnsi="Calibri"/>
      <w:color w:val="AA0B19"/>
      <w:sz w:val="22"/>
      <w:szCs w:val="24"/>
      <w:lang w:val="en-GB"/>
    </w:rPr>
  </w:style>
  <w:style w:type="character" w:customStyle="1" w:styleId="code0">
    <w:name w:val="code"/>
    <w:basedOn w:val="DefaultParagraphFont"/>
    <w:rsid w:val="00FC7743"/>
  </w:style>
  <w:style w:type="character" w:customStyle="1" w:styleId="input">
    <w:name w:val="input"/>
    <w:basedOn w:val="DefaultParagraphFont"/>
    <w:rsid w:val="00FC7743"/>
  </w:style>
  <w:style w:type="character" w:customStyle="1" w:styleId="apple-converted-space">
    <w:name w:val="apple-converted-space"/>
    <w:basedOn w:val="DefaultParagraphFont"/>
    <w:rsid w:val="00FC7743"/>
  </w:style>
  <w:style w:type="character" w:customStyle="1" w:styleId="hps">
    <w:name w:val="hps"/>
    <w:basedOn w:val="DefaultParagraphFont"/>
    <w:rsid w:val="00FC7743"/>
  </w:style>
  <w:style w:type="character" w:customStyle="1" w:styleId="lwcollapsibleareatitle">
    <w:name w:val="lw_collapsiblearea_title"/>
    <w:basedOn w:val="DefaultParagraphFont"/>
    <w:rsid w:val="00FC7743"/>
  </w:style>
  <w:style w:type="character" w:customStyle="1" w:styleId="parameter">
    <w:name w:val="parameter"/>
    <w:basedOn w:val="DefaultParagraphFont"/>
    <w:rsid w:val="00FC7743"/>
  </w:style>
  <w:style w:type="paragraph" w:customStyle="1" w:styleId="body">
    <w:name w:val="body"/>
    <w:basedOn w:val="Normal"/>
    <w:rsid w:val="00FC7743"/>
    <w:pPr>
      <w:spacing w:before="100" w:beforeAutospacing="1" w:afterAutospacing="1"/>
    </w:pPr>
    <w:rPr>
      <w:rFonts w:ascii="Times New Roman" w:hAnsi="Times New Roman"/>
      <w:sz w:val="24"/>
      <w:lang w:val="ro-RO" w:eastAsia="ro-RO"/>
    </w:rPr>
  </w:style>
  <w:style w:type="character" w:customStyle="1" w:styleId="search-highlight">
    <w:name w:val="search-highlight"/>
    <w:basedOn w:val="DefaultParagraphFont"/>
    <w:rsid w:val="00324328"/>
  </w:style>
  <w:style w:type="character" w:customStyle="1" w:styleId="apple-style-span">
    <w:name w:val="apple-style-span"/>
    <w:basedOn w:val="DefaultParagraphFont"/>
    <w:rsid w:val="00F50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ustea\Desktop\Endava_Long_Word_Document_template_2011.dotx" TargetMode="External"/></Relationships>
</file>

<file path=word/theme/theme1.xml><?xml version="1.0" encoding="utf-8"?>
<a:theme xmlns:a="http://schemas.openxmlformats.org/drawingml/2006/main" name="Office Theme">
  <a:themeElements>
    <a:clrScheme name="Endava theme">
      <a:dk1>
        <a:sysClr val="windowText" lastClr="000000"/>
      </a:dk1>
      <a:lt1>
        <a:sysClr val="window" lastClr="FFFFFF"/>
      </a:lt1>
      <a:dk2>
        <a:srgbClr val="BDBEC0"/>
      </a:dk2>
      <a:lt2>
        <a:srgbClr val="FFFFFF"/>
      </a:lt2>
      <a:accent1>
        <a:srgbClr val="FF7300"/>
      </a:accent1>
      <a:accent2>
        <a:srgbClr val="C36E2D"/>
      </a:accent2>
      <a:accent3>
        <a:srgbClr val="B25C31"/>
      </a:accent3>
      <a:accent4>
        <a:srgbClr val="9D4633"/>
      </a:accent4>
      <a:accent5>
        <a:srgbClr val="913834"/>
      </a:accent5>
      <a:accent6>
        <a:srgbClr val="AA0B19"/>
      </a:accent6>
      <a:hlink>
        <a:srgbClr val="AA0B19"/>
      </a:hlink>
      <a:folHlink>
        <a:srgbClr val="4A4E52"/>
      </a:folHlink>
    </a:clrScheme>
    <a:fontScheme name="Endava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3DE0F78F936479B55BC21D4CD2A05" ma:contentTypeVersion="0" ma:contentTypeDescription="Create a new document." ma:contentTypeScope="" ma:versionID="645608142b1016398fc3a5803379ca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0863E-7CE3-4ADA-AD3E-DFBEAFDC04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760C3-9D80-4889-8D6F-E2690C883AB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0D419CB-4D3D-427C-AD6B-808EA63AB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75D113-35D6-4604-9D83-C8C56D6C8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Endava_Long_Word_Document_template_2011</Template>
  <TotalTime>1497</TotalTime>
  <Pages>1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Test</vt:lpstr>
    </vt:vector>
  </TitlesOfParts>
  <Company>Endava</Company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Test</dc:title>
  <dc:subject/>
  <dc:creator>Irina Mustea-Botezatu</dc:creator>
  <cp:keywords/>
  <dc:description/>
  <cp:lastModifiedBy>Alexandr Persin</cp:lastModifiedBy>
  <cp:revision>35</cp:revision>
  <cp:lastPrinted>2009-05-21T08:01:00Z</cp:lastPrinted>
  <dcterms:created xsi:type="dcterms:W3CDTF">2013-04-12T08:31:00Z</dcterms:created>
  <dcterms:modified xsi:type="dcterms:W3CDTF">2017-04-06T16:06:00Z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0x0101002D63DE0F78F936479B55BC21D4CD2A05</vt:lpwstr>
  </property>
</Properties>
</file>