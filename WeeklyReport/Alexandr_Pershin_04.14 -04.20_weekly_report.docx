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D25" w:rsidRDefault="00A21D25"/>
    <w:p w:rsidR="00A21D25" w:rsidRDefault="00A21D25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867976" w:rsidRDefault="00867976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A21D25" w:rsidRDefault="00A21D25"/>
    <w:p w:rsidR="00D10D88" w:rsidRDefault="00D10D88"/>
    <w:p w:rsidR="00D10D88" w:rsidRDefault="00D10D88"/>
    <w:p w:rsidR="00A21D25" w:rsidRDefault="00A21D25"/>
    <w:p w:rsidR="00A21D25" w:rsidRDefault="00A21D25"/>
    <w:sdt>
      <w:sdtPr>
        <w:alias w:val="Title"/>
        <w:tag w:val=""/>
        <w:id w:val="1973176894"/>
        <w:placeholder>
          <w:docPart w:val="AC8477ACF5054C649BA1D23C8347BED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76EB3" w:rsidRPr="000E7F66" w:rsidRDefault="006C184C" w:rsidP="006C184C">
          <w:pPr>
            <w:pStyle w:val="Title"/>
            <w:jc w:val="left"/>
            <w:rPr>
              <w:b w:val="0"/>
              <w:spacing w:val="15"/>
              <w:sz w:val="16"/>
              <w:szCs w:val="16"/>
            </w:rPr>
          </w:pPr>
          <w:r w:rsidRPr="006C184C">
            <w:t>Internship Weekly Report</w:t>
          </w:r>
        </w:p>
      </w:sdtContent>
    </w:sdt>
    <w:p w:rsidR="00F545CD" w:rsidRPr="00076EB3" w:rsidRDefault="00F545CD" w:rsidP="00A21D25">
      <w:pPr>
        <w:pStyle w:val="Subtitle"/>
        <w:jc w:val="left"/>
      </w:pPr>
    </w:p>
    <w:p w:rsidR="0038564A" w:rsidRDefault="0038564A" w:rsidP="0038564A"/>
    <w:p w:rsidR="006A0B3F" w:rsidRPr="0038564A" w:rsidRDefault="006A0B3F" w:rsidP="0038564A">
      <w:pPr>
        <w:sectPr w:rsidR="006A0B3F" w:rsidRPr="0038564A" w:rsidSect="002330AB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50E7" w:rsidRDefault="00F950E7"/>
    <w:sdt>
      <w:sdtPr>
        <w:rPr>
          <w:rFonts w:ascii="Calibri" w:eastAsia="Calibri" w:hAnsi="Calibri" w:cs="Times New Roman"/>
          <w:b w:val="0"/>
          <w:iCs/>
          <w:caps w:val="0"/>
          <w:color w:val="4A4E52"/>
          <w:sz w:val="22"/>
          <w:szCs w:val="22"/>
          <w:lang w:val="en-GB"/>
        </w:rPr>
        <w:id w:val="548808774"/>
        <w:docPartObj>
          <w:docPartGallery w:val="Table of Contents"/>
          <w:docPartUnique/>
        </w:docPartObj>
      </w:sdtPr>
      <w:sdtEndPr>
        <w:rPr>
          <w:rFonts w:ascii="Arial" w:hAnsi="Arial"/>
          <w:bCs/>
          <w:noProof/>
          <w:color w:val="auto"/>
        </w:rPr>
      </w:sdtEndPr>
      <w:sdtContent>
        <w:p w:rsidR="0067722D" w:rsidRDefault="0067722D">
          <w:pPr>
            <w:pStyle w:val="TOCHeading"/>
          </w:pPr>
          <w:r>
            <w:t>Contents</w:t>
          </w:r>
        </w:p>
        <w:p w:rsidR="00161DDD" w:rsidRDefault="00B90CB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478642703" w:history="1">
            <w:r w:rsidR="00161DDD" w:rsidRPr="001366B6">
              <w:rPr>
                <w:rStyle w:val="Hyperlink"/>
              </w:rPr>
              <w:t>1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Tasks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_Toc478642703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3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0D154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4" w:history="1">
            <w:r w:rsidR="00161DDD" w:rsidRPr="001366B6">
              <w:rPr>
                <w:rStyle w:val="Hyperlink"/>
              </w:rPr>
              <w:t>2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Preferences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_Toc478642704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4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0D154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5" w:history="1">
            <w:r w:rsidR="00161DDD" w:rsidRPr="001366B6">
              <w:rPr>
                <w:rStyle w:val="Hyperlink"/>
              </w:rPr>
              <w:t>3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Problems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_Toc478642705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5</w:t>
            </w:r>
            <w:r w:rsidR="00161DDD">
              <w:rPr>
                <w:webHidden/>
              </w:rPr>
              <w:fldChar w:fldCharType="end"/>
            </w:r>
          </w:hyperlink>
        </w:p>
        <w:p w:rsidR="00161DDD" w:rsidRDefault="000D154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lang w:val="en-US"/>
            </w:rPr>
          </w:pPr>
          <w:hyperlink w:anchor="_Toc478642706" w:history="1">
            <w:r w:rsidR="00161DDD" w:rsidRPr="001366B6">
              <w:rPr>
                <w:rStyle w:val="Hyperlink"/>
              </w:rPr>
              <w:t>4</w:t>
            </w:r>
            <w:r w:rsidR="00161DDD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lang w:val="en-US"/>
              </w:rPr>
              <w:tab/>
            </w:r>
            <w:r w:rsidR="00161DDD" w:rsidRPr="001366B6">
              <w:rPr>
                <w:rStyle w:val="Hyperlink"/>
              </w:rPr>
              <w:t>Suggestions</w:t>
            </w:r>
            <w:r w:rsidR="00161DDD">
              <w:rPr>
                <w:webHidden/>
              </w:rPr>
              <w:tab/>
            </w:r>
            <w:r w:rsidR="00161DDD">
              <w:rPr>
                <w:webHidden/>
              </w:rPr>
              <w:fldChar w:fldCharType="begin"/>
            </w:r>
            <w:r w:rsidR="00161DDD">
              <w:rPr>
                <w:webHidden/>
              </w:rPr>
              <w:instrText xml:space="preserve"> PAGEREF _Toc478642706 \h </w:instrText>
            </w:r>
            <w:r w:rsidR="00161DDD">
              <w:rPr>
                <w:webHidden/>
              </w:rPr>
            </w:r>
            <w:r w:rsidR="00161DDD">
              <w:rPr>
                <w:webHidden/>
              </w:rPr>
              <w:fldChar w:fldCharType="separate"/>
            </w:r>
            <w:r w:rsidR="00161DDD">
              <w:rPr>
                <w:webHidden/>
              </w:rPr>
              <w:t>6</w:t>
            </w:r>
            <w:r w:rsidR="00161DDD">
              <w:rPr>
                <w:webHidden/>
              </w:rPr>
              <w:fldChar w:fldCharType="end"/>
            </w:r>
          </w:hyperlink>
        </w:p>
        <w:p w:rsidR="0067722D" w:rsidRDefault="00B90CB4">
          <w:r>
            <w:rPr>
              <w:b/>
              <w:sz w:val="36"/>
            </w:rPr>
            <w:fldChar w:fldCharType="end"/>
          </w:r>
        </w:p>
      </w:sdtContent>
    </w:sdt>
    <w:p w:rsidR="00771CD5" w:rsidRPr="002708E4" w:rsidRDefault="00771CD5" w:rsidP="00851D78">
      <w:pPr>
        <w:pStyle w:val="ListNumber"/>
        <w:numPr>
          <w:ilvl w:val="0"/>
          <w:numId w:val="0"/>
        </w:numPr>
        <w:rPr>
          <w:rStyle w:val="Emphasis"/>
        </w:rPr>
      </w:pPr>
    </w:p>
    <w:p w:rsidR="0080787F" w:rsidRDefault="00113858" w:rsidP="00B67006">
      <w:r>
        <w:br w:type="page"/>
      </w:r>
    </w:p>
    <w:p w:rsidR="000E3125" w:rsidRDefault="000E3125" w:rsidP="00B67006"/>
    <w:p w:rsidR="00936FB7" w:rsidRDefault="00936FB7" w:rsidP="007F0F37">
      <w:pPr>
        <w:pStyle w:val="Heading1"/>
      </w:pPr>
      <w:bookmarkStart w:id="0" w:name="_Toc478642703"/>
      <w:r>
        <w:t>Tasks</w:t>
      </w:r>
      <w:bookmarkEnd w:id="0"/>
      <w:r w:rsidR="00FC1163">
        <w:t xml:space="preserve"> </w:t>
      </w:r>
      <w:r w:rsidR="00577916">
        <w:tab/>
      </w:r>
    </w:p>
    <w:p w:rsidR="00FC1163" w:rsidRPr="00226BB7" w:rsidRDefault="00FC1163" w:rsidP="00FC1163">
      <w:pPr>
        <w:rPr>
          <w:b/>
          <w:sz w:val="24"/>
        </w:rPr>
      </w:pPr>
    </w:p>
    <w:p w:rsidR="00FC1163" w:rsidRPr="00662D19" w:rsidRDefault="009601AC" w:rsidP="000D01F8">
      <w:pPr>
        <w:ind w:left="432" w:firstLine="288"/>
        <w:rPr>
          <w:b/>
          <w:sz w:val="24"/>
          <w:lang w:val="en-US"/>
        </w:rPr>
      </w:pPr>
      <w:r w:rsidRPr="00226BB7">
        <w:rPr>
          <w:b/>
          <w:sz w:val="24"/>
        </w:rPr>
        <w:t xml:space="preserve">This is my </w:t>
      </w:r>
      <w:r w:rsidR="00305B78">
        <w:rPr>
          <w:b/>
          <w:sz w:val="24"/>
          <w:lang w:val="en-US"/>
        </w:rPr>
        <w:t>6</w:t>
      </w:r>
      <w:r w:rsidRPr="00226BB7">
        <w:rPr>
          <w:b/>
          <w:sz w:val="24"/>
          <w:u w:val="single"/>
          <w:vertAlign w:val="superscript"/>
        </w:rPr>
        <w:t>th</w:t>
      </w:r>
      <w:r w:rsidRPr="00226BB7">
        <w:rPr>
          <w:b/>
          <w:sz w:val="24"/>
        </w:rPr>
        <w:t xml:space="preserve"> week</w:t>
      </w:r>
      <w:r w:rsidR="00251C1A" w:rsidRPr="00226BB7">
        <w:rPr>
          <w:b/>
          <w:sz w:val="24"/>
        </w:rPr>
        <w:t xml:space="preserve"> of Endava in</w:t>
      </w:r>
      <w:r w:rsidR="000D01F8" w:rsidRPr="00226BB7">
        <w:rPr>
          <w:b/>
          <w:sz w:val="24"/>
        </w:rPr>
        <w:t>t</w:t>
      </w:r>
      <w:r w:rsidR="00251C1A" w:rsidRPr="00226BB7">
        <w:rPr>
          <w:b/>
          <w:sz w:val="24"/>
        </w:rPr>
        <w:t>ernship.</w:t>
      </w:r>
      <w:r w:rsidR="00305B78" w:rsidRPr="00305B78">
        <w:rPr>
          <w:b/>
          <w:sz w:val="24"/>
          <w:lang w:val="en-US"/>
        </w:rPr>
        <w:t xml:space="preserve"> </w:t>
      </w:r>
      <w:r w:rsidR="00305B78">
        <w:rPr>
          <w:b/>
          <w:sz w:val="24"/>
          <w:lang w:val="en-US"/>
        </w:rPr>
        <w:t xml:space="preserve">It was very interesting time. Weather made a wonder for everyone. On this week I had useful trainings such as </w:t>
      </w:r>
      <w:r w:rsidR="008B098C">
        <w:rPr>
          <w:b/>
          <w:sz w:val="24"/>
          <w:lang w:val="en-US"/>
        </w:rPr>
        <w:t>“</w:t>
      </w:r>
      <w:r w:rsidR="00305B78">
        <w:rPr>
          <w:b/>
          <w:sz w:val="24"/>
          <w:lang w:val="en-US"/>
        </w:rPr>
        <w:t>Design patterns</w:t>
      </w:r>
      <w:r w:rsidR="008B098C">
        <w:rPr>
          <w:b/>
          <w:sz w:val="24"/>
          <w:lang w:val="en-US"/>
        </w:rPr>
        <w:t>”</w:t>
      </w:r>
      <w:r w:rsidR="00305B78">
        <w:rPr>
          <w:b/>
          <w:sz w:val="24"/>
          <w:lang w:val="en-US"/>
        </w:rPr>
        <w:t xml:space="preserve">, </w:t>
      </w:r>
      <w:r w:rsidR="008B098C">
        <w:rPr>
          <w:b/>
          <w:sz w:val="24"/>
          <w:lang w:val="en-US"/>
        </w:rPr>
        <w:t>“</w:t>
      </w:r>
      <w:r w:rsidR="00305B78">
        <w:rPr>
          <w:b/>
          <w:sz w:val="24"/>
          <w:lang w:val="en-US"/>
        </w:rPr>
        <w:t>Git</w:t>
      </w:r>
      <w:r w:rsidR="008B098C">
        <w:rPr>
          <w:b/>
          <w:sz w:val="24"/>
          <w:lang w:val="en-US"/>
        </w:rPr>
        <w:t>”</w:t>
      </w:r>
      <w:r w:rsidR="00305B78">
        <w:rPr>
          <w:b/>
          <w:sz w:val="24"/>
          <w:lang w:val="en-US"/>
        </w:rPr>
        <w:t xml:space="preserve">, </w:t>
      </w:r>
      <w:r w:rsidR="008B098C">
        <w:rPr>
          <w:b/>
          <w:sz w:val="24"/>
          <w:lang w:val="en-US"/>
        </w:rPr>
        <w:t>“</w:t>
      </w:r>
      <w:r w:rsidR="00305B78">
        <w:rPr>
          <w:b/>
          <w:sz w:val="24"/>
          <w:lang w:val="en-US"/>
        </w:rPr>
        <w:t>Regex</w:t>
      </w:r>
      <w:r w:rsidR="008B098C">
        <w:rPr>
          <w:b/>
          <w:sz w:val="24"/>
          <w:lang w:val="en-US"/>
        </w:rPr>
        <w:t>”</w:t>
      </w:r>
      <w:r w:rsidR="00305B78">
        <w:rPr>
          <w:b/>
          <w:sz w:val="24"/>
          <w:lang w:val="en-US"/>
        </w:rPr>
        <w:t xml:space="preserve">, </w:t>
      </w:r>
      <w:r w:rsidR="008B098C">
        <w:rPr>
          <w:b/>
          <w:sz w:val="24"/>
          <w:lang w:val="en-US"/>
        </w:rPr>
        <w:t>“</w:t>
      </w:r>
      <w:r w:rsidR="00305B78">
        <w:rPr>
          <w:b/>
          <w:sz w:val="24"/>
          <w:lang w:val="en-US"/>
        </w:rPr>
        <w:t>Presentation skills</w:t>
      </w:r>
      <w:r w:rsidR="008B098C">
        <w:rPr>
          <w:b/>
          <w:sz w:val="24"/>
          <w:lang w:val="en-US"/>
        </w:rPr>
        <w:t>”</w:t>
      </w:r>
      <w:r w:rsidR="00B22B2F">
        <w:rPr>
          <w:b/>
          <w:sz w:val="24"/>
          <w:lang w:val="en-US"/>
        </w:rPr>
        <w:t>. Everyone has influenced at my</w:t>
      </w:r>
      <w:r w:rsidR="00D71799">
        <w:rPr>
          <w:b/>
          <w:sz w:val="24"/>
          <w:lang w:val="en-US"/>
        </w:rPr>
        <w:t xml:space="preserve"> development</w:t>
      </w:r>
      <w:r w:rsidR="00B072FF">
        <w:rPr>
          <w:b/>
          <w:sz w:val="24"/>
          <w:lang w:val="en-US"/>
        </w:rPr>
        <w:t xml:space="preserve">. </w:t>
      </w:r>
      <w:r w:rsidR="00813E6B" w:rsidRPr="00813E6B">
        <w:rPr>
          <w:b/>
          <w:sz w:val="24"/>
          <w:lang w:val="en-US"/>
        </w:rPr>
        <w:t>The Training that I liked the most is “Presentation skills”</w:t>
      </w:r>
      <w:r w:rsidR="00B072FF">
        <w:rPr>
          <w:b/>
          <w:sz w:val="24"/>
          <w:lang w:val="en-US"/>
        </w:rPr>
        <w:t>.</w:t>
      </w:r>
      <w:r w:rsidR="00D71799">
        <w:rPr>
          <w:b/>
          <w:sz w:val="24"/>
          <w:lang w:val="en-US"/>
        </w:rPr>
        <w:t xml:space="preserve"> Our mobile team has received a</w:t>
      </w:r>
      <w:r w:rsidR="00E65DBB">
        <w:rPr>
          <w:b/>
          <w:sz w:val="24"/>
          <w:lang w:val="en-US"/>
        </w:rPr>
        <w:t xml:space="preserve"> work. We have to develope</w:t>
      </w:r>
      <w:r w:rsidR="00D71799">
        <w:rPr>
          <w:b/>
          <w:sz w:val="24"/>
          <w:lang w:val="en-US"/>
        </w:rPr>
        <w:t xml:space="preserve"> AMWeek project. It is very interesting. I am studying to work in team. </w:t>
      </w:r>
    </w:p>
    <w:p w:rsidR="00577916" w:rsidRDefault="00577916" w:rsidP="00577916">
      <w:pPr>
        <w:pStyle w:val="Heading3"/>
        <w:numPr>
          <w:ilvl w:val="0"/>
          <w:numId w:val="0"/>
        </w:numPr>
        <w:shd w:val="clear" w:color="auto" w:fill="FFFFFF"/>
        <w:spacing w:before="0"/>
        <w:ind w:left="720"/>
        <w:rPr>
          <w:b w:val="0"/>
        </w:rPr>
      </w:pPr>
    </w:p>
    <w:p w:rsidR="00A14695" w:rsidRPr="00813E6B" w:rsidRDefault="00A14695" w:rsidP="00FC1163"/>
    <w:p w:rsidR="00FC1163" w:rsidRPr="00867976" w:rsidRDefault="00FC1163" w:rsidP="00FC1163">
      <w:pPr>
        <w:rPr>
          <w:lang w:val="en-US"/>
        </w:rPr>
      </w:pPr>
    </w:p>
    <w:p w:rsidR="00936FB7" w:rsidRPr="00BF2174" w:rsidRDefault="00936FB7" w:rsidP="00936FB7">
      <w:pPr>
        <w:rPr>
          <w:lang w:val="en-US"/>
        </w:rPr>
      </w:pPr>
    </w:p>
    <w:p w:rsidR="009E1122" w:rsidRPr="00BF2174" w:rsidRDefault="009E1122" w:rsidP="00601D33">
      <w:pPr>
        <w:jc w:val="both"/>
      </w:pPr>
    </w:p>
    <w:p w:rsidR="00936FB7" w:rsidRDefault="00936FB7" w:rsidP="00FC1163">
      <w:pPr>
        <w:pStyle w:val="Heading1"/>
        <w:ind w:left="1872"/>
      </w:pPr>
      <w:bookmarkStart w:id="1" w:name="_Toc478642704"/>
      <w:r>
        <w:t>Preferences</w:t>
      </w:r>
      <w:bookmarkEnd w:id="1"/>
    </w:p>
    <w:p w:rsidR="00936FB7" w:rsidRPr="00360E46" w:rsidRDefault="00936FB7" w:rsidP="00936FB7">
      <w:pPr>
        <w:rPr>
          <w:lang w:val="en-US"/>
        </w:rPr>
      </w:pPr>
    </w:p>
    <w:p w:rsidR="00936FB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B565BE">
        <w:rPr>
          <w:b/>
          <w:sz w:val="28"/>
          <w:szCs w:val="28"/>
        </w:rPr>
        <w:t>What</w:t>
      </w:r>
      <w:r w:rsidRPr="00B565BE">
        <w:rPr>
          <w:sz w:val="28"/>
          <w:szCs w:val="28"/>
        </w:rPr>
        <w:t xml:space="preserve"> </w:t>
      </w:r>
      <w:r w:rsidRPr="00B565BE">
        <w:rPr>
          <w:b/>
          <w:sz w:val="28"/>
          <w:szCs w:val="28"/>
        </w:rPr>
        <w:t>did you like most</w:t>
      </w:r>
      <w:r w:rsidRPr="00B565BE">
        <w:rPr>
          <w:b/>
          <w:sz w:val="28"/>
          <w:szCs w:val="28"/>
          <w:lang w:val="en-US"/>
        </w:rPr>
        <w:t>?</w:t>
      </w:r>
    </w:p>
    <w:p w:rsidR="00D860F4" w:rsidRDefault="00D71799" w:rsidP="00936FB7">
      <w:pPr>
        <w:spacing w:after="160"/>
        <w:ind w:left="360"/>
        <w:rPr>
          <w:b/>
          <w:lang w:val="en-US"/>
        </w:rPr>
      </w:pPr>
      <w:bookmarkStart w:id="2" w:name="_GoBack"/>
      <w:bookmarkEnd w:id="2"/>
      <w:r>
        <w:rPr>
          <w:b/>
          <w:sz w:val="28"/>
          <w:szCs w:val="28"/>
          <w:lang w:val="en-US"/>
        </w:rPr>
        <w:t xml:space="preserve"> I liked to work in team.</w:t>
      </w:r>
    </w:p>
    <w:p w:rsidR="00601D33" w:rsidRDefault="00601D33">
      <w:pPr>
        <w:spacing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936FB7" w:rsidRPr="00AB4703" w:rsidRDefault="00936FB7" w:rsidP="00936FB7">
      <w:pPr>
        <w:rPr>
          <w:lang w:val="en-US"/>
        </w:rPr>
      </w:pPr>
    </w:p>
    <w:p w:rsidR="00936FB7" w:rsidRPr="007E6CFE" w:rsidRDefault="00936FB7" w:rsidP="007F0F37">
      <w:pPr>
        <w:pStyle w:val="Heading1"/>
      </w:pPr>
      <w:bookmarkStart w:id="3" w:name="_Toc478642705"/>
      <w:r>
        <w:t>P</w:t>
      </w:r>
      <w:r w:rsidRPr="00450C06">
        <w:t>roblems</w:t>
      </w:r>
      <w:bookmarkEnd w:id="3"/>
    </w:p>
    <w:p w:rsidR="00936FB7" w:rsidRPr="00BF2174" w:rsidRDefault="00936FB7" w:rsidP="00936FB7">
      <w:pPr>
        <w:rPr>
          <w:lang w:val="en-US"/>
        </w:rPr>
      </w:pPr>
    </w:p>
    <w:p w:rsidR="00936FB7" w:rsidRPr="007638E7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7638E7">
        <w:rPr>
          <w:b/>
          <w:sz w:val="28"/>
          <w:szCs w:val="28"/>
        </w:rPr>
        <w:t>What problems did you face</w:t>
      </w:r>
      <w:r w:rsidRPr="007638E7">
        <w:rPr>
          <w:b/>
          <w:sz w:val="28"/>
          <w:szCs w:val="28"/>
          <w:lang w:val="en-US"/>
        </w:rPr>
        <w:t>?</w:t>
      </w:r>
    </w:p>
    <w:p w:rsidR="00601D33" w:rsidRDefault="000C13F9" w:rsidP="00AD6314">
      <w:pPr>
        <w:spacing w:line="240" w:lineRule="auto"/>
        <w:ind w:left="31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 w:rsidR="00D71799">
        <w:rPr>
          <w:b/>
          <w:sz w:val="28"/>
          <w:szCs w:val="28"/>
          <w:lang w:val="en-US"/>
        </w:rPr>
        <w:t>I had problems with git</w:t>
      </w:r>
      <w:r w:rsidR="00E65DBB">
        <w:rPr>
          <w:b/>
          <w:sz w:val="28"/>
          <w:szCs w:val="28"/>
          <w:lang w:val="en-US"/>
        </w:rPr>
        <w:t>.</w:t>
      </w:r>
    </w:p>
    <w:p w:rsidR="000C13F9" w:rsidRPr="00AD6314" w:rsidRDefault="000C13F9" w:rsidP="00AD6314">
      <w:pPr>
        <w:spacing w:line="240" w:lineRule="auto"/>
        <w:ind w:left="315"/>
        <w:rPr>
          <w:sz w:val="28"/>
          <w:szCs w:val="28"/>
          <w:lang w:val="en-US"/>
        </w:rPr>
      </w:pPr>
    </w:p>
    <w:p w:rsidR="00936FB7" w:rsidRPr="007E6CFE" w:rsidRDefault="00936FB7" w:rsidP="00936FB7"/>
    <w:p w:rsidR="00936FB7" w:rsidRDefault="00936FB7" w:rsidP="007F0F37">
      <w:pPr>
        <w:pStyle w:val="Heading1"/>
      </w:pPr>
      <w:bookmarkStart w:id="4" w:name="_Toc478642706"/>
      <w:r>
        <w:t>S</w:t>
      </w:r>
      <w:r w:rsidRPr="00450C06">
        <w:t>uggestions</w:t>
      </w:r>
      <w:bookmarkEnd w:id="4"/>
    </w:p>
    <w:p w:rsidR="00936FB7" w:rsidRDefault="00936FB7" w:rsidP="00936FB7">
      <w:pPr>
        <w:rPr>
          <w:lang w:val="en-US"/>
        </w:rPr>
      </w:pPr>
    </w:p>
    <w:p w:rsidR="00936FB7" w:rsidRPr="002B2863" w:rsidRDefault="00936FB7" w:rsidP="00936FB7">
      <w:pPr>
        <w:spacing w:after="160"/>
        <w:ind w:left="360"/>
        <w:rPr>
          <w:b/>
          <w:sz w:val="28"/>
          <w:szCs w:val="28"/>
          <w:lang w:val="en-US"/>
        </w:rPr>
      </w:pPr>
      <w:r w:rsidRPr="002B2863">
        <w:rPr>
          <w:b/>
          <w:sz w:val="28"/>
          <w:szCs w:val="28"/>
        </w:rPr>
        <w:t>What</w:t>
      </w:r>
      <w:r w:rsidRPr="002B2863">
        <w:rPr>
          <w:sz w:val="28"/>
          <w:szCs w:val="28"/>
        </w:rPr>
        <w:t xml:space="preserve"> </w:t>
      </w:r>
      <w:r w:rsidRPr="002B2863">
        <w:rPr>
          <w:b/>
          <w:sz w:val="28"/>
          <w:szCs w:val="28"/>
        </w:rPr>
        <w:t>suggestions do you have</w:t>
      </w:r>
      <w:r w:rsidRPr="002B2863">
        <w:rPr>
          <w:b/>
          <w:sz w:val="28"/>
          <w:szCs w:val="28"/>
          <w:lang w:val="en-US"/>
        </w:rPr>
        <w:t>?</w:t>
      </w:r>
    </w:p>
    <w:p w:rsidR="00143D22" w:rsidRDefault="000C13F9" w:rsidP="00936FB7">
      <w:pPr>
        <w:spacing w:after="160"/>
        <w:ind w:left="360"/>
        <w:rPr>
          <w:sz w:val="28"/>
          <w:szCs w:val="28"/>
        </w:rPr>
      </w:pPr>
      <w:r>
        <w:rPr>
          <w:sz w:val="28"/>
          <w:lang w:val="en-US"/>
        </w:rPr>
        <w:t xml:space="preserve"> </w:t>
      </w:r>
      <w:r w:rsidRPr="000C13F9">
        <w:rPr>
          <w:sz w:val="28"/>
          <w:lang w:val="en-US"/>
        </w:rPr>
        <w:t xml:space="preserve">I have no </w:t>
      </w:r>
      <w:r w:rsidRPr="000C13F9">
        <w:rPr>
          <w:sz w:val="28"/>
          <w:szCs w:val="28"/>
        </w:rPr>
        <w:t>suggestions</w:t>
      </w:r>
      <w:r w:rsidR="00A04DDD">
        <w:rPr>
          <w:sz w:val="28"/>
          <w:szCs w:val="28"/>
        </w:rPr>
        <w:t>.</w:t>
      </w:r>
    </w:p>
    <w:p w:rsidR="00936FB7" w:rsidRPr="00450C06" w:rsidRDefault="00936FB7" w:rsidP="00936FB7">
      <w:pPr>
        <w:rPr>
          <w:lang w:val="en-US"/>
        </w:rPr>
      </w:pPr>
    </w:p>
    <w:p w:rsidR="00850F3C" w:rsidRDefault="00850F3C" w:rsidP="00850F3C">
      <w:pPr>
        <w:pStyle w:val="ListBullet"/>
        <w:numPr>
          <w:ilvl w:val="0"/>
          <w:numId w:val="0"/>
        </w:numPr>
        <w:ind w:left="360" w:hanging="360"/>
      </w:pPr>
    </w:p>
    <w:p w:rsidR="001B469A" w:rsidRDefault="001B469A" w:rsidP="00B94734">
      <w:pPr>
        <w:pStyle w:val="ChapterSubtitle"/>
      </w:pPr>
    </w:p>
    <w:p w:rsidR="001A62CE" w:rsidRDefault="001A62CE" w:rsidP="00B94734">
      <w:pPr>
        <w:pStyle w:val="ChapterSubtitle"/>
      </w:pPr>
    </w:p>
    <w:p w:rsidR="001A62CE" w:rsidRPr="00FF13F4" w:rsidRDefault="001A62CE" w:rsidP="00B94734">
      <w:pPr>
        <w:pStyle w:val="ChapterSubtitle"/>
      </w:pPr>
    </w:p>
    <w:sectPr w:rsidR="001A62CE" w:rsidRPr="00FF13F4" w:rsidSect="002330A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54F" w:rsidRDefault="000D154F" w:rsidP="00F950E7">
      <w:pPr>
        <w:spacing w:line="240" w:lineRule="auto"/>
      </w:pPr>
      <w:r>
        <w:separator/>
      </w:r>
    </w:p>
    <w:p w:rsidR="000D154F" w:rsidRDefault="000D154F"/>
  </w:endnote>
  <w:endnote w:type="continuationSeparator" w:id="0">
    <w:p w:rsidR="000D154F" w:rsidRDefault="000D154F" w:rsidP="00F950E7">
      <w:pPr>
        <w:spacing w:line="240" w:lineRule="auto"/>
      </w:pPr>
      <w:r>
        <w:continuationSeparator/>
      </w:r>
    </w:p>
    <w:p w:rsidR="000D154F" w:rsidRDefault="000D1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76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7"/>
      <w:gridCol w:w="3008"/>
    </w:tblGrid>
    <w:tr w:rsidR="00662D19" w:rsidRPr="000C3ACB" w:rsidTr="00662D19">
      <w:tc>
        <w:tcPr>
          <w:tcW w:w="3252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tcBorders>
            <w:top w:val="single" w:sz="2" w:space="0" w:color="4A4E52"/>
          </w:tcBorders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sdt>
        <w:sdtPr>
          <w:rPr>
            <w:rStyle w:val="Strong"/>
          </w:rPr>
          <w:alias w:val="Confidentiality Clasiffication"/>
          <w:tag w:val="Confidentiality Clasiffication"/>
          <w:id w:val="1636136718"/>
          <w:placeholder>
            <w:docPart w:val="457B78D502154BD7B73F4A2DB76E24D2"/>
          </w:placeholder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Strong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766FC3" w:rsidRDefault="00662D19" w:rsidP="006A0B3F">
              <w:pPr>
                <w:pStyle w:val="Footer"/>
                <w:rPr>
                  <w:rStyle w:val="Strong"/>
                </w:rPr>
              </w:pPr>
              <w:r>
                <w:rPr>
                  <w:rStyle w:val="Strong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  <w:jc w:val="right"/>
            <w:rPr>
              <w:rStyle w:val="Strong"/>
            </w:rPr>
          </w:pPr>
          <w:r w:rsidRPr="000C3ACB">
            <w:rPr>
              <w:rStyle w:val="Strong"/>
            </w:rPr>
            <w:t>endava.com</w:t>
          </w:r>
        </w:p>
      </w:tc>
    </w:tr>
    <w:tr w:rsidR="00662D19" w:rsidRPr="000C3ACB" w:rsidTr="00662D19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6A0B3F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6A0B3F">
          <w:pPr>
            <w:pStyle w:val="Footer"/>
          </w:pPr>
        </w:p>
      </w:tc>
    </w:tr>
  </w:tbl>
  <w:p w:rsidR="00662D19" w:rsidRDefault="00662D19" w:rsidP="0059769D">
    <w:pPr>
      <w:pStyle w:val="Footer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71"/>
      <w:gridCol w:w="3155"/>
    </w:tblGrid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0C3ACB" w:rsidRDefault="00662D19" w:rsidP="00553ED1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0C3ACB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991170" w:rsidTr="00703195">
      <w:sdt>
        <w:sdtPr>
          <w:rPr>
            <w:rStyle w:val="Emphasis"/>
          </w:rPr>
          <w:alias w:val="Confidentiality Clasiffication"/>
          <w:tag w:val="Confidentiality Clasiffication"/>
          <w:id w:val="1905482898"/>
          <w:dropDownList>
            <w:listItem w:displayText="Strictly Confidential" w:value="Strictly Confidential"/>
            <w:listItem w:displayText="Confidential" w:value="Confidential"/>
            <w:listItem w:displayText="Client Confidential" w:value="Client Confidential"/>
            <w:listItem w:displayText="Internal use only" w:value="Internal use only"/>
            <w:listItem w:displayText="Public" w:value="Public"/>
          </w:dropDownList>
        </w:sdtPr>
        <w:sdtEndPr>
          <w:rPr>
            <w:rStyle w:val="Emphasis"/>
          </w:rPr>
        </w:sdtEndPr>
        <w:sdtContent>
          <w:tc>
            <w:tcPr>
              <w:tcW w:w="3252" w:type="pct"/>
              <w:shd w:val="clear" w:color="auto" w:fill="auto"/>
              <w:vAlign w:val="bottom"/>
            </w:tcPr>
            <w:p w:rsidR="00662D19" w:rsidRPr="00991170" w:rsidRDefault="00662D19" w:rsidP="00DE1BAD">
              <w:pPr>
                <w:pStyle w:val="Footer"/>
                <w:rPr>
                  <w:rStyle w:val="Emphasis"/>
                </w:rPr>
              </w:pPr>
              <w:r>
                <w:rPr>
                  <w:rStyle w:val="Emphasis"/>
                </w:rPr>
                <w:t>Internal use only</w:t>
              </w:r>
            </w:p>
          </w:tc>
        </w:sdtContent>
      </w:sdt>
      <w:tc>
        <w:tcPr>
          <w:tcW w:w="1748" w:type="pct"/>
          <w:shd w:val="clear" w:color="auto" w:fill="auto"/>
          <w:vAlign w:val="bottom"/>
        </w:tcPr>
        <w:p w:rsidR="00662D19" w:rsidRPr="00991170" w:rsidRDefault="00662D19" w:rsidP="00DE1BAD">
          <w:pPr>
            <w:pStyle w:val="Footer"/>
            <w:jc w:val="right"/>
            <w:rPr>
              <w:rStyle w:val="Emphasis"/>
            </w:rPr>
          </w:pPr>
          <w:r>
            <w:rPr>
              <w:rStyle w:val="Emphasis"/>
            </w:rPr>
            <w:t>endava.com</w:t>
          </w:r>
        </w:p>
      </w:tc>
    </w:tr>
    <w:tr w:rsidR="00662D19" w:rsidRPr="000C3ACB" w:rsidTr="00703195">
      <w:tc>
        <w:tcPr>
          <w:tcW w:w="3252" w:type="pct"/>
          <w:shd w:val="clear" w:color="auto" w:fill="auto"/>
          <w:vAlign w:val="bottom"/>
        </w:tcPr>
        <w:p w:rsidR="00662D19" w:rsidRPr="00766FC3" w:rsidRDefault="00662D19" w:rsidP="00DE1BAD">
          <w:pPr>
            <w:pStyle w:val="Footer"/>
            <w:rPr>
              <w:rStyle w:val="Strong"/>
            </w:rPr>
          </w:pPr>
        </w:p>
      </w:tc>
      <w:tc>
        <w:tcPr>
          <w:tcW w:w="1748" w:type="pct"/>
          <w:shd w:val="clear" w:color="auto" w:fill="auto"/>
          <w:vAlign w:val="bottom"/>
        </w:tcPr>
        <w:p w:rsidR="00662D19" w:rsidRPr="000C3ACB" w:rsidRDefault="00662D19" w:rsidP="00DE1BAD">
          <w:pPr>
            <w:pStyle w:val="Footer"/>
          </w:pPr>
        </w:p>
      </w:tc>
    </w:tr>
  </w:tbl>
  <w:p w:rsidR="00662D19" w:rsidRDefault="00662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450"/>
      <w:gridCol w:w="5567"/>
      <w:gridCol w:w="3009"/>
    </w:tblGrid>
    <w:tr w:rsidR="00662D19" w:rsidRPr="000C3ACB" w:rsidTr="00662D19">
      <w:tc>
        <w:tcPr>
          <w:tcW w:w="249" w:type="pct"/>
          <w:vMerge w:val="restart"/>
          <w:shd w:val="clear" w:color="auto" w:fill="auto"/>
          <w:vAlign w:val="bottom"/>
        </w:tcPr>
        <w:p w:rsidR="00662D19" w:rsidRPr="000C3ACB" w:rsidRDefault="00662D19" w:rsidP="00C473AC">
          <w:pPr>
            <w:pStyle w:val="PageNumbers"/>
          </w:pPr>
          <w:r w:rsidRPr="00385A06">
            <w:rPr>
              <w:color w:val="auto"/>
            </w:rPr>
            <w:fldChar w:fldCharType="begin"/>
          </w:r>
          <w:r w:rsidRPr="00385A06">
            <w:rPr>
              <w:color w:val="auto"/>
            </w:rPr>
            <w:instrText xml:space="preserve"> PAGE   \* MERGEFORMAT </w:instrText>
          </w:r>
          <w:r w:rsidRPr="00385A06">
            <w:rPr>
              <w:color w:val="auto"/>
            </w:rPr>
            <w:fldChar w:fldCharType="separate"/>
          </w:r>
          <w:r w:rsidR="00FA7B66">
            <w:rPr>
              <w:noProof/>
              <w:color w:val="auto"/>
            </w:rPr>
            <w:t>4</w:t>
          </w:r>
          <w:r w:rsidRPr="00385A06">
            <w:rPr>
              <w:color w:val="auto"/>
            </w:rPr>
            <w:fldChar w:fldCharType="end"/>
          </w:r>
        </w:p>
      </w:tc>
      <w:tc>
        <w:tcPr>
          <w:tcW w:w="3084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rPr>
              <w:rStyle w:val="IntenseReference"/>
              <w:sz w:val="8"/>
              <w:szCs w:val="8"/>
            </w:rPr>
          </w:pPr>
        </w:p>
      </w:tc>
      <w:tc>
        <w:tcPr>
          <w:tcW w:w="1667" w:type="pct"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  <w:jc w:val="right"/>
            <w:rPr>
              <w:sz w:val="8"/>
              <w:szCs w:val="8"/>
            </w:rPr>
          </w:pPr>
        </w:p>
      </w:tc>
    </w:tr>
    <w:tr w:rsidR="00662D19" w:rsidRPr="000C3ACB" w:rsidTr="00662D19"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  <w:sdt>
        <w:sdtPr>
          <w:rPr>
            <w:rStyle w:val="Emphasis"/>
          </w:rPr>
          <w:alias w:val="Title"/>
          <w:tag w:val=""/>
          <w:id w:val="226270377"/>
          <w:placeholder>
            <w:docPart w:val="7E0FED49BD08468D9DC5D8E0D3A99E1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Emphasis"/>
          </w:rPr>
        </w:sdtEndPr>
        <w:sdtContent>
          <w:tc>
            <w:tcPr>
              <w:tcW w:w="4751" w:type="pct"/>
              <w:gridSpan w:val="2"/>
              <w:shd w:val="clear" w:color="auto" w:fill="auto"/>
              <w:vAlign w:val="bottom"/>
            </w:tcPr>
            <w:p w:rsidR="00662D19" w:rsidRPr="000C3ACB" w:rsidRDefault="00662D19" w:rsidP="00C473AC">
              <w:pPr>
                <w:pStyle w:val="Footer"/>
                <w:jc w:val="right"/>
                <w:rPr>
                  <w:rStyle w:val="Strong"/>
                </w:rPr>
              </w:pPr>
              <w:r>
                <w:rPr>
                  <w:rStyle w:val="Emphasis"/>
                </w:rPr>
                <w:t>Internship Weekly Report</w:t>
              </w:r>
            </w:p>
          </w:tc>
        </w:sdtContent>
      </w:sdt>
    </w:tr>
    <w:tr w:rsidR="00662D19" w:rsidRPr="000C3ACB" w:rsidTr="00662D19">
      <w:trPr>
        <w:gridAfter w:val="2"/>
        <w:wAfter w:w="4751" w:type="pct"/>
        <w:trHeight w:val="285"/>
      </w:trPr>
      <w:tc>
        <w:tcPr>
          <w:tcW w:w="249" w:type="pct"/>
          <w:vMerge/>
          <w:shd w:val="clear" w:color="auto" w:fill="auto"/>
          <w:vAlign w:val="bottom"/>
        </w:tcPr>
        <w:p w:rsidR="00662D19" w:rsidRPr="000C3ACB" w:rsidRDefault="00662D19" w:rsidP="00C473AC">
          <w:pPr>
            <w:pStyle w:val="Footer"/>
          </w:pPr>
        </w:p>
      </w:tc>
    </w:tr>
  </w:tbl>
  <w:p w:rsidR="00662D19" w:rsidRDefault="00662D19" w:rsidP="00C473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54F" w:rsidRDefault="000D154F" w:rsidP="00F950E7">
      <w:pPr>
        <w:spacing w:line="240" w:lineRule="auto"/>
      </w:pPr>
      <w:r>
        <w:separator/>
      </w:r>
    </w:p>
    <w:p w:rsidR="000D154F" w:rsidRDefault="000D154F"/>
  </w:footnote>
  <w:footnote w:type="continuationSeparator" w:id="0">
    <w:p w:rsidR="000D154F" w:rsidRDefault="000D154F" w:rsidP="00F950E7">
      <w:pPr>
        <w:spacing w:line="240" w:lineRule="auto"/>
      </w:pPr>
      <w:r>
        <w:continuationSeparator/>
      </w:r>
    </w:p>
    <w:p w:rsidR="000D154F" w:rsidRDefault="000D15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"/>
      <w:gridCol w:w="8995"/>
    </w:tblGrid>
    <w:tr w:rsidR="00662D19" w:rsidRPr="000C3ACB" w:rsidTr="00662D19">
      <w:tc>
        <w:tcPr>
          <w:tcW w:w="17" w:type="pct"/>
          <w:shd w:val="clear" w:color="auto" w:fill="auto"/>
        </w:tcPr>
        <w:p w:rsidR="00662D19" w:rsidRPr="000C3ACB" w:rsidRDefault="00662D19" w:rsidP="006A0B3F">
          <w:pPr>
            <w:pStyle w:val="Header"/>
          </w:pPr>
        </w:p>
      </w:tc>
      <w:tc>
        <w:tcPr>
          <w:tcW w:w="4983" w:type="pct"/>
          <w:shd w:val="clear" w:color="auto" w:fill="auto"/>
        </w:tcPr>
        <w:p w:rsidR="00662D19" w:rsidRPr="000C3ACB" w:rsidRDefault="00662D19" w:rsidP="006A0B3F">
          <w:pPr>
            <w:pStyle w:val="Header"/>
            <w:jc w:val="right"/>
          </w:pPr>
          <w:r w:rsidRPr="00F9750D">
            <w:rPr>
              <w:noProof/>
              <w:lang w:val="en-US"/>
            </w:rPr>
            <w:drawing>
              <wp:inline distT="0" distB="0" distL="0" distR="0" wp14:anchorId="2C795D5D" wp14:editId="46FF8C7B">
                <wp:extent cx="1238250" cy="409575"/>
                <wp:effectExtent l="0" t="0" r="0" b="9525"/>
                <wp:docPr id="5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62D19" w:rsidRDefault="00662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662D19" w:rsidRPr="000C3ACB" w:rsidTr="000C3ACB">
      <w:trPr>
        <w:jc w:val="right"/>
      </w:trPr>
      <w:tc>
        <w:tcPr>
          <w:tcW w:w="2500" w:type="pct"/>
          <w:shd w:val="clear" w:color="auto" w:fill="auto"/>
        </w:tcPr>
        <w:p w:rsidR="00662D19" w:rsidRPr="000C3ACB" w:rsidRDefault="00662D19" w:rsidP="00553ED1">
          <w:pPr>
            <w:pStyle w:val="Header"/>
          </w:pPr>
        </w:p>
      </w:tc>
      <w:tc>
        <w:tcPr>
          <w:tcW w:w="2500" w:type="pct"/>
          <w:shd w:val="clear" w:color="auto" w:fill="auto"/>
        </w:tcPr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  <w:p w:rsidR="00662D19" w:rsidRPr="000C3ACB" w:rsidRDefault="00662D19" w:rsidP="000C3ACB">
          <w:pPr>
            <w:pStyle w:val="Header"/>
            <w:jc w:val="right"/>
          </w:pPr>
        </w:p>
      </w:tc>
    </w:tr>
  </w:tbl>
  <w:p w:rsidR="00662D19" w:rsidRDefault="00662D19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56EBB50" wp14:editId="5414B232">
          <wp:simplePos x="0" y="0"/>
          <wp:positionH relativeFrom="column">
            <wp:posOffset>-447675</wp:posOffset>
          </wp:positionH>
          <wp:positionV relativeFrom="paragraph">
            <wp:posOffset>4090555</wp:posOffset>
          </wp:positionV>
          <wp:extent cx="1771650" cy="585316"/>
          <wp:effectExtent l="0" t="0" r="0" b="571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5853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D19" w:rsidRPr="00E725E2" w:rsidRDefault="00662D19" w:rsidP="00E725E2">
    <w:pPr>
      <w:pStyle w:val="Header"/>
    </w:pPr>
  </w:p>
  <w:tbl>
    <w:tblPr>
      <w:tblW w:w="5300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0"/>
      <w:gridCol w:w="2248"/>
      <w:gridCol w:w="7140"/>
    </w:tblGrid>
    <w:tr w:rsidR="00662D19" w:rsidRPr="000C3ACB" w:rsidTr="00583BEC">
      <w:tc>
        <w:tcPr>
          <w:tcW w:w="94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</w:p>
      </w:tc>
      <w:tc>
        <w:tcPr>
          <w:tcW w:w="1175" w:type="pct"/>
          <w:shd w:val="clear" w:color="auto" w:fill="auto"/>
        </w:tcPr>
        <w:p w:rsidR="00662D19" w:rsidRPr="000C3ACB" w:rsidRDefault="00662D19" w:rsidP="00007F26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8964652" wp14:editId="28147BFA">
                <wp:extent cx="914400" cy="302099"/>
                <wp:effectExtent l="0" t="0" r="0" b="317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6015" cy="309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31" w:type="pct"/>
          <w:shd w:val="clear" w:color="auto" w:fill="auto"/>
        </w:tcPr>
        <w:p w:rsidR="00662D19" w:rsidRDefault="00662D19" w:rsidP="00007F26"/>
        <w:tbl>
          <w:tblPr>
            <w:tblW w:w="5000" w:type="pct"/>
            <w:tblCellMar>
              <w:left w:w="43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40"/>
          </w:tblGrid>
          <w:tr w:rsidR="00662D19" w:rsidRPr="000C3ACB" w:rsidTr="00662D19">
            <w:sdt>
              <w:sdtPr>
                <w:rPr>
                  <w:rStyle w:val="Emphasis"/>
                </w:rPr>
                <w:alias w:val="Confidentiality Clasiffication"/>
                <w:tag w:val="Confidentiality Clasiffication"/>
                <w:id w:val="-1665158468"/>
                <w:placeholder>
                  <w:docPart w:val="D06021ADC059497C84F55548BEA0FE2C"/>
                </w:placeholder>
                <w:dropDownList>
                  <w:listItem w:displayText="Strictly Confidential" w:value="Strictly Confidential"/>
                  <w:listItem w:displayText="Confidential" w:value="Confidential"/>
                  <w:listItem w:displayText="Client Confidential" w:value="Client Confidential"/>
                  <w:listItem w:displayText="Internal use only" w:value="Internal use only"/>
                  <w:listItem w:displayText="Public" w:value="Public"/>
                </w:dropDownList>
              </w:sdtPr>
              <w:sdtEndPr>
                <w:rPr>
                  <w:rStyle w:val="Emphasis"/>
                </w:rPr>
              </w:sdtEndPr>
              <w:sdtContent>
                <w:tc>
                  <w:tcPr>
                    <w:tcW w:w="5000" w:type="pct"/>
                    <w:shd w:val="clear" w:color="auto" w:fill="auto"/>
                    <w:vAlign w:val="bottom"/>
                  </w:tcPr>
                  <w:p w:rsidR="00662D19" w:rsidRPr="000C3ACB" w:rsidRDefault="00662D19" w:rsidP="00007F26">
                    <w:pPr>
                      <w:pStyle w:val="Footer"/>
                      <w:jc w:val="right"/>
                      <w:rPr>
                        <w:rStyle w:val="Strong"/>
                      </w:rPr>
                    </w:pPr>
                    <w:r>
                      <w:rPr>
                        <w:rStyle w:val="Emphasis"/>
                      </w:rPr>
                      <w:t>Confidential</w:t>
                    </w:r>
                  </w:p>
                </w:tc>
              </w:sdtContent>
            </w:sdt>
          </w:tr>
          <w:tr w:rsidR="00662D19" w:rsidRPr="000C3ACB" w:rsidTr="00662D19">
            <w:trPr>
              <w:trHeight w:val="285"/>
            </w:trPr>
            <w:tc>
              <w:tcPr>
                <w:tcW w:w="5000" w:type="pct"/>
                <w:shd w:val="clear" w:color="auto" w:fill="auto"/>
                <w:vAlign w:val="bottom"/>
              </w:tcPr>
              <w:p w:rsidR="00662D19" w:rsidRPr="000C3ACB" w:rsidRDefault="00662D19" w:rsidP="00007F26">
                <w:pPr>
                  <w:pStyle w:val="Footer"/>
                  <w:jc w:val="right"/>
                </w:pPr>
              </w:p>
            </w:tc>
          </w:tr>
        </w:tbl>
        <w:p w:rsidR="00662D19" w:rsidRPr="000C3ACB" w:rsidRDefault="00662D19" w:rsidP="00007F26">
          <w:pPr>
            <w:pStyle w:val="Header"/>
          </w:pPr>
        </w:p>
      </w:tc>
    </w:tr>
  </w:tbl>
  <w:p w:rsidR="00662D19" w:rsidRDefault="00662D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8C6A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CA40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C8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AB7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AE58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3250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AA1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2CCCA"/>
    <w:lvl w:ilvl="0">
      <w:start w:val="1"/>
      <w:numFmt w:val="bullet"/>
      <w:pStyle w:val="ListBullet2"/>
      <w:lvlText w:val="-"/>
      <w:lvlJc w:val="left"/>
      <w:pPr>
        <w:ind w:left="643" w:hanging="360"/>
      </w:pPr>
      <w:rPr>
        <w:rFonts w:ascii="Calibri" w:hAnsi="Calibri" w:hint="default"/>
        <w:color w:val="4A4E52"/>
        <w:sz w:val="22"/>
      </w:rPr>
    </w:lvl>
  </w:abstractNum>
  <w:abstractNum w:abstractNumId="8" w15:restartNumberingAfterBreak="0">
    <w:nsid w:val="FFFFFF88"/>
    <w:multiLevelType w:val="singleLevel"/>
    <w:tmpl w:val="107E0EF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</w:abstractNum>
  <w:abstractNum w:abstractNumId="9" w15:restartNumberingAfterBreak="0">
    <w:nsid w:val="FFFFFF89"/>
    <w:multiLevelType w:val="singleLevel"/>
    <w:tmpl w:val="193680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DE411B"/>
        <w:sz w:val="24"/>
      </w:rPr>
    </w:lvl>
  </w:abstractNum>
  <w:abstractNum w:abstractNumId="10" w15:restartNumberingAfterBreak="0">
    <w:nsid w:val="096C16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570E19"/>
    <w:multiLevelType w:val="hybridMultilevel"/>
    <w:tmpl w:val="29A8662C"/>
    <w:lvl w:ilvl="0" w:tplc="D42E8934">
      <w:start w:val="1"/>
      <w:numFmt w:val="decimal"/>
      <w:pStyle w:val="Heading3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pStyle w:val="Heading3Numbering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96CED"/>
    <w:multiLevelType w:val="hybridMultilevel"/>
    <w:tmpl w:val="8AEC1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C3395"/>
    <w:multiLevelType w:val="hybridMultilevel"/>
    <w:tmpl w:val="67849F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2DF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0925615"/>
    <w:multiLevelType w:val="hybridMultilevel"/>
    <w:tmpl w:val="5BBC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E68F9"/>
    <w:multiLevelType w:val="hybridMultilevel"/>
    <w:tmpl w:val="F0EE8B3C"/>
    <w:lvl w:ilvl="0" w:tplc="780863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E5C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7A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6BE4EAA"/>
    <w:multiLevelType w:val="hybridMultilevel"/>
    <w:tmpl w:val="98A4398C"/>
    <w:lvl w:ilvl="0" w:tplc="5D6EB69A">
      <w:start w:val="1"/>
      <w:numFmt w:val="decimal"/>
      <w:lvlText w:val="%1."/>
      <w:lvlJc w:val="left"/>
      <w:pPr>
        <w:ind w:left="360" w:hanging="360"/>
      </w:pPr>
      <w:rPr>
        <w:rFonts w:hint="default"/>
        <w:color w:val="DE5C2B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0050A"/>
    <w:multiLevelType w:val="hybridMultilevel"/>
    <w:tmpl w:val="38DCBE56"/>
    <w:lvl w:ilvl="0" w:tplc="A99685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70683"/>
    <w:multiLevelType w:val="hybridMultilevel"/>
    <w:tmpl w:val="070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E3E05"/>
    <w:multiLevelType w:val="hybridMultilevel"/>
    <w:tmpl w:val="93E05E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B29BB"/>
    <w:multiLevelType w:val="hybridMultilevel"/>
    <w:tmpl w:val="4026551E"/>
    <w:lvl w:ilvl="0" w:tplc="7C8C6990">
      <w:start w:val="1"/>
      <w:numFmt w:val="decimal"/>
      <w:pStyle w:val="Heading2Number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pStyle w:val="Heading2Numbering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  <w:num w:numId="13">
    <w:abstractNumId w:val="9"/>
  </w:num>
  <w:num w:numId="14">
    <w:abstractNumId w:val="12"/>
  </w:num>
  <w:num w:numId="15">
    <w:abstractNumId w:val="22"/>
  </w:num>
  <w:num w:numId="16">
    <w:abstractNumId w:val="19"/>
  </w:num>
  <w:num w:numId="17">
    <w:abstractNumId w:val="13"/>
  </w:num>
  <w:num w:numId="18">
    <w:abstractNumId w:val="21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11"/>
  </w:num>
  <w:num w:numId="36">
    <w:abstractNumId w:val="18"/>
  </w:num>
  <w:num w:numId="37">
    <w:abstractNumId w:val="20"/>
  </w:num>
  <w:num w:numId="38">
    <w:abstractNumId w:val="16"/>
  </w:num>
  <w:num w:numId="39">
    <w:abstractNumId w:val="10"/>
  </w:num>
  <w:num w:numId="40">
    <w:abstractNumId w:val="17"/>
  </w:num>
  <w:num w:numId="41">
    <w:abstractNumId w:val="1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6"/>
    <w:rsid w:val="00000883"/>
    <w:rsid w:val="00000DF0"/>
    <w:rsid w:val="00003519"/>
    <w:rsid w:val="00004CF1"/>
    <w:rsid w:val="00007B5C"/>
    <w:rsid w:val="00007F26"/>
    <w:rsid w:val="000149F9"/>
    <w:rsid w:val="00014D15"/>
    <w:rsid w:val="00021F11"/>
    <w:rsid w:val="000304AF"/>
    <w:rsid w:val="00031AAD"/>
    <w:rsid w:val="00033942"/>
    <w:rsid w:val="00033CA0"/>
    <w:rsid w:val="00043C2A"/>
    <w:rsid w:val="00046708"/>
    <w:rsid w:val="00054E2C"/>
    <w:rsid w:val="00057E3A"/>
    <w:rsid w:val="0006040A"/>
    <w:rsid w:val="00060B1C"/>
    <w:rsid w:val="000611B4"/>
    <w:rsid w:val="0006721E"/>
    <w:rsid w:val="00071A62"/>
    <w:rsid w:val="00072C3E"/>
    <w:rsid w:val="00072D72"/>
    <w:rsid w:val="000757F1"/>
    <w:rsid w:val="00076EB3"/>
    <w:rsid w:val="00077BD8"/>
    <w:rsid w:val="0008382B"/>
    <w:rsid w:val="00083845"/>
    <w:rsid w:val="00086EF4"/>
    <w:rsid w:val="000872FD"/>
    <w:rsid w:val="0009264A"/>
    <w:rsid w:val="00095521"/>
    <w:rsid w:val="0009710D"/>
    <w:rsid w:val="000A067D"/>
    <w:rsid w:val="000A1468"/>
    <w:rsid w:val="000A2BF4"/>
    <w:rsid w:val="000A33A2"/>
    <w:rsid w:val="000B7A0F"/>
    <w:rsid w:val="000C13F9"/>
    <w:rsid w:val="000C3ACB"/>
    <w:rsid w:val="000D01F8"/>
    <w:rsid w:val="000D0F33"/>
    <w:rsid w:val="000D154F"/>
    <w:rsid w:val="000D5A36"/>
    <w:rsid w:val="000E10ED"/>
    <w:rsid w:val="000E3125"/>
    <w:rsid w:val="000E45EA"/>
    <w:rsid w:val="000E7F66"/>
    <w:rsid w:val="000F2ABC"/>
    <w:rsid w:val="000F6BFA"/>
    <w:rsid w:val="00101777"/>
    <w:rsid w:val="00101B88"/>
    <w:rsid w:val="00101CBA"/>
    <w:rsid w:val="00101CDE"/>
    <w:rsid w:val="00113858"/>
    <w:rsid w:val="001150D0"/>
    <w:rsid w:val="0011670F"/>
    <w:rsid w:val="00117901"/>
    <w:rsid w:val="00117AAB"/>
    <w:rsid w:val="00122CA5"/>
    <w:rsid w:val="001236B3"/>
    <w:rsid w:val="00125708"/>
    <w:rsid w:val="00133B06"/>
    <w:rsid w:val="00133B8C"/>
    <w:rsid w:val="00134491"/>
    <w:rsid w:val="00135486"/>
    <w:rsid w:val="00136DA5"/>
    <w:rsid w:val="00140407"/>
    <w:rsid w:val="00142AF0"/>
    <w:rsid w:val="00143D22"/>
    <w:rsid w:val="0014438B"/>
    <w:rsid w:val="0015175F"/>
    <w:rsid w:val="00155084"/>
    <w:rsid w:val="0015566A"/>
    <w:rsid w:val="00156DD6"/>
    <w:rsid w:val="001572B4"/>
    <w:rsid w:val="00160E87"/>
    <w:rsid w:val="00161DDD"/>
    <w:rsid w:val="00165BB7"/>
    <w:rsid w:val="00165E5E"/>
    <w:rsid w:val="00166948"/>
    <w:rsid w:val="0017248A"/>
    <w:rsid w:val="00174729"/>
    <w:rsid w:val="00174CCF"/>
    <w:rsid w:val="00176572"/>
    <w:rsid w:val="00182C8A"/>
    <w:rsid w:val="00184566"/>
    <w:rsid w:val="001875CA"/>
    <w:rsid w:val="00192DCB"/>
    <w:rsid w:val="0019469D"/>
    <w:rsid w:val="001A04AC"/>
    <w:rsid w:val="001A1CA1"/>
    <w:rsid w:val="001A62CE"/>
    <w:rsid w:val="001B28C1"/>
    <w:rsid w:val="001B3601"/>
    <w:rsid w:val="001B469A"/>
    <w:rsid w:val="001C3A6B"/>
    <w:rsid w:val="001C4973"/>
    <w:rsid w:val="001C4B1B"/>
    <w:rsid w:val="001C6F67"/>
    <w:rsid w:val="001D07B8"/>
    <w:rsid w:val="001D1238"/>
    <w:rsid w:val="001D127D"/>
    <w:rsid w:val="001D2941"/>
    <w:rsid w:val="001D325A"/>
    <w:rsid w:val="001D6165"/>
    <w:rsid w:val="001E2884"/>
    <w:rsid w:val="001E502A"/>
    <w:rsid w:val="001E69F2"/>
    <w:rsid w:val="001F3037"/>
    <w:rsid w:val="001F61AB"/>
    <w:rsid w:val="00202124"/>
    <w:rsid w:val="00207480"/>
    <w:rsid w:val="0022153B"/>
    <w:rsid w:val="00223E57"/>
    <w:rsid w:val="00226BB7"/>
    <w:rsid w:val="002272C6"/>
    <w:rsid w:val="00230562"/>
    <w:rsid w:val="002330AB"/>
    <w:rsid w:val="0023330B"/>
    <w:rsid w:val="0023350A"/>
    <w:rsid w:val="0023437A"/>
    <w:rsid w:val="002375F0"/>
    <w:rsid w:val="00242EE9"/>
    <w:rsid w:val="00243484"/>
    <w:rsid w:val="00244301"/>
    <w:rsid w:val="00251C1A"/>
    <w:rsid w:val="002534E2"/>
    <w:rsid w:val="0025351B"/>
    <w:rsid w:val="00256C14"/>
    <w:rsid w:val="002627E3"/>
    <w:rsid w:val="00270143"/>
    <w:rsid w:val="002708E4"/>
    <w:rsid w:val="00273BCA"/>
    <w:rsid w:val="002759FB"/>
    <w:rsid w:val="002825AB"/>
    <w:rsid w:val="002838EC"/>
    <w:rsid w:val="0028439D"/>
    <w:rsid w:val="00286197"/>
    <w:rsid w:val="00287C8F"/>
    <w:rsid w:val="00291969"/>
    <w:rsid w:val="00297C7D"/>
    <w:rsid w:val="00297C86"/>
    <w:rsid w:val="002A3537"/>
    <w:rsid w:val="002B07AA"/>
    <w:rsid w:val="002B2863"/>
    <w:rsid w:val="002B32E8"/>
    <w:rsid w:val="002B4A77"/>
    <w:rsid w:val="002B6704"/>
    <w:rsid w:val="002B6DC0"/>
    <w:rsid w:val="002B6E39"/>
    <w:rsid w:val="002C40B3"/>
    <w:rsid w:val="002D3EAC"/>
    <w:rsid w:val="002D40BB"/>
    <w:rsid w:val="002D5D66"/>
    <w:rsid w:val="002E0098"/>
    <w:rsid w:val="002E37DA"/>
    <w:rsid w:val="002E3E8D"/>
    <w:rsid w:val="002E4752"/>
    <w:rsid w:val="002E783B"/>
    <w:rsid w:val="002F10BD"/>
    <w:rsid w:val="002F5941"/>
    <w:rsid w:val="002F6136"/>
    <w:rsid w:val="002F6218"/>
    <w:rsid w:val="00300E09"/>
    <w:rsid w:val="00301E3D"/>
    <w:rsid w:val="00303845"/>
    <w:rsid w:val="00304314"/>
    <w:rsid w:val="00304856"/>
    <w:rsid w:val="00305B78"/>
    <w:rsid w:val="003115A0"/>
    <w:rsid w:val="003128E6"/>
    <w:rsid w:val="00316C0B"/>
    <w:rsid w:val="0032124C"/>
    <w:rsid w:val="00322A7F"/>
    <w:rsid w:val="00334100"/>
    <w:rsid w:val="0033621D"/>
    <w:rsid w:val="003369B8"/>
    <w:rsid w:val="003373BC"/>
    <w:rsid w:val="00340C26"/>
    <w:rsid w:val="00346941"/>
    <w:rsid w:val="003516B2"/>
    <w:rsid w:val="00351E42"/>
    <w:rsid w:val="00352492"/>
    <w:rsid w:val="00352997"/>
    <w:rsid w:val="00352A06"/>
    <w:rsid w:val="00352E22"/>
    <w:rsid w:val="00353F6D"/>
    <w:rsid w:val="0036134D"/>
    <w:rsid w:val="00362530"/>
    <w:rsid w:val="003705B6"/>
    <w:rsid w:val="0037186C"/>
    <w:rsid w:val="00381AFD"/>
    <w:rsid w:val="0038564A"/>
    <w:rsid w:val="00385A06"/>
    <w:rsid w:val="00395568"/>
    <w:rsid w:val="00396395"/>
    <w:rsid w:val="00396936"/>
    <w:rsid w:val="003A17BE"/>
    <w:rsid w:val="003A2ADD"/>
    <w:rsid w:val="003A55DA"/>
    <w:rsid w:val="003A73E3"/>
    <w:rsid w:val="003B4CC1"/>
    <w:rsid w:val="003B5D39"/>
    <w:rsid w:val="003C2602"/>
    <w:rsid w:val="003C3830"/>
    <w:rsid w:val="003C548E"/>
    <w:rsid w:val="003C6FBF"/>
    <w:rsid w:val="003C6FE4"/>
    <w:rsid w:val="003D0341"/>
    <w:rsid w:val="003D6702"/>
    <w:rsid w:val="003D742B"/>
    <w:rsid w:val="003E399F"/>
    <w:rsid w:val="003E4DBE"/>
    <w:rsid w:val="003E570E"/>
    <w:rsid w:val="003F1F02"/>
    <w:rsid w:val="003F71E6"/>
    <w:rsid w:val="0040393F"/>
    <w:rsid w:val="00413526"/>
    <w:rsid w:val="00413ACB"/>
    <w:rsid w:val="00425E67"/>
    <w:rsid w:val="004270EA"/>
    <w:rsid w:val="00427672"/>
    <w:rsid w:val="00431F3F"/>
    <w:rsid w:val="004329B8"/>
    <w:rsid w:val="00432ECF"/>
    <w:rsid w:val="00433424"/>
    <w:rsid w:val="00434176"/>
    <w:rsid w:val="00444D0F"/>
    <w:rsid w:val="0044525F"/>
    <w:rsid w:val="004461C2"/>
    <w:rsid w:val="00452A5A"/>
    <w:rsid w:val="00454EA5"/>
    <w:rsid w:val="004566ED"/>
    <w:rsid w:val="0046585D"/>
    <w:rsid w:val="00470FA0"/>
    <w:rsid w:val="004739B1"/>
    <w:rsid w:val="00482067"/>
    <w:rsid w:val="004859AC"/>
    <w:rsid w:val="00486B05"/>
    <w:rsid w:val="0049015E"/>
    <w:rsid w:val="0049337F"/>
    <w:rsid w:val="00494488"/>
    <w:rsid w:val="00495269"/>
    <w:rsid w:val="004A2DF1"/>
    <w:rsid w:val="004A4D7F"/>
    <w:rsid w:val="004A4FF8"/>
    <w:rsid w:val="004A5076"/>
    <w:rsid w:val="004A6878"/>
    <w:rsid w:val="004B2D3E"/>
    <w:rsid w:val="004B3564"/>
    <w:rsid w:val="004B6741"/>
    <w:rsid w:val="004C0E51"/>
    <w:rsid w:val="004C0E85"/>
    <w:rsid w:val="004C537E"/>
    <w:rsid w:val="004C77F3"/>
    <w:rsid w:val="004D2D6D"/>
    <w:rsid w:val="004D2DB3"/>
    <w:rsid w:val="004E5427"/>
    <w:rsid w:val="004E58B6"/>
    <w:rsid w:val="004E6E50"/>
    <w:rsid w:val="005009B7"/>
    <w:rsid w:val="005058F4"/>
    <w:rsid w:val="005073AB"/>
    <w:rsid w:val="00513974"/>
    <w:rsid w:val="00515D0C"/>
    <w:rsid w:val="005175C6"/>
    <w:rsid w:val="005213DC"/>
    <w:rsid w:val="005232BC"/>
    <w:rsid w:val="005238E2"/>
    <w:rsid w:val="0053074A"/>
    <w:rsid w:val="00530E19"/>
    <w:rsid w:val="0053165D"/>
    <w:rsid w:val="00531CC0"/>
    <w:rsid w:val="00537D1E"/>
    <w:rsid w:val="005404BE"/>
    <w:rsid w:val="005473DB"/>
    <w:rsid w:val="00547AC7"/>
    <w:rsid w:val="00552351"/>
    <w:rsid w:val="00553ED1"/>
    <w:rsid w:val="005550B8"/>
    <w:rsid w:val="00563B99"/>
    <w:rsid w:val="0056486F"/>
    <w:rsid w:val="005662B9"/>
    <w:rsid w:val="005677EE"/>
    <w:rsid w:val="00571816"/>
    <w:rsid w:val="00572591"/>
    <w:rsid w:val="00572D32"/>
    <w:rsid w:val="0057452D"/>
    <w:rsid w:val="00576D9E"/>
    <w:rsid w:val="00577916"/>
    <w:rsid w:val="00580AE3"/>
    <w:rsid w:val="00581234"/>
    <w:rsid w:val="0058139F"/>
    <w:rsid w:val="00583BEC"/>
    <w:rsid w:val="005906AC"/>
    <w:rsid w:val="00594C0F"/>
    <w:rsid w:val="0059769D"/>
    <w:rsid w:val="005A016F"/>
    <w:rsid w:val="005A2C5A"/>
    <w:rsid w:val="005A43A4"/>
    <w:rsid w:val="005A57F0"/>
    <w:rsid w:val="005A7714"/>
    <w:rsid w:val="005B282D"/>
    <w:rsid w:val="005B6526"/>
    <w:rsid w:val="005B7169"/>
    <w:rsid w:val="005C3CE2"/>
    <w:rsid w:val="005C4B29"/>
    <w:rsid w:val="005C579E"/>
    <w:rsid w:val="005C7E64"/>
    <w:rsid w:val="005D0016"/>
    <w:rsid w:val="005D353A"/>
    <w:rsid w:val="005E1F14"/>
    <w:rsid w:val="005E21F6"/>
    <w:rsid w:val="005E2F96"/>
    <w:rsid w:val="005E78D5"/>
    <w:rsid w:val="005F0DFF"/>
    <w:rsid w:val="005F24C6"/>
    <w:rsid w:val="005F2DB3"/>
    <w:rsid w:val="0060086A"/>
    <w:rsid w:val="0060159B"/>
    <w:rsid w:val="00601D33"/>
    <w:rsid w:val="00601E16"/>
    <w:rsid w:val="00602B1B"/>
    <w:rsid w:val="00604F3A"/>
    <w:rsid w:val="00610113"/>
    <w:rsid w:val="00612018"/>
    <w:rsid w:val="0061380F"/>
    <w:rsid w:val="006165EB"/>
    <w:rsid w:val="00617242"/>
    <w:rsid w:val="00623621"/>
    <w:rsid w:val="00626EFF"/>
    <w:rsid w:val="00631051"/>
    <w:rsid w:val="00631185"/>
    <w:rsid w:val="0063600A"/>
    <w:rsid w:val="00642AE3"/>
    <w:rsid w:val="006479BA"/>
    <w:rsid w:val="006506CB"/>
    <w:rsid w:val="00651210"/>
    <w:rsid w:val="0065158C"/>
    <w:rsid w:val="00652222"/>
    <w:rsid w:val="0065353E"/>
    <w:rsid w:val="00653FC6"/>
    <w:rsid w:val="00657B07"/>
    <w:rsid w:val="00657D72"/>
    <w:rsid w:val="0066072B"/>
    <w:rsid w:val="00660E7B"/>
    <w:rsid w:val="00662D19"/>
    <w:rsid w:val="0066535A"/>
    <w:rsid w:val="006668F3"/>
    <w:rsid w:val="00666A9B"/>
    <w:rsid w:val="0067722D"/>
    <w:rsid w:val="0067737B"/>
    <w:rsid w:val="0068105C"/>
    <w:rsid w:val="00693E1C"/>
    <w:rsid w:val="006A0B3F"/>
    <w:rsid w:val="006B0562"/>
    <w:rsid w:val="006B3E80"/>
    <w:rsid w:val="006B4B21"/>
    <w:rsid w:val="006C1495"/>
    <w:rsid w:val="006C184C"/>
    <w:rsid w:val="006C2CF7"/>
    <w:rsid w:val="006C643A"/>
    <w:rsid w:val="006D6A01"/>
    <w:rsid w:val="006E245F"/>
    <w:rsid w:val="006F0325"/>
    <w:rsid w:val="006F11CB"/>
    <w:rsid w:val="006F5083"/>
    <w:rsid w:val="00701B15"/>
    <w:rsid w:val="00703195"/>
    <w:rsid w:val="00705E9B"/>
    <w:rsid w:val="00706D86"/>
    <w:rsid w:val="0071410C"/>
    <w:rsid w:val="007144AC"/>
    <w:rsid w:val="0072093A"/>
    <w:rsid w:val="00720BD8"/>
    <w:rsid w:val="00723F9F"/>
    <w:rsid w:val="00730D00"/>
    <w:rsid w:val="0073250B"/>
    <w:rsid w:val="00741A17"/>
    <w:rsid w:val="007421DC"/>
    <w:rsid w:val="00746E0D"/>
    <w:rsid w:val="00756BD0"/>
    <w:rsid w:val="00762AA5"/>
    <w:rsid w:val="007638E7"/>
    <w:rsid w:val="00766FC3"/>
    <w:rsid w:val="00767BBB"/>
    <w:rsid w:val="00771CD5"/>
    <w:rsid w:val="007724D8"/>
    <w:rsid w:val="00772BC0"/>
    <w:rsid w:val="00773AF1"/>
    <w:rsid w:val="0077677C"/>
    <w:rsid w:val="00782BB9"/>
    <w:rsid w:val="0078456B"/>
    <w:rsid w:val="00790AA1"/>
    <w:rsid w:val="00791216"/>
    <w:rsid w:val="0079456E"/>
    <w:rsid w:val="00796EE1"/>
    <w:rsid w:val="007A150B"/>
    <w:rsid w:val="007C51FE"/>
    <w:rsid w:val="007C7DC9"/>
    <w:rsid w:val="007D1606"/>
    <w:rsid w:val="007E2174"/>
    <w:rsid w:val="007E23E6"/>
    <w:rsid w:val="007E5CE3"/>
    <w:rsid w:val="007F0F37"/>
    <w:rsid w:val="007F173A"/>
    <w:rsid w:val="007F22DC"/>
    <w:rsid w:val="007F28D5"/>
    <w:rsid w:val="007F3394"/>
    <w:rsid w:val="007F5B78"/>
    <w:rsid w:val="008031B3"/>
    <w:rsid w:val="0080366A"/>
    <w:rsid w:val="008041EA"/>
    <w:rsid w:val="00805701"/>
    <w:rsid w:val="0080787F"/>
    <w:rsid w:val="0081006C"/>
    <w:rsid w:val="008120D1"/>
    <w:rsid w:val="00813E6B"/>
    <w:rsid w:val="00816A82"/>
    <w:rsid w:val="00817253"/>
    <w:rsid w:val="00823859"/>
    <w:rsid w:val="008269CD"/>
    <w:rsid w:val="00826AF4"/>
    <w:rsid w:val="008340E3"/>
    <w:rsid w:val="0084058D"/>
    <w:rsid w:val="00841AD9"/>
    <w:rsid w:val="00842D10"/>
    <w:rsid w:val="00843D61"/>
    <w:rsid w:val="008469F9"/>
    <w:rsid w:val="00846DD4"/>
    <w:rsid w:val="00850B3B"/>
    <w:rsid w:val="00850F3C"/>
    <w:rsid w:val="00851D78"/>
    <w:rsid w:val="008559E2"/>
    <w:rsid w:val="0086633C"/>
    <w:rsid w:val="008670E4"/>
    <w:rsid w:val="00867976"/>
    <w:rsid w:val="00872256"/>
    <w:rsid w:val="00873B4E"/>
    <w:rsid w:val="00874B66"/>
    <w:rsid w:val="00884465"/>
    <w:rsid w:val="008864FD"/>
    <w:rsid w:val="008913D5"/>
    <w:rsid w:val="0089551F"/>
    <w:rsid w:val="008A123E"/>
    <w:rsid w:val="008A1784"/>
    <w:rsid w:val="008A1FFB"/>
    <w:rsid w:val="008A3C73"/>
    <w:rsid w:val="008A3EB6"/>
    <w:rsid w:val="008A75AF"/>
    <w:rsid w:val="008A7D15"/>
    <w:rsid w:val="008B098C"/>
    <w:rsid w:val="008B2333"/>
    <w:rsid w:val="008C1BA6"/>
    <w:rsid w:val="008D3A72"/>
    <w:rsid w:val="008E7A1F"/>
    <w:rsid w:val="008F5415"/>
    <w:rsid w:val="00902AAB"/>
    <w:rsid w:val="009071AF"/>
    <w:rsid w:val="00910C3A"/>
    <w:rsid w:val="00917E16"/>
    <w:rsid w:val="00923A9B"/>
    <w:rsid w:val="009243AA"/>
    <w:rsid w:val="00933CD6"/>
    <w:rsid w:val="00933FDD"/>
    <w:rsid w:val="00936FB7"/>
    <w:rsid w:val="0094229C"/>
    <w:rsid w:val="00942C41"/>
    <w:rsid w:val="00943FB6"/>
    <w:rsid w:val="00944AAE"/>
    <w:rsid w:val="009474BC"/>
    <w:rsid w:val="00950E91"/>
    <w:rsid w:val="00951646"/>
    <w:rsid w:val="00954BE0"/>
    <w:rsid w:val="00957139"/>
    <w:rsid w:val="0095776E"/>
    <w:rsid w:val="009601AC"/>
    <w:rsid w:val="00960CF8"/>
    <w:rsid w:val="00962EC6"/>
    <w:rsid w:val="00963932"/>
    <w:rsid w:val="00971190"/>
    <w:rsid w:val="009728C8"/>
    <w:rsid w:val="00972E75"/>
    <w:rsid w:val="0097365F"/>
    <w:rsid w:val="00975FCC"/>
    <w:rsid w:val="00982B84"/>
    <w:rsid w:val="009837C7"/>
    <w:rsid w:val="00984225"/>
    <w:rsid w:val="00984C53"/>
    <w:rsid w:val="00987D83"/>
    <w:rsid w:val="00990506"/>
    <w:rsid w:val="00990765"/>
    <w:rsid w:val="00991170"/>
    <w:rsid w:val="0099152B"/>
    <w:rsid w:val="0099170B"/>
    <w:rsid w:val="0099315E"/>
    <w:rsid w:val="00995D3E"/>
    <w:rsid w:val="00996AA7"/>
    <w:rsid w:val="009A138A"/>
    <w:rsid w:val="009A22F5"/>
    <w:rsid w:val="009A4C46"/>
    <w:rsid w:val="009A609E"/>
    <w:rsid w:val="009B3692"/>
    <w:rsid w:val="009B5AD9"/>
    <w:rsid w:val="009C3952"/>
    <w:rsid w:val="009C61AA"/>
    <w:rsid w:val="009D008D"/>
    <w:rsid w:val="009D0AC8"/>
    <w:rsid w:val="009E1038"/>
    <w:rsid w:val="009E1122"/>
    <w:rsid w:val="009E6C97"/>
    <w:rsid w:val="00A008F9"/>
    <w:rsid w:val="00A01747"/>
    <w:rsid w:val="00A0239D"/>
    <w:rsid w:val="00A02851"/>
    <w:rsid w:val="00A03136"/>
    <w:rsid w:val="00A04DDD"/>
    <w:rsid w:val="00A05875"/>
    <w:rsid w:val="00A062DC"/>
    <w:rsid w:val="00A14695"/>
    <w:rsid w:val="00A16C6E"/>
    <w:rsid w:val="00A21D25"/>
    <w:rsid w:val="00A23E1F"/>
    <w:rsid w:val="00A30174"/>
    <w:rsid w:val="00A30851"/>
    <w:rsid w:val="00A3096D"/>
    <w:rsid w:val="00A31731"/>
    <w:rsid w:val="00A4155E"/>
    <w:rsid w:val="00A44319"/>
    <w:rsid w:val="00A468FE"/>
    <w:rsid w:val="00A62B3A"/>
    <w:rsid w:val="00A76992"/>
    <w:rsid w:val="00A77D84"/>
    <w:rsid w:val="00A83F81"/>
    <w:rsid w:val="00A84102"/>
    <w:rsid w:val="00A84A9A"/>
    <w:rsid w:val="00A85228"/>
    <w:rsid w:val="00A9291D"/>
    <w:rsid w:val="00AA5253"/>
    <w:rsid w:val="00AB2650"/>
    <w:rsid w:val="00AB6F1A"/>
    <w:rsid w:val="00AB78B7"/>
    <w:rsid w:val="00AC33B7"/>
    <w:rsid w:val="00AC43B3"/>
    <w:rsid w:val="00AC44A6"/>
    <w:rsid w:val="00AC470B"/>
    <w:rsid w:val="00AC58FF"/>
    <w:rsid w:val="00AC7A81"/>
    <w:rsid w:val="00AC7F42"/>
    <w:rsid w:val="00AD0E00"/>
    <w:rsid w:val="00AD6314"/>
    <w:rsid w:val="00AE0059"/>
    <w:rsid w:val="00AF0C0F"/>
    <w:rsid w:val="00AF2789"/>
    <w:rsid w:val="00AF396C"/>
    <w:rsid w:val="00AF423D"/>
    <w:rsid w:val="00AF4E8C"/>
    <w:rsid w:val="00AF659F"/>
    <w:rsid w:val="00B06D1A"/>
    <w:rsid w:val="00B072FF"/>
    <w:rsid w:val="00B20B07"/>
    <w:rsid w:val="00B21140"/>
    <w:rsid w:val="00B21450"/>
    <w:rsid w:val="00B22B2F"/>
    <w:rsid w:val="00B23037"/>
    <w:rsid w:val="00B242A1"/>
    <w:rsid w:val="00B255B0"/>
    <w:rsid w:val="00B310BD"/>
    <w:rsid w:val="00B418FE"/>
    <w:rsid w:val="00B42A2C"/>
    <w:rsid w:val="00B53F3A"/>
    <w:rsid w:val="00B565BE"/>
    <w:rsid w:val="00B56748"/>
    <w:rsid w:val="00B60690"/>
    <w:rsid w:val="00B61C0B"/>
    <w:rsid w:val="00B67006"/>
    <w:rsid w:val="00B67D11"/>
    <w:rsid w:val="00B67E0F"/>
    <w:rsid w:val="00B709F6"/>
    <w:rsid w:val="00B80C8D"/>
    <w:rsid w:val="00B823ED"/>
    <w:rsid w:val="00B85DD8"/>
    <w:rsid w:val="00B87D3D"/>
    <w:rsid w:val="00B9068B"/>
    <w:rsid w:val="00B90CB4"/>
    <w:rsid w:val="00B913C3"/>
    <w:rsid w:val="00B93940"/>
    <w:rsid w:val="00B94734"/>
    <w:rsid w:val="00B95C18"/>
    <w:rsid w:val="00B97A12"/>
    <w:rsid w:val="00BA0342"/>
    <w:rsid w:val="00BA29F6"/>
    <w:rsid w:val="00BC3799"/>
    <w:rsid w:val="00BD2368"/>
    <w:rsid w:val="00BD2DBF"/>
    <w:rsid w:val="00BD4762"/>
    <w:rsid w:val="00BD5562"/>
    <w:rsid w:val="00BD5CAB"/>
    <w:rsid w:val="00BE0AE2"/>
    <w:rsid w:val="00BE1A58"/>
    <w:rsid w:val="00BE1C92"/>
    <w:rsid w:val="00BE59BE"/>
    <w:rsid w:val="00BE5D16"/>
    <w:rsid w:val="00BF0AD7"/>
    <w:rsid w:val="00BF1161"/>
    <w:rsid w:val="00BF290F"/>
    <w:rsid w:val="00BF34F4"/>
    <w:rsid w:val="00C00FA0"/>
    <w:rsid w:val="00C01C70"/>
    <w:rsid w:val="00C06DB6"/>
    <w:rsid w:val="00C16934"/>
    <w:rsid w:val="00C20250"/>
    <w:rsid w:val="00C231ED"/>
    <w:rsid w:val="00C23335"/>
    <w:rsid w:val="00C25604"/>
    <w:rsid w:val="00C259F3"/>
    <w:rsid w:val="00C36FB9"/>
    <w:rsid w:val="00C41EF6"/>
    <w:rsid w:val="00C41FEF"/>
    <w:rsid w:val="00C467C9"/>
    <w:rsid w:val="00C46EBD"/>
    <w:rsid w:val="00C473AC"/>
    <w:rsid w:val="00C47769"/>
    <w:rsid w:val="00C56158"/>
    <w:rsid w:val="00C67337"/>
    <w:rsid w:val="00C75939"/>
    <w:rsid w:val="00C825CD"/>
    <w:rsid w:val="00C84765"/>
    <w:rsid w:val="00C87428"/>
    <w:rsid w:val="00C963CB"/>
    <w:rsid w:val="00C97173"/>
    <w:rsid w:val="00CA2B9D"/>
    <w:rsid w:val="00CB0B4D"/>
    <w:rsid w:val="00CB5AE8"/>
    <w:rsid w:val="00CC247A"/>
    <w:rsid w:val="00CC32AF"/>
    <w:rsid w:val="00CC54DB"/>
    <w:rsid w:val="00CC7AD0"/>
    <w:rsid w:val="00CC7DE8"/>
    <w:rsid w:val="00CD0BCC"/>
    <w:rsid w:val="00CD180D"/>
    <w:rsid w:val="00CD26D8"/>
    <w:rsid w:val="00CD6E3E"/>
    <w:rsid w:val="00CD73FA"/>
    <w:rsid w:val="00CE1B29"/>
    <w:rsid w:val="00CE71A1"/>
    <w:rsid w:val="00CF2818"/>
    <w:rsid w:val="00D012AC"/>
    <w:rsid w:val="00D024DD"/>
    <w:rsid w:val="00D0486F"/>
    <w:rsid w:val="00D04962"/>
    <w:rsid w:val="00D0784C"/>
    <w:rsid w:val="00D10D88"/>
    <w:rsid w:val="00D12B43"/>
    <w:rsid w:val="00D1420D"/>
    <w:rsid w:val="00D14EBC"/>
    <w:rsid w:val="00D16076"/>
    <w:rsid w:val="00D1727B"/>
    <w:rsid w:val="00D21DF2"/>
    <w:rsid w:val="00D25C62"/>
    <w:rsid w:val="00D30623"/>
    <w:rsid w:val="00D334DE"/>
    <w:rsid w:val="00D34E60"/>
    <w:rsid w:val="00D35DA1"/>
    <w:rsid w:val="00D431D1"/>
    <w:rsid w:val="00D435D1"/>
    <w:rsid w:val="00D44BAA"/>
    <w:rsid w:val="00D50F1C"/>
    <w:rsid w:val="00D605FB"/>
    <w:rsid w:val="00D63CC2"/>
    <w:rsid w:val="00D71799"/>
    <w:rsid w:val="00D7179C"/>
    <w:rsid w:val="00D81E1A"/>
    <w:rsid w:val="00D84293"/>
    <w:rsid w:val="00D860F4"/>
    <w:rsid w:val="00D87255"/>
    <w:rsid w:val="00D94CF9"/>
    <w:rsid w:val="00D95632"/>
    <w:rsid w:val="00DB5E62"/>
    <w:rsid w:val="00DB7487"/>
    <w:rsid w:val="00DC00ED"/>
    <w:rsid w:val="00DC1B95"/>
    <w:rsid w:val="00DC2413"/>
    <w:rsid w:val="00DC4119"/>
    <w:rsid w:val="00DD10F9"/>
    <w:rsid w:val="00DD14BE"/>
    <w:rsid w:val="00DD1CA3"/>
    <w:rsid w:val="00DD394C"/>
    <w:rsid w:val="00DD3DDB"/>
    <w:rsid w:val="00DD3DEC"/>
    <w:rsid w:val="00DE1BAD"/>
    <w:rsid w:val="00DE30CD"/>
    <w:rsid w:val="00DF0DF1"/>
    <w:rsid w:val="00DF1981"/>
    <w:rsid w:val="00DF7C06"/>
    <w:rsid w:val="00E0058B"/>
    <w:rsid w:val="00E03C4B"/>
    <w:rsid w:val="00E052CC"/>
    <w:rsid w:val="00E05C08"/>
    <w:rsid w:val="00E150D1"/>
    <w:rsid w:val="00E16852"/>
    <w:rsid w:val="00E16BB7"/>
    <w:rsid w:val="00E17131"/>
    <w:rsid w:val="00E21B81"/>
    <w:rsid w:val="00E236CF"/>
    <w:rsid w:val="00E23A03"/>
    <w:rsid w:val="00E24C22"/>
    <w:rsid w:val="00E264CC"/>
    <w:rsid w:val="00E41AAA"/>
    <w:rsid w:val="00E4409F"/>
    <w:rsid w:val="00E53139"/>
    <w:rsid w:val="00E536C8"/>
    <w:rsid w:val="00E54DDB"/>
    <w:rsid w:val="00E6208C"/>
    <w:rsid w:val="00E630D8"/>
    <w:rsid w:val="00E636AE"/>
    <w:rsid w:val="00E65DBB"/>
    <w:rsid w:val="00E67156"/>
    <w:rsid w:val="00E7029A"/>
    <w:rsid w:val="00E725E2"/>
    <w:rsid w:val="00E72C8A"/>
    <w:rsid w:val="00E757E0"/>
    <w:rsid w:val="00E76EF0"/>
    <w:rsid w:val="00E81CDE"/>
    <w:rsid w:val="00E86D70"/>
    <w:rsid w:val="00E91686"/>
    <w:rsid w:val="00E96B27"/>
    <w:rsid w:val="00EA12A6"/>
    <w:rsid w:val="00EA1759"/>
    <w:rsid w:val="00EA1787"/>
    <w:rsid w:val="00EA407E"/>
    <w:rsid w:val="00EB1059"/>
    <w:rsid w:val="00EB26AB"/>
    <w:rsid w:val="00EC084A"/>
    <w:rsid w:val="00EC18FB"/>
    <w:rsid w:val="00EC3C1E"/>
    <w:rsid w:val="00EC4190"/>
    <w:rsid w:val="00ED3F12"/>
    <w:rsid w:val="00ED3FCC"/>
    <w:rsid w:val="00ED5760"/>
    <w:rsid w:val="00ED6C98"/>
    <w:rsid w:val="00ED76EC"/>
    <w:rsid w:val="00EE03F1"/>
    <w:rsid w:val="00EE1FF6"/>
    <w:rsid w:val="00EE2614"/>
    <w:rsid w:val="00EE4F38"/>
    <w:rsid w:val="00EE6AAF"/>
    <w:rsid w:val="00EF1744"/>
    <w:rsid w:val="00EF1EA0"/>
    <w:rsid w:val="00EF2F24"/>
    <w:rsid w:val="00EF326E"/>
    <w:rsid w:val="00EF3D28"/>
    <w:rsid w:val="00F018CA"/>
    <w:rsid w:val="00F0487D"/>
    <w:rsid w:val="00F07303"/>
    <w:rsid w:val="00F07485"/>
    <w:rsid w:val="00F155F4"/>
    <w:rsid w:val="00F1561E"/>
    <w:rsid w:val="00F20838"/>
    <w:rsid w:val="00F242EE"/>
    <w:rsid w:val="00F24474"/>
    <w:rsid w:val="00F24F30"/>
    <w:rsid w:val="00F25294"/>
    <w:rsid w:val="00F26463"/>
    <w:rsid w:val="00F3073D"/>
    <w:rsid w:val="00F4323D"/>
    <w:rsid w:val="00F513BD"/>
    <w:rsid w:val="00F54555"/>
    <w:rsid w:val="00F545CD"/>
    <w:rsid w:val="00F54FC3"/>
    <w:rsid w:val="00F64F6D"/>
    <w:rsid w:val="00F6552B"/>
    <w:rsid w:val="00F70F4C"/>
    <w:rsid w:val="00F71338"/>
    <w:rsid w:val="00F7172B"/>
    <w:rsid w:val="00F800F9"/>
    <w:rsid w:val="00F807A6"/>
    <w:rsid w:val="00F85E16"/>
    <w:rsid w:val="00F869E0"/>
    <w:rsid w:val="00F91027"/>
    <w:rsid w:val="00F91E7C"/>
    <w:rsid w:val="00F950E7"/>
    <w:rsid w:val="00FA2649"/>
    <w:rsid w:val="00FA7B66"/>
    <w:rsid w:val="00FB5CFC"/>
    <w:rsid w:val="00FB5E7B"/>
    <w:rsid w:val="00FC1163"/>
    <w:rsid w:val="00FC17C4"/>
    <w:rsid w:val="00FC2478"/>
    <w:rsid w:val="00FC4551"/>
    <w:rsid w:val="00FC5D44"/>
    <w:rsid w:val="00FC6645"/>
    <w:rsid w:val="00FD0DDA"/>
    <w:rsid w:val="00FD3167"/>
    <w:rsid w:val="00FD4813"/>
    <w:rsid w:val="00FD7161"/>
    <w:rsid w:val="00FE0D96"/>
    <w:rsid w:val="00FE2340"/>
    <w:rsid w:val="00FE2DB7"/>
    <w:rsid w:val="00FE339B"/>
    <w:rsid w:val="00FF13F4"/>
    <w:rsid w:val="00FF3D56"/>
    <w:rsid w:val="00FF41D6"/>
    <w:rsid w:val="00FF5ADC"/>
    <w:rsid w:val="00FF6CB9"/>
    <w:rsid w:val="00F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chartTrackingRefBased/>
  <w15:docId w15:val="{16B4279C-B320-4B7C-9453-611EBE04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A0F"/>
    <w:pPr>
      <w:spacing w:line="259" w:lineRule="auto"/>
    </w:pPr>
    <w:rPr>
      <w:rFonts w:ascii="Arial" w:hAnsi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50B"/>
    <w:pPr>
      <w:keepNext/>
      <w:keepLines/>
      <w:numPr>
        <w:numId w:val="40"/>
      </w:numPr>
      <w:spacing w:before="240" w:line="192" w:lineRule="auto"/>
      <w:outlineLvl w:val="0"/>
    </w:pPr>
    <w:rPr>
      <w:rFonts w:ascii="Arial Narrow Bold" w:eastAsia="Times New Roman" w:hAnsi="Arial Narrow Bold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0B"/>
    <w:pPr>
      <w:keepNext/>
      <w:keepLines/>
      <w:numPr>
        <w:ilvl w:val="1"/>
        <w:numId w:val="40"/>
      </w:numPr>
      <w:spacing w:before="40" w:line="216" w:lineRule="auto"/>
      <w:outlineLvl w:val="1"/>
    </w:pPr>
    <w:rPr>
      <w:rFonts w:ascii="Arial Narrow Bold" w:eastAsia="Times New Roman" w:hAnsi="Arial Narrow Bold"/>
      <w:b/>
      <w:cap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CB"/>
    <w:pPr>
      <w:keepNext/>
      <w:keepLines/>
      <w:numPr>
        <w:ilvl w:val="2"/>
        <w:numId w:val="40"/>
      </w:numPr>
      <w:spacing w:before="40"/>
      <w:outlineLvl w:val="2"/>
    </w:pPr>
    <w:rPr>
      <w:rFonts w:eastAsia="Times New Roman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2A5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452A5A"/>
    <w:pPr>
      <w:keepNext/>
      <w:keepLines/>
      <w:numPr>
        <w:ilvl w:val="4"/>
        <w:numId w:val="40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06D86"/>
    <w:pPr>
      <w:keepNext/>
      <w:keepLines/>
      <w:numPr>
        <w:ilvl w:val="5"/>
        <w:numId w:val="40"/>
      </w:numPr>
      <w:spacing w:before="40"/>
      <w:outlineLvl w:val="5"/>
    </w:pPr>
    <w:rPr>
      <w:rFonts w:asciiTheme="minorHAnsi" w:eastAsiaTheme="majorEastAsia" w:hAnsiTheme="minorHAnsi" w:cstheme="majorBidi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452A5A"/>
    <w:pPr>
      <w:keepNext/>
      <w:keepLines/>
      <w:numPr>
        <w:ilvl w:val="6"/>
        <w:numId w:val="40"/>
      </w:numPr>
      <w:spacing w:before="40"/>
      <w:outlineLvl w:val="6"/>
    </w:pPr>
    <w:rPr>
      <w:rFonts w:eastAsiaTheme="majorEastAsia" w:cstheme="majorBidi"/>
      <w:iCs/>
      <w:color w:val="DE411B"/>
    </w:rPr>
  </w:style>
  <w:style w:type="paragraph" w:styleId="Heading8">
    <w:name w:val="heading 8"/>
    <w:basedOn w:val="Normal"/>
    <w:next w:val="Normal"/>
    <w:link w:val="Heading8Char"/>
    <w:unhideWhenUsed/>
    <w:qFormat/>
    <w:rsid w:val="00452A5A"/>
    <w:pPr>
      <w:keepNext/>
      <w:keepLines/>
      <w:numPr>
        <w:ilvl w:val="7"/>
        <w:numId w:val="40"/>
      </w:numPr>
      <w:spacing w:before="40"/>
      <w:outlineLvl w:val="7"/>
    </w:pPr>
    <w:rPr>
      <w:rFonts w:eastAsiaTheme="majorEastAsia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52A5A"/>
    <w:pPr>
      <w:keepNext/>
      <w:keepLines/>
      <w:numPr>
        <w:ilvl w:val="8"/>
        <w:numId w:val="40"/>
      </w:numPr>
      <w:spacing w:before="4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0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950E7"/>
    <w:rPr>
      <w:color w:val="4A4E52"/>
    </w:rPr>
  </w:style>
  <w:style w:type="paragraph" w:styleId="Footer">
    <w:name w:val="footer"/>
    <w:basedOn w:val="Normal"/>
    <w:link w:val="FooterChar"/>
    <w:uiPriority w:val="99"/>
    <w:unhideWhenUsed/>
    <w:rsid w:val="00301E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01E3D"/>
    <w:rPr>
      <w:rFonts w:ascii="Arial" w:hAnsi="Arial"/>
      <w:sz w:val="22"/>
      <w:szCs w:val="22"/>
      <w:lang w:val="en-GB"/>
    </w:rPr>
  </w:style>
  <w:style w:type="table" w:styleId="TableGrid">
    <w:name w:val="Table Grid"/>
    <w:basedOn w:val="TableNormal"/>
    <w:rsid w:val="00F95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uiPriority w:val="32"/>
    <w:qFormat/>
    <w:rsid w:val="00552351"/>
    <w:rPr>
      <w:rFonts w:ascii="Arial Narrow" w:hAnsi="Arial Narrow"/>
      <w:b/>
      <w:bCs/>
      <w:smallCaps/>
      <w:color w:val="DC5C2B"/>
      <w:spacing w:val="5"/>
    </w:rPr>
  </w:style>
  <w:style w:type="character" w:styleId="IntenseEmphasis">
    <w:name w:val="Intense Emphasis"/>
    <w:uiPriority w:val="21"/>
    <w:qFormat/>
    <w:rsid w:val="00552351"/>
    <w:rPr>
      <w:rFonts w:ascii="Arial Narrow" w:hAnsi="Arial Narrow"/>
      <w:b/>
      <w:i w:val="0"/>
      <w:iCs/>
      <w:color w:val="DC5C2B"/>
      <w:sz w:val="28"/>
    </w:rPr>
  </w:style>
  <w:style w:type="paragraph" w:customStyle="1" w:styleId="PageNumbers">
    <w:name w:val="Page Numbers"/>
    <w:basedOn w:val="Footer"/>
    <w:link w:val="PageNumbersChar"/>
    <w:qFormat/>
    <w:rsid w:val="00791216"/>
    <w:rPr>
      <w:b/>
      <w:color w:val="FFFFFF"/>
      <w:sz w:val="24"/>
    </w:rPr>
  </w:style>
  <w:style w:type="character" w:styleId="SubtleReference">
    <w:name w:val="Subtle Reference"/>
    <w:uiPriority w:val="31"/>
    <w:qFormat/>
    <w:rsid w:val="00552351"/>
    <w:rPr>
      <w:rFonts w:ascii="Arial Narrow" w:hAnsi="Arial Narrow"/>
      <w:smallCaps/>
      <w:color w:val="4A4E52"/>
      <w:sz w:val="20"/>
    </w:rPr>
  </w:style>
  <w:style w:type="character" w:customStyle="1" w:styleId="PageNumbersChar">
    <w:name w:val="Page Numbers Char"/>
    <w:link w:val="PageNumbers"/>
    <w:rsid w:val="00791216"/>
    <w:rPr>
      <w:rFonts w:ascii="Arial" w:hAnsi="Arial"/>
      <w:b/>
      <w:color w:val="FFFFFF"/>
      <w:sz w:val="24"/>
      <w:szCs w:val="22"/>
      <w:lang w:val="en-GB"/>
    </w:rPr>
  </w:style>
  <w:style w:type="character" w:styleId="SubtleEmphasis">
    <w:name w:val="Subtle Emphasis"/>
    <w:uiPriority w:val="19"/>
    <w:qFormat/>
    <w:rsid w:val="00452A5A"/>
    <w:rPr>
      <w:rFonts w:ascii="Arial Narrow" w:hAnsi="Arial Narrow"/>
      <w:i w:val="0"/>
      <w:iCs/>
      <w:color w:val="auto"/>
      <w:sz w:val="20"/>
    </w:rPr>
  </w:style>
  <w:style w:type="character" w:styleId="Strong">
    <w:name w:val="Strong"/>
    <w:qFormat/>
    <w:rsid w:val="00452A5A"/>
    <w:rPr>
      <w:b/>
      <w:b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qFormat/>
    <w:rsid w:val="003115A0"/>
    <w:pPr>
      <w:spacing w:line="192" w:lineRule="auto"/>
      <w:contextualSpacing/>
      <w:jc w:val="right"/>
    </w:pPr>
    <w:rPr>
      <w:rFonts w:ascii="Arial Narrow" w:eastAsia="Times New Roman" w:hAnsi="Arial Narrow"/>
      <w:b/>
      <w:caps/>
      <w:spacing w:val="-10"/>
      <w:kern w:val="28"/>
      <w:sz w:val="80"/>
      <w:szCs w:val="56"/>
    </w:rPr>
  </w:style>
  <w:style w:type="character" w:customStyle="1" w:styleId="TitleChar">
    <w:name w:val="Title Char"/>
    <w:link w:val="Title"/>
    <w:rsid w:val="003115A0"/>
    <w:rPr>
      <w:rFonts w:ascii="Arial Narrow" w:eastAsia="Times New Roman" w:hAnsi="Arial Narrow"/>
      <w:b/>
      <w:caps/>
      <w:spacing w:val="-10"/>
      <w:kern w:val="28"/>
      <w:sz w:val="8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5"/>
    <w:pPr>
      <w:numPr>
        <w:ilvl w:val="1"/>
      </w:numPr>
      <w:spacing w:line="216" w:lineRule="auto"/>
      <w:jc w:val="right"/>
    </w:pPr>
    <w:rPr>
      <w:rFonts w:ascii="Arial Narrow Bold" w:eastAsia="Times New Roman" w:hAnsi="Arial Narrow Bold"/>
      <w:b/>
      <w:caps/>
      <w:spacing w:val="15"/>
      <w:sz w:val="40"/>
    </w:rPr>
  </w:style>
  <w:style w:type="character" w:customStyle="1" w:styleId="SubtitleChar">
    <w:name w:val="Subtitle Char"/>
    <w:link w:val="Subtitle"/>
    <w:uiPriority w:val="11"/>
    <w:rsid w:val="00A21D25"/>
    <w:rPr>
      <w:rFonts w:ascii="Arial Narrow Bold" w:eastAsia="Times New Roman" w:hAnsi="Arial Narrow Bold"/>
      <w:b/>
      <w:caps/>
      <w:spacing w:val="15"/>
      <w:sz w:val="40"/>
      <w:szCs w:val="22"/>
      <w:lang w:val="en-GB"/>
    </w:rPr>
  </w:style>
  <w:style w:type="paragraph" w:customStyle="1" w:styleId="Brief">
    <w:name w:val="Brief"/>
    <w:basedOn w:val="Normal"/>
    <w:link w:val="BriefChar"/>
    <w:qFormat/>
    <w:rsid w:val="00F545CD"/>
    <w:pPr>
      <w:jc w:val="right"/>
    </w:pPr>
    <w:rPr>
      <w:sz w:val="28"/>
    </w:rPr>
  </w:style>
  <w:style w:type="character" w:customStyle="1" w:styleId="Heading1Char">
    <w:name w:val="Heading 1 Char"/>
    <w:link w:val="Heading1"/>
    <w:uiPriority w:val="9"/>
    <w:rsid w:val="007A150B"/>
    <w:rPr>
      <w:rFonts w:ascii="Arial Narrow Bold" w:eastAsia="Times New Roman" w:hAnsi="Arial Narrow Bold"/>
      <w:b/>
      <w:caps/>
      <w:sz w:val="36"/>
      <w:szCs w:val="32"/>
      <w:lang w:val="en-GB"/>
    </w:rPr>
  </w:style>
  <w:style w:type="character" w:customStyle="1" w:styleId="BriefChar">
    <w:name w:val="Brief Char"/>
    <w:link w:val="Brief"/>
    <w:rsid w:val="00F545CD"/>
    <w:rPr>
      <w:color w:val="4A4E52"/>
      <w:sz w:val="28"/>
    </w:rPr>
  </w:style>
  <w:style w:type="character" w:customStyle="1" w:styleId="Heading2Char">
    <w:name w:val="Heading 2 Char"/>
    <w:link w:val="Heading2"/>
    <w:uiPriority w:val="9"/>
    <w:rsid w:val="007A150B"/>
    <w:rPr>
      <w:rFonts w:ascii="Arial Narrow Bold" w:eastAsia="Times New Roman" w:hAnsi="Arial Narrow Bold"/>
      <w:b/>
      <w:caps/>
      <w:sz w:val="30"/>
      <w:szCs w:val="26"/>
      <w:lang w:val="en-GB"/>
    </w:rPr>
  </w:style>
  <w:style w:type="character" w:customStyle="1" w:styleId="Heading3Char">
    <w:name w:val="Heading 3 Char"/>
    <w:link w:val="Heading3"/>
    <w:uiPriority w:val="9"/>
    <w:rsid w:val="006506CB"/>
    <w:rPr>
      <w:rFonts w:ascii="Arial" w:eastAsia="Times New Roman" w:hAnsi="Arial"/>
      <w:b/>
      <w:sz w:val="26"/>
      <w:szCs w:val="24"/>
      <w:lang w:val="en-GB"/>
    </w:rPr>
  </w:style>
  <w:style w:type="paragraph" w:styleId="ListBullet">
    <w:name w:val="List Bullet"/>
    <w:basedOn w:val="Normal"/>
    <w:uiPriority w:val="99"/>
    <w:unhideWhenUsed/>
    <w:qFormat/>
    <w:rsid w:val="000B7A0F"/>
    <w:pPr>
      <w:numPr>
        <w:numId w:val="1"/>
      </w:numPr>
      <w:ind w:left="432" w:hanging="288"/>
      <w:contextualSpacing/>
    </w:pPr>
  </w:style>
  <w:style w:type="paragraph" w:styleId="ListBullet2">
    <w:name w:val="List Bullet 2"/>
    <w:basedOn w:val="Normal"/>
    <w:uiPriority w:val="99"/>
    <w:unhideWhenUsed/>
    <w:qFormat/>
    <w:rsid w:val="006B3E80"/>
    <w:pPr>
      <w:numPr>
        <w:numId w:val="2"/>
      </w:numPr>
      <w:contextualSpacing/>
    </w:pPr>
  </w:style>
  <w:style w:type="table" w:customStyle="1" w:styleId="GridTable5Dark-Accent31">
    <w:name w:val="Grid Table 5 Dark - Accent 31"/>
    <w:basedOn w:val="TableNormal"/>
    <w:uiPriority w:val="50"/>
    <w:rsid w:val="00D16076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Endava">
    <w:name w:val="Endava"/>
    <w:basedOn w:val="TableNormal"/>
    <w:uiPriority w:val="99"/>
    <w:rsid w:val="001C3A6B"/>
    <w:tblPr/>
  </w:style>
  <w:style w:type="table" w:customStyle="1" w:styleId="ListTable1Light1">
    <w:name w:val="List Table 1 Light1"/>
    <w:basedOn w:val="TableNormal"/>
    <w:uiPriority w:val="46"/>
    <w:rsid w:val="009A609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customStyle="1" w:styleId="Tableheader">
    <w:name w:val="Table header"/>
    <w:basedOn w:val="Normal"/>
    <w:link w:val="TableheaderChar"/>
    <w:qFormat/>
    <w:rsid w:val="00AF0C0F"/>
    <w:pPr>
      <w:spacing w:line="240" w:lineRule="auto"/>
    </w:pPr>
    <w:rPr>
      <w:b/>
      <w:bCs/>
      <w:color w:val="FFFFFF"/>
    </w:rPr>
  </w:style>
  <w:style w:type="paragraph" w:customStyle="1" w:styleId="Tablename">
    <w:name w:val="Table name"/>
    <w:basedOn w:val="Normal"/>
    <w:link w:val="TablenameChar"/>
    <w:qFormat/>
    <w:rsid w:val="00AF0C0F"/>
    <w:rPr>
      <w:sz w:val="30"/>
      <w:szCs w:val="30"/>
    </w:rPr>
  </w:style>
  <w:style w:type="character" w:customStyle="1" w:styleId="TableheaderChar">
    <w:name w:val="Table header Char"/>
    <w:link w:val="Tableheader"/>
    <w:rsid w:val="00AF0C0F"/>
    <w:rPr>
      <w:rFonts w:ascii="Calibri" w:hAnsi="Calibri"/>
      <w:b/>
      <w:bCs/>
      <w:color w:val="FFFFF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3A"/>
    <w:pPr>
      <w:pBdr>
        <w:top w:val="single" w:sz="4" w:space="10" w:color="DE5C2B"/>
        <w:bottom w:val="single" w:sz="4" w:space="10" w:color="DE5C2B"/>
      </w:pBdr>
      <w:spacing w:before="360" w:after="360"/>
      <w:ind w:left="864" w:right="864"/>
      <w:jc w:val="center"/>
    </w:pPr>
    <w:rPr>
      <w:b/>
      <w:iCs/>
      <w:sz w:val="44"/>
    </w:rPr>
  </w:style>
  <w:style w:type="character" w:customStyle="1" w:styleId="TablenameChar">
    <w:name w:val="Table name Char"/>
    <w:link w:val="Tablename"/>
    <w:rsid w:val="00AF0C0F"/>
    <w:rPr>
      <w:color w:val="4A4E52"/>
      <w:sz w:val="30"/>
      <w:szCs w:val="30"/>
    </w:rPr>
  </w:style>
  <w:style w:type="character" w:customStyle="1" w:styleId="IntenseQuoteChar">
    <w:name w:val="Intense Quote Char"/>
    <w:link w:val="IntenseQuote"/>
    <w:uiPriority w:val="30"/>
    <w:rsid w:val="00604F3A"/>
    <w:rPr>
      <w:b/>
      <w:iCs/>
      <w:color w:val="4A4E52"/>
      <w:sz w:val="44"/>
    </w:rPr>
  </w:style>
  <w:style w:type="paragraph" w:styleId="Quote">
    <w:name w:val="Quote"/>
    <w:basedOn w:val="Normal"/>
    <w:next w:val="Normal"/>
    <w:link w:val="QuoteChar"/>
    <w:uiPriority w:val="29"/>
    <w:qFormat/>
    <w:rsid w:val="00552351"/>
    <w:pPr>
      <w:spacing w:before="200"/>
      <w:ind w:left="864" w:right="864"/>
      <w:jc w:val="center"/>
    </w:pPr>
    <w:rPr>
      <w:b/>
      <w:iCs/>
      <w:sz w:val="32"/>
    </w:rPr>
  </w:style>
  <w:style w:type="character" w:customStyle="1" w:styleId="QuoteChar">
    <w:name w:val="Quote Char"/>
    <w:link w:val="Quote"/>
    <w:uiPriority w:val="29"/>
    <w:rsid w:val="00552351"/>
    <w:rPr>
      <w:rFonts w:ascii="Arial Narrow" w:hAnsi="Arial Narrow"/>
      <w:b/>
      <w:iCs/>
      <w:sz w:val="32"/>
      <w:szCs w:val="22"/>
      <w:lang w:val="en-GB"/>
    </w:rPr>
  </w:style>
  <w:style w:type="character" w:styleId="PlaceholderText">
    <w:name w:val="Placeholder Text"/>
    <w:uiPriority w:val="99"/>
    <w:semiHidden/>
    <w:rsid w:val="004E6E50"/>
    <w:rPr>
      <w:color w:val="808080"/>
    </w:rPr>
  </w:style>
  <w:style w:type="paragraph" w:customStyle="1" w:styleId="Summarytext">
    <w:name w:val="Summary text"/>
    <w:basedOn w:val="Normal"/>
    <w:next w:val="Normal"/>
    <w:link w:val="SummarytextChar"/>
    <w:qFormat/>
    <w:rsid w:val="00452A5A"/>
    <w:pPr>
      <w:spacing w:line="240" w:lineRule="auto"/>
      <w:jc w:val="both"/>
    </w:pPr>
    <w:rPr>
      <w:rFonts w:eastAsia="Times New Roman"/>
      <w:noProof/>
      <w:color w:val="DE411B"/>
      <w:sz w:val="28"/>
      <w:szCs w:val="28"/>
      <w:lang w:val="en-US"/>
    </w:rPr>
  </w:style>
  <w:style w:type="character" w:customStyle="1" w:styleId="SummarytextChar">
    <w:name w:val="Summary text Char"/>
    <w:link w:val="Summarytext"/>
    <w:rsid w:val="00452A5A"/>
    <w:rPr>
      <w:rFonts w:ascii="Arial Narrow" w:eastAsia="Times New Roman" w:hAnsi="Arial Narrow"/>
      <w:noProof/>
      <w:color w:val="DE411B"/>
      <w:sz w:val="28"/>
      <w:szCs w:val="28"/>
    </w:rPr>
  </w:style>
  <w:style w:type="paragraph" w:styleId="ListParagraph">
    <w:name w:val="List Paragraph"/>
    <w:basedOn w:val="Normal"/>
    <w:uiPriority w:val="34"/>
    <w:qFormat/>
    <w:rsid w:val="009837C7"/>
    <w:pPr>
      <w:ind w:left="720"/>
      <w:contextualSpacing/>
    </w:pPr>
  </w:style>
  <w:style w:type="paragraph" w:customStyle="1" w:styleId="ChapterSubtitle">
    <w:name w:val="Chapter Subtitle"/>
    <w:basedOn w:val="Subtitle"/>
    <w:link w:val="ChapterSubtitleChar"/>
    <w:qFormat/>
    <w:rsid w:val="007A150B"/>
    <w:pPr>
      <w:spacing w:line="240" w:lineRule="auto"/>
      <w:jc w:val="both"/>
    </w:pPr>
    <w:rPr>
      <w:iCs/>
      <w:noProof/>
      <w:color w:val="DE411B"/>
      <w:sz w:val="22"/>
      <w:szCs w:val="24"/>
      <w:lang w:val="en-US"/>
    </w:rPr>
  </w:style>
  <w:style w:type="character" w:customStyle="1" w:styleId="ChapterSubtitleChar">
    <w:name w:val="Chapter Subtitle Char"/>
    <w:link w:val="ChapterSubtitle"/>
    <w:rsid w:val="007A150B"/>
    <w:rPr>
      <w:rFonts w:ascii="Arial Narrow Bold" w:eastAsia="Times New Roman" w:hAnsi="Arial Narrow Bold"/>
      <w:b/>
      <w:iCs/>
      <w:caps/>
      <w:noProof/>
      <w:color w:val="DE411B"/>
      <w:spacing w:val="15"/>
      <w:sz w:val="22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C5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310">
    <w:name w:val="Grid Table 5 Dark - Accent 31"/>
    <w:basedOn w:val="TableNormal"/>
    <w:uiPriority w:val="50"/>
    <w:rsid w:val="00E4409F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1F1F2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DBEC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DBEC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DBEC0"/>
      </w:tcPr>
    </w:tblStylePr>
    <w:tblStylePr w:type="band1Vert">
      <w:tblPr/>
      <w:tcPr>
        <w:shd w:val="clear" w:color="auto" w:fill="E4E4E5"/>
      </w:tcPr>
    </w:tblStylePr>
    <w:tblStylePr w:type="band1Horz">
      <w:tblPr/>
      <w:tcPr>
        <w:shd w:val="clear" w:color="auto" w:fill="E4E4E5"/>
      </w:tcPr>
    </w:tblStylePr>
  </w:style>
  <w:style w:type="table" w:customStyle="1" w:styleId="ListTable1Light10">
    <w:name w:val="List Table 1 Light1"/>
    <w:basedOn w:val="TableNormal"/>
    <w:uiPriority w:val="46"/>
    <w:rsid w:val="00E440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F949A"/>
        </w:tcBorders>
      </w:tcPr>
    </w:tblStylePr>
    <w:tblStylePr w:type="lastRow">
      <w:rPr>
        <w:b/>
        <w:bCs/>
      </w:rPr>
      <w:tblPr/>
      <w:tcPr>
        <w:tcBorders>
          <w:top w:val="single" w:sz="4" w:space="0" w:color="8F949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BDD"/>
      </w:tcPr>
    </w:tblStylePr>
    <w:tblStylePr w:type="band1Horz">
      <w:tblPr/>
      <w:tcPr>
        <w:shd w:val="clear" w:color="auto" w:fill="D9DBDD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2351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2351"/>
    <w:rPr>
      <w:rFonts w:ascii="Arial Narrow" w:hAnsi="Arial Narrow" w:cs="Tahoma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CC7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DE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7DE8"/>
    <w:rPr>
      <w:color w:val="4A4E5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DE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7DE8"/>
    <w:rPr>
      <w:b/>
      <w:bCs/>
      <w:color w:val="4A4E52"/>
      <w:lang w:eastAsia="en-US"/>
    </w:rPr>
  </w:style>
  <w:style w:type="paragraph" w:styleId="Revision">
    <w:name w:val="Revision"/>
    <w:hidden/>
    <w:uiPriority w:val="99"/>
    <w:semiHidden/>
    <w:rsid w:val="00CC7DE8"/>
    <w:rPr>
      <w:color w:val="4A4E52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52A5A"/>
    <w:rPr>
      <w:rFonts w:ascii="Arial Narrow" w:eastAsiaTheme="majorEastAsia" w:hAnsi="Arial Narrow" w:cstheme="majorBidi"/>
      <w:b/>
      <w:iCs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A5A"/>
    <w:rPr>
      <w:rFonts w:ascii="Arial Narrow" w:eastAsiaTheme="majorEastAsia" w:hAnsi="Arial Narrow" w:cstheme="majorBidi"/>
      <w:b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6"/>
    <w:rPr>
      <w:rFonts w:asciiTheme="minorHAnsi" w:eastAsiaTheme="majorEastAsia" w:hAnsiTheme="minorHAnsi" w:cstheme="majorBidi"/>
      <w:b/>
      <w:color w:val="4A4E52"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A5A"/>
    <w:rPr>
      <w:rFonts w:ascii="Arial Narrow" w:eastAsiaTheme="majorEastAsia" w:hAnsi="Arial Narrow" w:cstheme="majorBidi"/>
      <w:iCs/>
      <w:color w:val="DE411B"/>
      <w:sz w:val="22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A5A"/>
    <w:rPr>
      <w:rFonts w:ascii="Arial Narrow" w:eastAsiaTheme="majorEastAsia" w:hAnsi="Arial Narrow" w:cstheme="majorBidi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A5A"/>
    <w:rPr>
      <w:rFonts w:ascii="Arial Narrow" w:eastAsiaTheme="majorEastAsia" w:hAnsi="Arial Narrow" w:cstheme="majorBidi"/>
      <w:i/>
      <w:iCs/>
      <w:sz w:val="21"/>
      <w:szCs w:val="21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D86"/>
    <w:pPr>
      <w:spacing w:after="200" w:line="240" w:lineRule="auto"/>
    </w:pPr>
    <w:rPr>
      <w:i/>
      <w:iCs/>
      <w:sz w:val="18"/>
      <w:szCs w:val="18"/>
    </w:rPr>
  </w:style>
  <w:style w:type="paragraph" w:styleId="ListBullet3">
    <w:name w:val="List Bullet 3"/>
    <w:basedOn w:val="Normal"/>
    <w:uiPriority w:val="99"/>
    <w:unhideWhenUsed/>
    <w:rsid w:val="00B67006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71A1"/>
    <w:pPr>
      <w:numPr>
        <w:numId w:val="0"/>
      </w:numPr>
      <w:spacing w:after="480"/>
      <w:outlineLvl w:val="9"/>
    </w:pPr>
    <w:rPr>
      <w:rFonts w:eastAsiaTheme="majorEastAsia" w:cstheme="majorBidi"/>
      <w:color w:val="000000" w:themeColor="text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B3564"/>
    <w:pPr>
      <w:tabs>
        <w:tab w:val="right" w:leader="dot" w:pos="9016"/>
      </w:tabs>
      <w:spacing w:after="100"/>
      <w:ind w:left="576" w:hanging="576"/>
    </w:pPr>
    <w:rPr>
      <w:rFonts w:ascii="Arial Narrow Bold" w:hAnsi="Arial Narrow Bold"/>
      <w:b/>
      <w:caps/>
      <w:noProof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7A150B"/>
    <w:pPr>
      <w:tabs>
        <w:tab w:val="left" w:pos="880"/>
        <w:tab w:val="right" w:leader="dot" w:pos="9016"/>
      </w:tabs>
      <w:spacing w:after="100"/>
      <w:ind w:left="576" w:hanging="576"/>
    </w:pPr>
    <w:rPr>
      <w:rFonts w:ascii="Arial Narrow" w:hAnsi="Arial Narrow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470FA0"/>
    <w:rPr>
      <w:rFonts w:ascii="Arial Narrow" w:hAnsi="Arial Narrow"/>
      <w:color w:val="DE411B"/>
      <w:u w:val="single"/>
    </w:rPr>
  </w:style>
  <w:style w:type="paragraph" w:styleId="BlockText">
    <w:name w:val="Block Text"/>
    <w:basedOn w:val="Normal"/>
    <w:uiPriority w:val="99"/>
    <w:semiHidden/>
    <w:unhideWhenUsed/>
    <w:rsid w:val="00B90CB4"/>
    <w:pPr>
      <w:pBdr>
        <w:top w:val="single" w:sz="2" w:space="10" w:color="DE411B" w:themeColor="accent1" w:shadow="1" w:frame="1"/>
        <w:left w:val="single" w:sz="2" w:space="10" w:color="DE411B" w:themeColor="accent1" w:shadow="1" w:frame="1"/>
        <w:bottom w:val="single" w:sz="2" w:space="10" w:color="DE411B" w:themeColor="accent1" w:shadow="1" w:frame="1"/>
        <w:right w:val="single" w:sz="2" w:space="10" w:color="DE411B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paragraph" w:styleId="ListNumber">
    <w:name w:val="List Number"/>
    <w:basedOn w:val="Normal"/>
    <w:uiPriority w:val="99"/>
    <w:unhideWhenUsed/>
    <w:qFormat/>
    <w:rsid w:val="00470FA0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301E3D"/>
    <w:rPr>
      <w:rFonts w:ascii="Arial" w:hAnsi="Arial"/>
      <w:b/>
      <w:i w:val="0"/>
      <w:iCs/>
      <w:sz w:val="22"/>
    </w:rPr>
  </w:style>
  <w:style w:type="paragraph" w:styleId="List">
    <w:name w:val="List"/>
    <w:basedOn w:val="Normal"/>
    <w:uiPriority w:val="99"/>
    <w:unhideWhenUsed/>
    <w:rsid w:val="0023350A"/>
    <w:pPr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23350A"/>
    <w:pPr>
      <w:numPr>
        <w:numId w:val="7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A33A2"/>
    <w:pPr>
      <w:tabs>
        <w:tab w:val="left" w:pos="1320"/>
        <w:tab w:val="right" w:leader="dot" w:pos="9016"/>
      </w:tabs>
      <w:spacing w:after="100"/>
      <w:ind w:left="576" w:hanging="576"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7A150B"/>
    <w:pPr>
      <w:spacing w:after="100"/>
      <w:ind w:left="576"/>
    </w:pPr>
  </w:style>
  <w:style w:type="paragraph" w:customStyle="1" w:styleId="Heading2Numbering">
    <w:name w:val="Heading 2 Numbering"/>
    <w:basedOn w:val="Heading2"/>
    <w:link w:val="Heading2NumberingChar"/>
    <w:rsid w:val="00E91686"/>
    <w:pPr>
      <w:numPr>
        <w:numId w:val="15"/>
      </w:numPr>
    </w:pPr>
    <w:rPr>
      <w:caps w:val="0"/>
    </w:rPr>
  </w:style>
  <w:style w:type="paragraph" w:customStyle="1" w:styleId="Heading3Numbering">
    <w:name w:val="Heading 3 Numbering"/>
    <w:basedOn w:val="Heading3"/>
    <w:link w:val="Heading3NumberingChar"/>
    <w:qFormat/>
    <w:rsid w:val="00E91686"/>
    <w:pPr>
      <w:numPr>
        <w:numId w:val="35"/>
      </w:numPr>
    </w:pPr>
    <w:rPr>
      <w:rFonts w:ascii="Arial Narrow Bold" w:hAnsi="Arial Narrow Bold"/>
      <w:caps/>
    </w:rPr>
  </w:style>
  <w:style w:type="character" w:customStyle="1" w:styleId="Heading2NumberingChar">
    <w:name w:val="Heading 2 Numbering Char"/>
    <w:basedOn w:val="Heading2Char"/>
    <w:link w:val="Heading2Numbering"/>
    <w:rsid w:val="00E91686"/>
    <w:rPr>
      <w:rFonts w:ascii="Arial Narrow Bold" w:eastAsia="Times New Roman" w:hAnsi="Arial Narrow Bold"/>
      <w:b/>
      <w:caps w:val="0"/>
      <w:sz w:val="36"/>
      <w:szCs w:val="26"/>
      <w:lang w:val="en-GB"/>
    </w:rPr>
  </w:style>
  <w:style w:type="character" w:customStyle="1" w:styleId="Heading3NumberingChar">
    <w:name w:val="Heading 3 Numbering Char"/>
    <w:basedOn w:val="Heading3Char"/>
    <w:link w:val="Heading3Numbering"/>
    <w:rsid w:val="00E91686"/>
    <w:rPr>
      <w:rFonts w:ascii="Arial Narrow Bold" w:eastAsia="Times New Roman" w:hAnsi="Arial Narrow Bold" w:cs="Times New Roman"/>
      <w:b/>
      <w:caps/>
      <w:color w:val="4A4E52"/>
      <w:sz w:val="30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552351"/>
    <w:rPr>
      <w:rFonts w:ascii="Arial Narrow" w:hAnsi="Arial Narrow"/>
      <w:b/>
      <w:bCs/>
      <w:i/>
      <w:iC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5523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52351"/>
    <w:rPr>
      <w:rFonts w:ascii="Arial Narrow" w:hAnsi="Arial Narrow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2351"/>
    <w:rPr>
      <w:rFonts w:ascii="Arial Narrow" w:hAnsi="Arial Narrow"/>
      <w:color w:val="00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70FA0"/>
    <w:rPr>
      <w:rFonts w:ascii="Arial Narrow" w:hAnsi="Arial Narrow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0FA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0FA0"/>
    <w:rPr>
      <w:rFonts w:ascii="Arial Narrow" w:hAnsi="Arial Narrow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0FA0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70FA0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70FA0"/>
    <w:rPr>
      <w:rFonts w:ascii="Arial Narrow" w:hAnsi="Arial Narrow"/>
    </w:rPr>
  </w:style>
  <w:style w:type="paragraph" w:styleId="TOAHeading">
    <w:name w:val="toa heading"/>
    <w:basedOn w:val="Normal"/>
    <w:next w:val="Normal"/>
    <w:uiPriority w:val="99"/>
    <w:semiHidden/>
    <w:unhideWhenUsed/>
    <w:rsid w:val="0046585D"/>
    <w:pPr>
      <w:spacing w:before="120"/>
    </w:pPr>
    <w:rPr>
      <w:rFonts w:ascii="Arial Narrow Bold" w:eastAsiaTheme="majorEastAsia" w:hAnsi="Arial Narrow Bold" w:cstheme="majorBidi"/>
      <w:b/>
      <w:bCs/>
      <w:caps/>
      <w:color w:val="DE411B"/>
      <w:szCs w:val="24"/>
    </w:rPr>
  </w:style>
  <w:style w:type="table" w:styleId="ListTable3">
    <w:name w:val="List Table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B4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777D83" w:themeColor="accent5" w:themeTint="99"/>
        <w:left w:val="single" w:sz="4" w:space="0" w:color="777D83" w:themeColor="accent5" w:themeTint="99"/>
        <w:bottom w:val="single" w:sz="4" w:space="0" w:color="777D83" w:themeColor="accent5" w:themeTint="99"/>
        <w:right w:val="single" w:sz="4" w:space="0" w:color="777D83" w:themeColor="accent5" w:themeTint="99"/>
        <w:insideH w:val="single" w:sz="4" w:space="0" w:color="777D83" w:themeColor="accent5" w:themeTint="99"/>
        <w:insideV w:val="single" w:sz="4" w:space="0" w:color="777D8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2729" w:themeColor="accent5"/>
          <w:left w:val="single" w:sz="4" w:space="0" w:color="252729" w:themeColor="accent5"/>
          <w:bottom w:val="single" w:sz="4" w:space="0" w:color="252729" w:themeColor="accent5"/>
          <w:right w:val="single" w:sz="4" w:space="0" w:color="252729" w:themeColor="accent5"/>
          <w:insideH w:val="nil"/>
          <w:insideV w:val="nil"/>
        </w:tcBorders>
        <w:shd w:val="clear" w:color="auto" w:fill="252729" w:themeFill="accent5"/>
      </w:tcPr>
    </w:tblStylePr>
    <w:tblStylePr w:type="lastRow">
      <w:rPr>
        <w:b/>
        <w:bCs/>
      </w:rPr>
      <w:tblPr/>
      <w:tcPr>
        <w:tcBorders>
          <w:top w:val="double" w:sz="4" w:space="0" w:color="2527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3D6" w:themeFill="accent5" w:themeFillTint="33"/>
      </w:tcPr>
    </w:tblStylePr>
    <w:tblStylePr w:type="band1Horz">
      <w:tblPr/>
      <w:tcPr>
        <w:shd w:val="clear" w:color="auto" w:fill="D1D3D6" w:themeFill="accent5" w:themeFillTint="33"/>
      </w:tcPr>
    </w:tblStylePr>
  </w:style>
  <w:style w:type="table" w:styleId="GridTable4">
    <w:name w:val="Grid Table 4"/>
    <w:basedOn w:val="TableNormal"/>
    <w:uiPriority w:val="49"/>
    <w:rsid w:val="001B46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3">
    <w:name w:val="Grid Table 3 Accent 3"/>
    <w:basedOn w:val="TableNormal"/>
    <w:uiPriority w:val="48"/>
    <w:rsid w:val="001B469A"/>
    <w:tblPr>
      <w:tblStyleRowBandSize w:val="1"/>
      <w:tblStyleColBandSize w:val="1"/>
      <w:tblBorders>
        <w:top w:val="single" w:sz="4" w:space="0" w:color="F1AD9D" w:themeColor="accent3" w:themeTint="99"/>
        <w:left w:val="single" w:sz="4" w:space="0" w:color="F1AD9D" w:themeColor="accent3" w:themeTint="99"/>
        <w:bottom w:val="single" w:sz="4" w:space="0" w:color="F1AD9D" w:themeColor="accent3" w:themeTint="99"/>
        <w:right w:val="single" w:sz="4" w:space="0" w:color="F1AD9D" w:themeColor="accent3" w:themeTint="99"/>
        <w:insideH w:val="single" w:sz="4" w:space="0" w:color="F1AD9D" w:themeColor="accent3" w:themeTint="99"/>
        <w:insideV w:val="single" w:sz="4" w:space="0" w:color="F1AD9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3DE" w:themeFill="accent3" w:themeFillTint="33"/>
      </w:tcPr>
    </w:tblStylePr>
    <w:tblStylePr w:type="band1Horz">
      <w:tblPr/>
      <w:tcPr>
        <w:shd w:val="clear" w:color="auto" w:fill="FAE3DE" w:themeFill="accent3" w:themeFillTint="33"/>
      </w:tcPr>
    </w:tblStylePr>
    <w:tblStylePr w:type="neCell">
      <w:tblPr/>
      <w:tcPr>
        <w:tcBorders>
          <w:bottom w:val="single" w:sz="4" w:space="0" w:color="F1AD9D" w:themeColor="accent3" w:themeTint="99"/>
        </w:tcBorders>
      </w:tcPr>
    </w:tblStylePr>
    <w:tblStylePr w:type="nwCell">
      <w:tblPr/>
      <w:tcPr>
        <w:tcBorders>
          <w:bottom w:val="single" w:sz="4" w:space="0" w:color="F1AD9D" w:themeColor="accent3" w:themeTint="99"/>
        </w:tcBorders>
      </w:tcPr>
    </w:tblStylePr>
    <w:tblStylePr w:type="seCell">
      <w:tblPr/>
      <w:tcPr>
        <w:tcBorders>
          <w:top w:val="single" w:sz="4" w:space="0" w:color="F1AD9D" w:themeColor="accent3" w:themeTint="99"/>
        </w:tcBorders>
      </w:tcPr>
    </w:tblStylePr>
    <w:tblStylePr w:type="swCell">
      <w:tblPr/>
      <w:tcPr>
        <w:tcBorders>
          <w:top w:val="single" w:sz="4" w:space="0" w:color="F1AD9D" w:themeColor="accent3" w:themeTint="99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469A"/>
    <w:pPr>
      <w:spacing w:line="259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arpalac\Desktop\Word_long_document_template-WITH-NUMBERING-August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8477ACF5054C649BA1D23C8347B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57AE-51F0-4D04-AD38-4FBA87870E26}"/>
      </w:docPartPr>
      <w:docPartBody>
        <w:p w:rsidR="00AD1E69" w:rsidRDefault="00AD60ED">
          <w:pPr>
            <w:pStyle w:val="AC8477ACF5054C649BA1D23C8347BEDC"/>
          </w:pPr>
          <w:r w:rsidRPr="000E5698">
            <w:rPr>
              <w:rStyle w:val="PlaceholderText"/>
            </w:rPr>
            <w:t>[Title]</w:t>
          </w:r>
        </w:p>
      </w:docPartBody>
    </w:docPart>
    <w:docPart>
      <w:docPartPr>
        <w:name w:val="457B78D502154BD7B73F4A2DB76E2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A087-363D-4359-B5E5-1F38034A65C9}"/>
      </w:docPartPr>
      <w:docPartBody>
        <w:p w:rsidR="00AD1E69" w:rsidRDefault="00AD60ED">
          <w:pPr>
            <w:pStyle w:val="457B78D502154BD7B73F4A2DB76E24D2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D06021ADC059497C84F55548BEA0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C3EEE-21D8-476B-923D-61BC56D65C3D}"/>
      </w:docPartPr>
      <w:docPartBody>
        <w:p w:rsidR="00AD1E69" w:rsidRDefault="00AD60ED">
          <w:pPr>
            <w:pStyle w:val="D06021ADC059497C84F55548BEA0FE2C"/>
          </w:pPr>
          <w:r w:rsidRPr="000E5698">
            <w:rPr>
              <w:rStyle w:val="PlaceholderText"/>
            </w:rPr>
            <w:t>Choose an item.</w:t>
          </w:r>
        </w:p>
      </w:docPartBody>
    </w:docPart>
    <w:docPart>
      <w:docPartPr>
        <w:name w:val="7E0FED49BD08468D9DC5D8E0D3A99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AD8E-B3AD-496B-AFF7-77C5AD72050D}"/>
      </w:docPartPr>
      <w:docPartBody>
        <w:p w:rsidR="00AD1E69" w:rsidRDefault="00AD60ED">
          <w:pPr>
            <w:pStyle w:val="7E0FED49BD08468D9DC5D8E0D3A99E19"/>
          </w:pPr>
          <w:r w:rsidRPr="000E569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ED"/>
    <w:rsid w:val="000335B0"/>
    <w:rsid w:val="002839F3"/>
    <w:rsid w:val="003870AF"/>
    <w:rsid w:val="00590A86"/>
    <w:rsid w:val="00597337"/>
    <w:rsid w:val="007B5BFF"/>
    <w:rsid w:val="008B2CC1"/>
    <w:rsid w:val="00A97B23"/>
    <w:rsid w:val="00AD1E69"/>
    <w:rsid w:val="00AD60ED"/>
    <w:rsid w:val="00C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C8477ACF5054C649BA1D23C8347BEDC">
    <w:name w:val="AC8477ACF5054C649BA1D23C8347BEDC"/>
  </w:style>
  <w:style w:type="paragraph" w:customStyle="1" w:styleId="D1F06F4543294C81996F414D085D00C1">
    <w:name w:val="D1F06F4543294C81996F414D085D00C1"/>
  </w:style>
  <w:style w:type="paragraph" w:customStyle="1" w:styleId="457B78D502154BD7B73F4A2DB76E24D2">
    <w:name w:val="457B78D502154BD7B73F4A2DB76E24D2"/>
  </w:style>
  <w:style w:type="paragraph" w:customStyle="1" w:styleId="4133A3CB276B4ED79F84BC3F57664A4C">
    <w:name w:val="4133A3CB276B4ED79F84BC3F57664A4C"/>
  </w:style>
  <w:style w:type="paragraph" w:customStyle="1" w:styleId="867AC24C80FD4507B69A27A0C9C7A2A3">
    <w:name w:val="867AC24C80FD4507B69A27A0C9C7A2A3"/>
  </w:style>
  <w:style w:type="paragraph" w:customStyle="1" w:styleId="606884AA17EB41BCAEA47BF49D0F6A87">
    <w:name w:val="606884AA17EB41BCAEA47BF49D0F6A87"/>
  </w:style>
  <w:style w:type="paragraph" w:customStyle="1" w:styleId="7AE108616FE3411FA8DAC46B97B3D411">
    <w:name w:val="7AE108616FE3411FA8DAC46B97B3D411"/>
  </w:style>
  <w:style w:type="paragraph" w:customStyle="1" w:styleId="B4487AB87A344B5088016A3C3D1638CA">
    <w:name w:val="B4487AB87A344B5088016A3C3D1638CA"/>
  </w:style>
  <w:style w:type="paragraph" w:customStyle="1" w:styleId="D06021ADC059497C84F55548BEA0FE2C">
    <w:name w:val="D06021ADC059497C84F55548BEA0FE2C"/>
  </w:style>
  <w:style w:type="paragraph" w:customStyle="1" w:styleId="7E0FED49BD08468D9DC5D8E0D3A99E19">
    <w:name w:val="7E0FED49BD08468D9DC5D8E0D3A99E19"/>
  </w:style>
  <w:style w:type="paragraph" w:customStyle="1" w:styleId="DCD93221DF99470EAAC4E1CE989ED73D">
    <w:name w:val="DCD93221DF99470EAAC4E1CE989ED7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dava colors">
      <a:dk1>
        <a:srgbClr val="000000"/>
      </a:dk1>
      <a:lt1>
        <a:srgbClr val="FFFFFF"/>
      </a:lt1>
      <a:dk2>
        <a:srgbClr val="BDBEC0"/>
      </a:dk2>
      <a:lt2>
        <a:srgbClr val="FFFFFF"/>
      </a:lt2>
      <a:accent1>
        <a:srgbClr val="DE411B"/>
      </a:accent1>
      <a:accent2>
        <a:srgbClr val="000000"/>
      </a:accent2>
      <a:accent3>
        <a:srgbClr val="E8775C"/>
      </a:accent3>
      <a:accent4>
        <a:srgbClr val="7F878B"/>
      </a:accent4>
      <a:accent5>
        <a:srgbClr val="252729"/>
      </a:accent5>
      <a:accent6>
        <a:srgbClr val="000000"/>
      </a:accent6>
      <a:hlink>
        <a:srgbClr val="DF411C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e7e4dd7-87a7-44ed-a117-880e36b8a711">WMENFUZ2NZA5-29392445-565</_dlc_DocId>
    <_dlc_DocIdUrl xmlns="4e7e4dd7-87a7-44ed-a117-880e36b8a711">
      <Url>https://one.endava.com/Group/SalesAndMarketing/_layouts/15/DocIdRedir.aspx?ID=WMENFUZ2NZA5-29392445-565</Url>
      <Description>WMENFUZ2NZA5-29392445-565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BAAD7C9E6E745B7FEE6CC7DC24E33" ma:contentTypeVersion="0" ma:contentTypeDescription="Create a new document." ma:contentTypeScope="" ma:versionID="bcc4530fba5faa5e1c6226d6341d4ae9">
  <xsd:schema xmlns:xsd="http://www.w3.org/2001/XMLSchema" xmlns:xs="http://www.w3.org/2001/XMLSchema" xmlns:p="http://schemas.microsoft.com/office/2006/metadata/properties" xmlns:ns2="4e7e4dd7-87a7-44ed-a117-880e36b8a711" targetNamespace="http://schemas.microsoft.com/office/2006/metadata/properties" ma:root="true" ma:fieldsID="92143b6738aaad5a27d8fc4d0e9aeb7f" ns2:_="">
    <xsd:import namespace="4e7e4dd7-87a7-44ed-a117-880e36b8a71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e4dd7-87a7-44ed-a117-880e36b8a71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24A04-B4D9-4F2E-A805-2A5348807E1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31C7D2C-EFDF-4EB4-AE3C-AD230B62C1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F6401-3656-46E7-9A1E-21785F1FCDB5}">
  <ds:schemaRefs>
    <ds:schemaRef ds:uri="http://schemas.microsoft.com/office/2006/metadata/properties"/>
    <ds:schemaRef ds:uri="http://schemas.microsoft.com/office/infopath/2007/PartnerControls"/>
    <ds:schemaRef ds:uri="4e7e4dd7-87a7-44ed-a117-880e36b8a711"/>
  </ds:schemaRefs>
</ds:datastoreItem>
</file>

<file path=customXml/itemProps4.xml><?xml version="1.0" encoding="utf-8"?>
<ds:datastoreItem xmlns:ds="http://schemas.openxmlformats.org/officeDocument/2006/customXml" ds:itemID="{AEBED073-BDE9-429D-B54C-E5F1685DA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e4dd7-87a7-44ed-a117-880e36b8a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DD3E80-12F9-46A6-94A9-E30424B8D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Word_long_document_template-WITH-NUMBERING-August2016</Template>
  <TotalTime>314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Weekly Report</vt:lpstr>
    </vt:vector>
  </TitlesOfParts>
  <Company>Grant Thornton International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Weekly Report</dc:title>
  <dc:subject>Subject or Document Subtitle, Subject or Document Subtitle</dc:subject>
  <dc:creator>Elvira Parpalac</dc:creator>
  <cp:keywords/>
  <cp:lastModifiedBy>Alexandr Persin</cp:lastModifiedBy>
  <cp:revision>9</cp:revision>
  <cp:lastPrinted>2016-07-15T08:11:00Z</cp:lastPrinted>
  <dcterms:created xsi:type="dcterms:W3CDTF">2017-03-30T13:33:00Z</dcterms:created>
  <dcterms:modified xsi:type="dcterms:W3CDTF">2017-04-26T11:21:00Z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0x01010053FBAAD7C9E6E745B7FEE6CC7DC24E33</vt:lpwstr>
  </property>
  <property fmtid="{D5CDD505-2E9C-101B-9397-08002B2CF9AE}" pid="3" name="_dlc_DocIdItemGuid">
    <vt:lpwstr>986515c0-add4-4677-b4b4-e6cd83cc139b</vt:lpwstr>
  </property>
</Properties>
</file>