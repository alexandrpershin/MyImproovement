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D25" w:rsidRDefault="00A21D25"/>
    <w:p w:rsidR="00A21D25" w:rsidRDefault="00A21D25"/>
    <w:p w:rsidR="00867976" w:rsidRDefault="00867976"/>
    <w:p w:rsidR="00867976" w:rsidRDefault="00867976"/>
    <w:p w:rsidR="00867976" w:rsidRDefault="00867976"/>
    <w:p w:rsidR="00867976" w:rsidRDefault="00867976"/>
    <w:p w:rsidR="00867976" w:rsidRDefault="00867976"/>
    <w:p w:rsidR="00867976" w:rsidRDefault="00867976"/>
    <w:p w:rsidR="00867976" w:rsidRDefault="00867976"/>
    <w:p w:rsidR="00867976" w:rsidRDefault="00867976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D10D88" w:rsidRDefault="00D10D88"/>
    <w:p w:rsidR="00D10D88" w:rsidRDefault="00D10D88"/>
    <w:p w:rsidR="00A21D25" w:rsidRDefault="00A21D25"/>
    <w:p w:rsidR="00A21D25" w:rsidRDefault="00A21D25"/>
    <w:sdt>
      <w:sdtPr>
        <w:alias w:val="Title"/>
        <w:tag w:val=""/>
        <w:id w:val="1973176894"/>
        <w:placeholder>
          <w:docPart w:val="AC8477ACF5054C649BA1D23C8347BED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076EB3" w:rsidRPr="000E7F66" w:rsidRDefault="006C184C" w:rsidP="006C184C">
          <w:pPr>
            <w:pStyle w:val="Title"/>
            <w:jc w:val="left"/>
            <w:rPr>
              <w:b w:val="0"/>
              <w:spacing w:val="15"/>
              <w:sz w:val="16"/>
              <w:szCs w:val="16"/>
            </w:rPr>
          </w:pPr>
          <w:r w:rsidRPr="006C184C">
            <w:t>Internship Weekly Report</w:t>
          </w:r>
        </w:p>
      </w:sdtContent>
    </w:sdt>
    <w:p w:rsidR="00F545CD" w:rsidRPr="00076EB3" w:rsidRDefault="00F545CD" w:rsidP="00A21D25">
      <w:pPr>
        <w:pStyle w:val="Subtitle"/>
        <w:jc w:val="left"/>
      </w:pPr>
    </w:p>
    <w:p w:rsidR="0038564A" w:rsidRDefault="0038564A" w:rsidP="0038564A"/>
    <w:p w:rsidR="006A0B3F" w:rsidRPr="0038564A" w:rsidRDefault="006A0B3F" w:rsidP="0038564A">
      <w:pPr>
        <w:sectPr w:rsidR="006A0B3F" w:rsidRPr="0038564A" w:rsidSect="002330AB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F950E7" w:rsidRDefault="00F950E7"/>
    <w:sdt>
      <w:sdtPr>
        <w:rPr>
          <w:rFonts w:ascii="Calibri" w:eastAsia="Calibri" w:hAnsi="Calibri" w:cs="Times New Roman"/>
          <w:b w:val="0"/>
          <w:iCs/>
          <w:caps w:val="0"/>
          <w:color w:val="4A4E52"/>
          <w:sz w:val="22"/>
          <w:szCs w:val="22"/>
          <w:lang w:val="en-GB"/>
        </w:rPr>
        <w:id w:val="548808774"/>
        <w:docPartObj>
          <w:docPartGallery w:val="Table of Contents"/>
          <w:docPartUnique/>
        </w:docPartObj>
      </w:sdtPr>
      <w:sdtEndPr>
        <w:rPr>
          <w:rFonts w:ascii="Arial" w:hAnsi="Arial"/>
          <w:bCs/>
          <w:noProof/>
          <w:color w:val="auto"/>
        </w:rPr>
      </w:sdtEndPr>
      <w:sdtContent>
        <w:p w:rsidR="0067722D" w:rsidRDefault="0067722D">
          <w:pPr>
            <w:pStyle w:val="TOCHeading"/>
          </w:pPr>
          <w:r>
            <w:t>Contents</w:t>
          </w:r>
        </w:p>
        <w:p w:rsidR="00161DDD" w:rsidRDefault="00B90CB4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lang w:val="en-US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478642703" w:history="1">
            <w:r w:rsidR="00161DDD" w:rsidRPr="001366B6">
              <w:rPr>
                <w:rStyle w:val="Hyperlink"/>
              </w:rPr>
              <w:t>1</w:t>
            </w:r>
            <w:r w:rsidR="00161DDD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lang w:val="en-US"/>
              </w:rPr>
              <w:tab/>
            </w:r>
            <w:r w:rsidR="00161DDD" w:rsidRPr="001366B6">
              <w:rPr>
                <w:rStyle w:val="Hyperlink"/>
              </w:rPr>
              <w:t>Tasks</w:t>
            </w:r>
            <w:r w:rsidR="00161DDD">
              <w:rPr>
                <w:webHidden/>
              </w:rPr>
              <w:tab/>
            </w:r>
            <w:r w:rsidR="00161DDD">
              <w:rPr>
                <w:webHidden/>
              </w:rPr>
              <w:fldChar w:fldCharType="begin"/>
            </w:r>
            <w:r w:rsidR="00161DDD">
              <w:rPr>
                <w:webHidden/>
              </w:rPr>
              <w:instrText xml:space="preserve"> PAGEREF _Toc478642703 \h </w:instrText>
            </w:r>
            <w:r w:rsidR="00161DDD">
              <w:rPr>
                <w:webHidden/>
              </w:rPr>
            </w:r>
            <w:r w:rsidR="00161DDD">
              <w:rPr>
                <w:webHidden/>
              </w:rPr>
              <w:fldChar w:fldCharType="separate"/>
            </w:r>
            <w:r w:rsidR="00161DDD">
              <w:rPr>
                <w:webHidden/>
              </w:rPr>
              <w:t>3</w:t>
            </w:r>
            <w:r w:rsidR="00161DDD">
              <w:rPr>
                <w:webHidden/>
              </w:rPr>
              <w:fldChar w:fldCharType="end"/>
            </w:r>
          </w:hyperlink>
        </w:p>
        <w:p w:rsidR="00161DDD" w:rsidRDefault="00E919D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lang w:val="en-US"/>
            </w:rPr>
          </w:pPr>
          <w:hyperlink w:anchor="_Toc478642704" w:history="1">
            <w:r w:rsidR="00161DDD" w:rsidRPr="001366B6">
              <w:rPr>
                <w:rStyle w:val="Hyperlink"/>
              </w:rPr>
              <w:t>2</w:t>
            </w:r>
            <w:r w:rsidR="00161DDD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lang w:val="en-US"/>
              </w:rPr>
              <w:tab/>
            </w:r>
            <w:r w:rsidR="00161DDD" w:rsidRPr="001366B6">
              <w:rPr>
                <w:rStyle w:val="Hyperlink"/>
              </w:rPr>
              <w:t>Preferences</w:t>
            </w:r>
            <w:r w:rsidR="00161DDD">
              <w:rPr>
                <w:webHidden/>
              </w:rPr>
              <w:tab/>
            </w:r>
            <w:r w:rsidR="00161DDD">
              <w:rPr>
                <w:webHidden/>
              </w:rPr>
              <w:fldChar w:fldCharType="begin"/>
            </w:r>
            <w:r w:rsidR="00161DDD">
              <w:rPr>
                <w:webHidden/>
              </w:rPr>
              <w:instrText xml:space="preserve"> PAGEREF _Toc478642704 \h </w:instrText>
            </w:r>
            <w:r w:rsidR="00161DDD">
              <w:rPr>
                <w:webHidden/>
              </w:rPr>
            </w:r>
            <w:r w:rsidR="00161DDD">
              <w:rPr>
                <w:webHidden/>
              </w:rPr>
              <w:fldChar w:fldCharType="separate"/>
            </w:r>
            <w:r w:rsidR="00161DDD">
              <w:rPr>
                <w:webHidden/>
              </w:rPr>
              <w:t>4</w:t>
            </w:r>
            <w:r w:rsidR="00161DDD">
              <w:rPr>
                <w:webHidden/>
              </w:rPr>
              <w:fldChar w:fldCharType="end"/>
            </w:r>
          </w:hyperlink>
        </w:p>
        <w:p w:rsidR="00161DDD" w:rsidRDefault="00E919D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lang w:val="en-US"/>
            </w:rPr>
          </w:pPr>
          <w:hyperlink w:anchor="_Toc478642705" w:history="1">
            <w:r w:rsidR="00161DDD" w:rsidRPr="001366B6">
              <w:rPr>
                <w:rStyle w:val="Hyperlink"/>
              </w:rPr>
              <w:t>3</w:t>
            </w:r>
            <w:r w:rsidR="00161DDD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lang w:val="en-US"/>
              </w:rPr>
              <w:tab/>
            </w:r>
            <w:r w:rsidR="00161DDD" w:rsidRPr="001366B6">
              <w:rPr>
                <w:rStyle w:val="Hyperlink"/>
              </w:rPr>
              <w:t>Problems</w:t>
            </w:r>
            <w:r w:rsidR="00161DDD">
              <w:rPr>
                <w:webHidden/>
              </w:rPr>
              <w:tab/>
            </w:r>
            <w:r w:rsidR="00161DDD">
              <w:rPr>
                <w:webHidden/>
              </w:rPr>
              <w:fldChar w:fldCharType="begin"/>
            </w:r>
            <w:r w:rsidR="00161DDD">
              <w:rPr>
                <w:webHidden/>
              </w:rPr>
              <w:instrText xml:space="preserve"> PAGEREF _Toc478642705 \h </w:instrText>
            </w:r>
            <w:r w:rsidR="00161DDD">
              <w:rPr>
                <w:webHidden/>
              </w:rPr>
            </w:r>
            <w:r w:rsidR="00161DDD">
              <w:rPr>
                <w:webHidden/>
              </w:rPr>
              <w:fldChar w:fldCharType="separate"/>
            </w:r>
            <w:r w:rsidR="00161DDD">
              <w:rPr>
                <w:webHidden/>
              </w:rPr>
              <w:t>5</w:t>
            </w:r>
            <w:r w:rsidR="00161DDD">
              <w:rPr>
                <w:webHidden/>
              </w:rPr>
              <w:fldChar w:fldCharType="end"/>
            </w:r>
          </w:hyperlink>
        </w:p>
        <w:p w:rsidR="00161DDD" w:rsidRDefault="00E919D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lang w:val="en-US"/>
            </w:rPr>
          </w:pPr>
          <w:hyperlink w:anchor="_Toc478642706" w:history="1">
            <w:r w:rsidR="00161DDD" w:rsidRPr="001366B6">
              <w:rPr>
                <w:rStyle w:val="Hyperlink"/>
              </w:rPr>
              <w:t>4</w:t>
            </w:r>
            <w:r w:rsidR="00161DDD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lang w:val="en-US"/>
              </w:rPr>
              <w:tab/>
            </w:r>
            <w:r w:rsidR="00161DDD" w:rsidRPr="001366B6">
              <w:rPr>
                <w:rStyle w:val="Hyperlink"/>
              </w:rPr>
              <w:t>Suggestions</w:t>
            </w:r>
            <w:r w:rsidR="00161DDD">
              <w:rPr>
                <w:webHidden/>
              </w:rPr>
              <w:tab/>
            </w:r>
            <w:r w:rsidR="00161DDD">
              <w:rPr>
                <w:webHidden/>
              </w:rPr>
              <w:fldChar w:fldCharType="begin"/>
            </w:r>
            <w:r w:rsidR="00161DDD">
              <w:rPr>
                <w:webHidden/>
              </w:rPr>
              <w:instrText xml:space="preserve"> PAGEREF _Toc478642706 \h </w:instrText>
            </w:r>
            <w:r w:rsidR="00161DDD">
              <w:rPr>
                <w:webHidden/>
              </w:rPr>
            </w:r>
            <w:r w:rsidR="00161DDD">
              <w:rPr>
                <w:webHidden/>
              </w:rPr>
              <w:fldChar w:fldCharType="separate"/>
            </w:r>
            <w:r w:rsidR="00161DDD">
              <w:rPr>
                <w:webHidden/>
              </w:rPr>
              <w:t>6</w:t>
            </w:r>
            <w:r w:rsidR="00161DDD">
              <w:rPr>
                <w:webHidden/>
              </w:rPr>
              <w:fldChar w:fldCharType="end"/>
            </w:r>
          </w:hyperlink>
        </w:p>
        <w:p w:rsidR="0067722D" w:rsidRDefault="00B90CB4">
          <w:r>
            <w:rPr>
              <w:b/>
              <w:sz w:val="36"/>
            </w:rPr>
            <w:fldChar w:fldCharType="end"/>
          </w:r>
        </w:p>
      </w:sdtContent>
    </w:sdt>
    <w:p w:rsidR="00771CD5" w:rsidRPr="002708E4" w:rsidRDefault="00771CD5" w:rsidP="00851D78">
      <w:pPr>
        <w:pStyle w:val="ListNumber"/>
        <w:numPr>
          <w:ilvl w:val="0"/>
          <w:numId w:val="0"/>
        </w:numPr>
        <w:rPr>
          <w:rStyle w:val="Emphasis"/>
        </w:rPr>
      </w:pPr>
    </w:p>
    <w:p w:rsidR="0080787F" w:rsidRDefault="00113858" w:rsidP="00B67006">
      <w:r>
        <w:br w:type="page"/>
      </w:r>
    </w:p>
    <w:p w:rsidR="000E3125" w:rsidRDefault="000E3125" w:rsidP="00B67006"/>
    <w:p w:rsidR="00936FB7" w:rsidRDefault="00936FB7" w:rsidP="007F0F37">
      <w:pPr>
        <w:pStyle w:val="Heading1"/>
      </w:pPr>
      <w:bookmarkStart w:id="0" w:name="_Toc478642703"/>
      <w:r>
        <w:t>Tasks</w:t>
      </w:r>
      <w:bookmarkEnd w:id="0"/>
      <w:r w:rsidR="00FC1163">
        <w:t xml:space="preserve"> </w:t>
      </w:r>
      <w:r w:rsidR="00577916">
        <w:tab/>
      </w:r>
    </w:p>
    <w:p w:rsidR="00FC1163" w:rsidRPr="00226BB7" w:rsidRDefault="00FC1163" w:rsidP="00FC1163">
      <w:pPr>
        <w:rPr>
          <w:b/>
          <w:sz w:val="24"/>
        </w:rPr>
      </w:pPr>
    </w:p>
    <w:p w:rsidR="00A14695" w:rsidRDefault="009601AC" w:rsidP="000D405B">
      <w:pPr>
        <w:ind w:left="432" w:firstLine="288"/>
        <w:rPr>
          <w:b/>
          <w:sz w:val="24"/>
          <w:lang w:val="en-US"/>
        </w:rPr>
      </w:pPr>
      <w:r w:rsidRPr="00226BB7">
        <w:rPr>
          <w:b/>
          <w:sz w:val="24"/>
        </w:rPr>
        <w:t xml:space="preserve">This is my </w:t>
      </w:r>
      <w:r w:rsidR="002C53D4">
        <w:rPr>
          <w:b/>
          <w:sz w:val="24"/>
          <w:lang w:val="en-US"/>
        </w:rPr>
        <w:t>8</w:t>
      </w:r>
      <w:proofErr w:type="spellStart"/>
      <w:r w:rsidRPr="00226BB7">
        <w:rPr>
          <w:b/>
          <w:sz w:val="24"/>
          <w:u w:val="single"/>
          <w:vertAlign w:val="superscript"/>
        </w:rPr>
        <w:t>th</w:t>
      </w:r>
      <w:proofErr w:type="spellEnd"/>
      <w:r w:rsidRPr="00226BB7">
        <w:rPr>
          <w:b/>
          <w:sz w:val="24"/>
        </w:rPr>
        <w:t xml:space="preserve"> week</w:t>
      </w:r>
      <w:r w:rsidR="00251C1A" w:rsidRPr="00226BB7">
        <w:rPr>
          <w:b/>
          <w:sz w:val="24"/>
        </w:rPr>
        <w:t xml:space="preserve"> of </w:t>
      </w:r>
      <w:proofErr w:type="spellStart"/>
      <w:r w:rsidR="00251C1A" w:rsidRPr="00226BB7">
        <w:rPr>
          <w:b/>
          <w:sz w:val="24"/>
        </w:rPr>
        <w:t>Endava</w:t>
      </w:r>
      <w:proofErr w:type="spellEnd"/>
      <w:r w:rsidR="00251C1A" w:rsidRPr="00226BB7">
        <w:rPr>
          <w:b/>
          <w:sz w:val="24"/>
        </w:rPr>
        <w:t xml:space="preserve"> in</w:t>
      </w:r>
      <w:r w:rsidR="000D01F8" w:rsidRPr="00226BB7">
        <w:rPr>
          <w:b/>
          <w:sz w:val="24"/>
        </w:rPr>
        <w:t>t</w:t>
      </w:r>
      <w:r w:rsidR="00251C1A" w:rsidRPr="00226BB7">
        <w:rPr>
          <w:b/>
          <w:sz w:val="24"/>
        </w:rPr>
        <w:t>ernship.</w:t>
      </w:r>
      <w:r w:rsidR="00305B78" w:rsidRPr="00305B78">
        <w:rPr>
          <w:b/>
          <w:sz w:val="24"/>
          <w:lang w:val="en-US"/>
        </w:rPr>
        <w:t xml:space="preserve"> </w:t>
      </w:r>
    </w:p>
    <w:p w:rsidR="00FC1163" w:rsidRPr="00867976" w:rsidRDefault="002C53D4" w:rsidP="00FC1163">
      <w:pPr>
        <w:rPr>
          <w:lang w:val="en-US"/>
        </w:rPr>
      </w:pPr>
      <w:r>
        <w:rPr>
          <w:b/>
          <w:sz w:val="24"/>
          <w:lang w:val="en-US"/>
        </w:rPr>
        <w:t>I had “Kanban Game” training, now I know about Kanban more, also “Data management”, b</w:t>
      </w:r>
      <w:r w:rsidRPr="002C53D4">
        <w:rPr>
          <w:b/>
          <w:sz w:val="24"/>
          <w:lang w:val="en-US"/>
        </w:rPr>
        <w:t>ut this did not greatly affect my development</w:t>
      </w:r>
      <w:r>
        <w:rPr>
          <w:b/>
          <w:sz w:val="24"/>
          <w:lang w:val="en-US"/>
        </w:rPr>
        <w:t xml:space="preserve">. </w:t>
      </w:r>
      <w:r w:rsidRPr="002C53D4">
        <w:rPr>
          <w:b/>
          <w:sz w:val="24"/>
          <w:lang w:val="en-US"/>
        </w:rPr>
        <w:t xml:space="preserve"> </w:t>
      </w:r>
      <w:r w:rsidR="0050284C" w:rsidRPr="0050284C">
        <w:rPr>
          <w:b/>
          <w:sz w:val="24"/>
          <w:lang w:val="en-US"/>
        </w:rPr>
        <w:t>Rest of time I worked on</w:t>
      </w:r>
      <w:r w:rsidR="00A316BF">
        <w:rPr>
          <w:b/>
          <w:sz w:val="24"/>
          <w:lang w:val="en-US"/>
        </w:rPr>
        <w:t xml:space="preserve"> an</w:t>
      </w:r>
      <w:r w:rsidR="0050284C" w:rsidRPr="0050284C">
        <w:rPr>
          <w:b/>
          <w:sz w:val="24"/>
          <w:lang w:val="en-US"/>
        </w:rPr>
        <w:t xml:space="preserve"> </w:t>
      </w:r>
      <w:proofErr w:type="spellStart"/>
      <w:r w:rsidR="0050284C">
        <w:rPr>
          <w:b/>
          <w:sz w:val="24"/>
          <w:lang w:val="en-US"/>
        </w:rPr>
        <w:t>AMWeek</w:t>
      </w:r>
      <w:proofErr w:type="spellEnd"/>
      <w:r w:rsidR="0050284C" w:rsidRPr="0050284C">
        <w:rPr>
          <w:b/>
          <w:sz w:val="24"/>
          <w:lang w:val="en-US"/>
        </w:rPr>
        <w:t xml:space="preserve"> project.</w:t>
      </w:r>
    </w:p>
    <w:p w:rsidR="00936FB7" w:rsidRPr="00BF2174" w:rsidRDefault="00936FB7" w:rsidP="00936FB7">
      <w:pPr>
        <w:rPr>
          <w:lang w:val="en-US"/>
        </w:rPr>
      </w:pPr>
    </w:p>
    <w:p w:rsidR="009E1122" w:rsidRPr="00BF2174" w:rsidRDefault="009E1122" w:rsidP="00601D33">
      <w:pPr>
        <w:jc w:val="both"/>
      </w:pPr>
    </w:p>
    <w:p w:rsidR="00936FB7" w:rsidRDefault="00936FB7" w:rsidP="00FC1163">
      <w:pPr>
        <w:pStyle w:val="Heading1"/>
        <w:ind w:left="1872"/>
      </w:pPr>
      <w:bookmarkStart w:id="1" w:name="_Toc478642704"/>
      <w:r>
        <w:t>Preferences</w:t>
      </w:r>
      <w:bookmarkEnd w:id="1"/>
    </w:p>
    <w:p w:rsidR="00936FB7" w:rsidRPr="00360E46" w:rsidRDefault="00936FB7" w:rsidP="00936FB7">
      <w:pPr>
        <w:rPr>
          <w:lang w:val="en-US"/>
        </w:rPr>
      </w:pPr>
    </w:p>
    <w:p w:rsidR="00936FB7" w:rsidRDefault="00936FB7" w:rsidP="00936FB7">
      <w:pPr>
        <w:spacing w:after="160"/>
        <w:ind w:left="360"/>
        <w:rPr>
          <w:b/>
          <w:sz w:val="28"/>
          <w:szCs w:val="28"/>
          <w:lang w:val="en-US"/>
        </w:rPr>
      </w:pPr>
      <w:r w:rsidRPr="00B565BE">
        <w:rPr>
          <w:b/>
          <w:sz w:val="28"/>
          <w:szCs w:val="28"/>
        </w:rPr>
        <w:t>What</w:t>
      </w:r>
      <w:r w:rsidRPr="00B565BE">
        <w:rPr>
          <w:sz w:val="28"/>
          <w:szCs w:val="28"/>
        </w:rPr>
        <w:t xml:space="preserve"> </w:t>
      </w:r>
      <w:r w:rsidRPr="00B565BE">
        <w:rPr>
          <w:b/>
          <w:sz w:val="28"/>
          <w:szCs w:val="28"/>
        </w:rPr>
        <w:t>did you like most</w:t>
      </w:r>
      <w:r w:rsidRPr="00B565BE">
        <w:rPr>
          <w:b/>
          <w:sz w:val="28"/>
          <w:szCs w:val="28"/>
          <w:lang w:val="en-US"/>
        </w:rPr>
        <w:t>?</w:t>
      </w:r>
    </w:p>
    <w:p w:rsidR="00601D33" w:rsidRDefault="002C53D4">
      <w:pPr>
        <w:spacing w:line="240" w:lineRule="auto"/>
        <w:rPr>
          <w:b/>
          <w:lang w:val="en-US"/>
        </w:rPr>
      </w:pPr>
      <w:r>
        <w:rPr>
          <w:b/>
          <w:sz w:val="24"/>
          <w:lang w:val="en-US"/>
        </w:rPr>
        <w:t>Kanban Game</w:t>
      </w:r>
      <w:r>
        <w:rPr>
          <w:b/>
          <w:lang w:val="en-US"/>
        </w:rPr>
        <w:t>.</w:t>
      </w:r>
      <w:bookmarkStart w:id="2" w:name="_GoBack"/>
      <w:bookmarkEnd w:id="2"/>
      <w:r w:rsidR="00601D33">
        <w:rPr>
          <w:b/>
          <w:lang w:val="en-US"/>
        </w:rPr>
        <w:br w:type="page"/>
      </w:r>
    </w:p>
    <w:p w:rsidR="00936FB7" w:rsidRPr="00AB4703" w:rsidRDefault="00936FB7" w:rsidP="00936FB7">
      <w:pPr>
        <w:rPr>
          <w:lang w:val="en-US"/>
        </w:rPr>
      </w:pPr>
    </w:p>
    <w:p w:rsidR="00936FB7" w:rsidRPr="007E6CFE" w:rsidRDefault="00936FB7" w:rsidP="007F0F37">
      <w:pPr>
        <w:pStyle w:val="Heading1"/>
      </w:pPr>
      <w:bookmarkStart w:id="3" w:name="_Toc478642705"/>
      <w:r>
        <w:t>P</w:t>
      </w:r>
      <w:r w:rsidRPr="00450C06">
        <w:t>roblems</w:t>
      </w:r>
      <w:bookmarkEnd w:id="3"/>
    </w:p>
    <w:p w:rsidR="00936FB7" w:rsidRPr="00BF2174" w:rsidRDefault="00936FB7" w:rsidP="00936FB7">
      <w:pPr>
        <w:rPr>
          <w:lang w:val="en-US"/>
        </w:rPr>
      </w:pPr>
    </w:p>
    <w:p w:rsidR="00936FB7" w:rsidRPr="007638E7" w:rsidRDefault="00936FB7" w:rsidP="00936FB7">
      <w:pPr>
        <w:spacing w:after="160"/>
        <w:ind w:left="360"/>
        <w:rPr>
          <w:b/>
          <w:sz w:val="28"/>
          <w:szCs w:val="28"/>
          <w:lang w:val="en-US"/>
        </w:rPr>
      </w:pPr>
      <w:r w:rsidRPr="007638E7">
        <w:rPr>
          <w:b/>
          <w:sz w:val="28"/>
          <w:szCs w:val="28"/>
        </w:rPr>
        <w:t>What problems did you face</w:t>
      </w:r>
      <w:r w:rsidRPr="007638E7">
        <w:rPr>
          <w:b/>
          <w:sz w:val="28"/>
          <w:szCs w:val="28"/>
          <w:lang w:val="en-US"/>
        </w:rPr>
        <w:t>?</w:t>
      </w:r>
    </w:p>
    <w:p w:rsidR="00601D33" w:rsidRDefault="000C13F9" w:rsidP="00AD6314">
      <w:pPr>
        <w:spacing w:line="240" w:lineRule="auto"/>
        <w:ind w:left="315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</w:t>
      </w:r>
      <w:r w:rsidR="00A316BF">
        <w:rPr>
          <w:b/>
          <w:sz w:val="28"/>
          <w:szCs w:val="28"/>
          <w:lang w:val="en-US"/>
        </w:rPr>
        <w:t>I had no problems.</w:t>
      </w:r>
    </w:p>
    <w:p w:rsidR="000C13F9" w:rsidRPr="00AD6314" w:rsidRDefault="000C13F9" w:rsidP="00AD6314">
      <w:pPr>
        <w:spacing w:line="240" w:lineRule="auto"/>
        <w:ind w:left="315"/>
        <w:rPr>
          <w:sz w:val="28"/>
          <w:szCs w:val="28"/>
          <w:lang w:val="en-US"/>
        </w:rPr>
      </w:pPr>
    </w:p>
    <w:p w:rsidR="00936FB7" w:rsidRPr="007E6CFE" w:rsidRDefault="00936FB7" w:rsidP="00936FB7"/>
    <w:p w:rsidR="00936FB7" w:rsidRDefault="00936FB7" w:rsidP="007F0F37">
      <w:pPr>
        <w:pStyle w:val="Heading1"/>
      </w:pPr>
      <w:bookmarkStart w:id="4" w:name="_Toc478642706"/>
      <w:r>
        <w:t>S</w:t>
      </w:r>
      <w:r w:rsidRPr="00450C06">
        <w:t>uggestions</w:t>
      </w:r>
      <w:bookmarkEnd w:id="4"/>
    </w:p>
    <w:p w:rsidR="00936FB7" w:rsidRDefault="00936FB7" w:rsidP="00936FB7">
      <w:pPr>
        <w:rPr>
          <w:lang w:val="en-US"/>
        </w:rPr>
      </w:pPr>
    </w:p>
    <w:p w:rsidR="00936FB7" w:rsidRPr="002B2863" w:rsidRDefault="00936FB7" w:rsidP="00936FB7">
      <w:pPr>
        <w:spacing w:after="160"/>
        <w:ind w:left="360"/>
        <w:rPr>
          <w:b/>
          <w:sz w:val="28"/>
          <w:szCs w:val="28"/>
          <w:lang w:val="en-US"/>
        </w:rPr>
      </w:pPr>
      <w:r w:rsidRPr="002B2863">
        <w:rPr>
          <w:b/>
          <w:sz w:val="28"/>
          <w:szCs w:val="28"/>
        </w:rPr>
        <w:t>What</w:t>
      </w:r>
      <w:r w:rsidRPr="002B2863">
        <w:rPr>
          <w:sz w:val="28"/>
          <w:szCs w:val="28"/>
        </w:rPr>
        <w:t xml:space="preserve"> </w:t>
      </w:r>
      <w:r w:rsidRPr="002B2863">
        <w:rPr>
          <w:b/>
          <w:sz w:val="28"/>
          <w:szCs w:val="28"/>
        </w:rPr>
        <w:t>suggestions do you have</w:t>
      </w:r>
      <w:r w:rsidRPr="002B2863">
        <w:rPr>
          <w:b/>
          <w:sz w:val="28"/>
          <w:szCs w:val="28"/>
          <w:lang w:val="en-US"/>
        </w:rPr>
        <w:t>?</w:t>
      </w:r>
    </w:p>
    <w:p w:rsidR="00143D22" w:rsidRDefault="000C13F9" w:rsidP="00936FB7">
      <w:pPr>
        <w:spacing w:after="160"/>
        <w:ind w:left="360"/>
        <w:rPr>
          <w:sz w:val="28"/>
          <w:szCs w:val="28"/>
        </w:rPr>
      </w:pPr>
      <w:r>
        <w:rPr>
          <w:sz w:val="28"/>
          <w:lang w:val="en-US"/>
        </w:rPr>
        <w:t xml:space="preserve"> </w:t>
      </w:r>
      <w:r w:rsidRPr="000C13F9">
        <w:rPr>
          <w:sz w:val="28"/>
          <w:lang w:val="en-US"/>
        </w:rPr>
        <w:t xml:space="preserve">I have no </w:t>
      </w:r>
      <w:r w:rsidRPr="000C13F9">
        <w:rPr>
          <w:sz w:val="28"/>
          <w:szCs w:val="28"/>
        </w:rPr>
        <w:t>suggestions</w:t>
      </w:r>
      <w:r w:rsidR="00A04DDD">
        <w:rPr>
          <w:sz w:val="28"/>
          <w:szCs w:val="28"/>
        </w:rPr>
        <w:t>.</w:t>
      </w:r>
    </w:p>
    <w:p w:rsidR="00936FB7" w:rsidRPr="00450C06" w:rsidRDefault="00936FB7" w:rsidP="00936FB7">
      <w:pPr>
        <w:rPr>
          <w:lang w:val="en-US"/>
        </w:rPr>
      </w:pPr>
    </w:p>
    <w:p w:rsidR="00850F3C" w:rsidRDefault="00850F3C" w:rsidP="00850F3C">
      <w:pPr>
        <w:pStyle w:val="ListBullet"/>
        <w:numPr>
          <w:ilvl w:val="0"/>
          <w:numId w:val="0"/>
        </w:numPr>
        <w:ind w:left="360" w:hanging="360"/>
      </w:pPr>
    </w:p>
    <w:p w:rsidR="001B469A" w:rsidRDefault="001B469A" w:rsidP="00B94734">
      <w:pPr>
        <w:pStyle w:val="ChapterSubtitle"/>
      </w:pPr>
    </w:p>
    <w:p w:rsidR="001A62CE" w:rsidRDefault="001A62CE" w:rsidP="00B94734">
      <w:pPr>
        <w:pStyle w:val="ChapterSubtitle"/>
      </w:pPr>
    </w:p>
    <w:p w:rsidR="001A62CE" w:rsidRPr="00FF13F4" w:rsidRDefault="001A62CE" w:rsidP="00B94734">
      <w:pPr>
        <w:pStyle w:val="ChapterSubtitle"/>
      </w:pPr>
    </w:p>
    <w:sectPr w:rsidR="001A62CE" w:rsidRPr="00FF13F4" w:rsidSect="002330AB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9DE" w:rsidRDefault="00E919DE" w:rsidP="00F950E7">
      <w:pPr>
        <w:spacing w:line="240" w:lineRule="auto"/>
      </w:pPr>
      <w:r>
        <w:separator/>
      </w:r>
    </w:p>
    <w:p w:rsidR="00E919DE" w:rsidRDefault="00E919DE"/>
  </w:endnote>
  <w:endnote w:type="continuationSeparator" w:id="0">
    <w:p w:rsidR="00E919DE" w:rsidRDefault="00E919DE" w:rsidP="00F950E7">
      <w:pPr>
        <w:spacing w:line="240" w:lineRule="auto"/>
      </w:pPr>
      <w:r>
        <w:continuationSeparator/>
      </w:r>
    </w:p>
    <w:p w:rsidR="00E919DE" w:rsidRDefault="00E919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 Bold">
    <w:panose1 w:val="020B070602020203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767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97"/>
      <w:gridCol w:w="3008"/>
    </w:tblGrid>
    <w:tr w:rsidR="00662D19" w:rsidRPr="000C3ACB" w:rsidTr="00662D19">
      <w:tc>
        <w:tcPr>
          <w:tcW w:w="3252" w:type="pct"/>
          <w:tcBorders>
            <w:top w:val="single" w:sz="2" w:space="0" w:color="4A4E52"/>
          </w:tcBorders>
          <w:shd w:val="clear" w:color="auto" w:fill="auto"/>
          <w:vAlign w:val="bottom"/>
        </w:tcPr>
        <w:p w:rsidR="00662D19" w:rsidRPr="000C3ACB" w:rsidRDefault="00662D19" w:rsidP="006A0B3F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748" w:type="pct"/>
          <w:tcBorders>
            <w:top w:val="single" w:sz="2" w:space="0" w:color="4A4E52"/>
          </w:tcBorders>
          <w:shd w:val="clear" w:color="auto" w:fill="auto"/>
          <w:vAlign w:val="bottom"/>
        </w:tcPr>
        <w:p w:rsidR="00662D19" w:rsidRPr="000C3ACB" w:rsidRDefault="00662D19" w:rsidP="006A0B3F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662D19" w:rsidRPr="000C3ACB" w:rsidTr="00662D19">
      <w:sdt>
        <w:sdtPr>
          <w:rPr>
            <w:rStyle w:val="Strong"/>
          </w:rPr>
          <w:alias w:val="Confidentiality Clasiffication"/>
          <w:tag w:val="Confidentiality Clasiffication"/>
          <w:id w:val="1636136718"/>
          <w:placeholder>
            <w:docPart w:val="457B78D502154BD7B73F4A2DB76E24D2"/>
          </w:placeholder>
          <w:dropDownList>
            <w:listItem w:displayText="Strictly Confidential" w:value="Strictly Confidential"/>
            <w:listItem w:displayText="Confidential" w:value="Confidential"/>
            <w:listItem w:displayText="Client Confidential" w:value="Client Confidential"/>
            <w:listItem w:displayText="Internal use only" w:value="Internal use only"/>
            <w:listItem w:displayText="Public" w:value="Public"/>
          </w:dropDownList>
        </w:sdtPr>
        <w:sdtEndPr>
          <w:rPr>
            <w:rStyle w:val="Strong"/>
          </w:rPr>
        </w:sdtEndPr>
        <w:sdtContent>
          <w:tc>
            <w:tcPr>
              <w:tcW w:w="3252" w:type="pct"/>
              <w:shd w:val="clear" w:color="auto" w:fill="auto"/>
              <w:vAlign w:val="bottom"/>
            </w:tcPr>
            <w:p w:rsidR="00662D19" w:rsidRPr="00766FC3" w:rsidRDefault="00662D19" w:rsidP="006A0B3F">
              <w:pPr>
                <w:pStyle w:val="Footer"/>
                <w:rPr>
                  <w:rStyle w:val="Strong"/>
                </w:rPr>
              </w:pPr>
              <w:r>
                <w:rPr>
                  <w:rStyle w:val="Strong"/>
                </w:rPr>
                <w:t>Internal use only</w:t>
              </w:r>
            </w:p>
          </w:tc>
        </w:sdtContent>
      </w:sdt>
      <w:tc>
        <w:tcPr>
          <w:tcW w:w="1748" w:type="pct"/>
          <w:shd w:val="clear" w:color="auto" w:fill="auto"/>
          <w:vAlign w:val="bottom"/>
        </w:tcPr>
        <w:p w:rsidR="00662D19" w:rsidRPr="000C3ACB" w:rsidRDefault="00662D19" w:rsidP="006A0B3F">
          <w:pPr>
            <w:pStyle w:val="Footer"/>
            <w:jc w:val="right"/>
            <w:rPr>
              <w:rStyle w:val="Strong"/>
            </w:rPr>
          </w:pPr>
          <w:r w:rsidRPr="000C3ACB">
            <w:rPr>
              <w:rStyle w:val="Strong"/>
            </w:rPr>
            <w:t>endava.com</w:t>
          </w:r>
        </w:p>
      </w:tc>
    </w:tr>
    <w:tr w:rsidR="00662D19" w:rsidRPr="000C3ACB" w:rsidTr="00662D19">
      <w:tc>
        <w:tcPr>
          <w:tcW w:w="3252" w:type="pct"/>
          <w:shd w:val="clear" w:color="auto" w:fill="auto"/>
          <w:vAlign w:val="bottom"/>
        </w:tcPr>
        <w:p w:rsidR="00662D19" w:rsidRPr="00766FC3" w:rsidRDefault="00662D19" w:rsidP="006A0B3F">
          <w:pPr>
            <w:pStyle w:val="Footer"/>
            <w:rPr>
              <w:rStyle w:val="Strong"/>
            </w:rPr>
          </w:pPr>
        </w:p>
      </w:tc>
      <w:tc>
        <w:tcPr>
          <w:tcW w:w="1748" w:type="pct"/>
          <w:shd w:val="clear" w:color="auto" w:fill="auto"/>
          <w:vAlign w:val="bottom"/>
        </w:tcPr>
        <w:p w:rsidR="00662D19" w:rsidRPr="000C3ACB" w:rsidRDefault="00662D19" w:rsidP="006A0B3F">
          <w:pPr>
            <w:pStyle w:val="Footer"/>
          </w:pPr>
        </w:p>
      </w:tc>
    </w:tr>
  </w:tbl>
  <w:p w:rsidR="00662D19" w:rsidRDefault="00662D19" w:rsidP="0059769D">
    <w:pPr>
      <w:pStyle w:val="Footer"/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871"/>
      <w:gridCol w:w="3155"/>
    </w:tblGrid>
    <w:tr w:rsidR="00662D19" w:rsidRPr="000C3ACB" w:rsidTr="00703195">
      <w:tc>
        <w:tcPr>
          <w:tcW w:w="3252" w:type="pct"/>
          <w:shd w:val="clear" w:color="auto" w:fill="auto"/>
          <w:vAlign w:val="bottom"/>
        </w:tcPr>
        <w:p w:rsidR="00662D19" w:rsidRPr="000C3ACB" w:rsidRDefault="00662D19" w:rsidP="00553ED1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748" w:type="pct"/>
          <w:shd w:val="clear" w:color="auto" w:fill="auto"/>
          <w:vAlign w:val="bottom"/>
        </w:tcPr>
        <w:p w:rsidR="00662D19" w:rsidRPr="000C3ACB" w:rsidRDefault="00662D19" w:rsidP="000C3ACB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662D19" w:rsidRPr="000C3ACB" w:rsidTr="00703195">
      <w:tc>
        <w:tcPr>
          <w:tcW w:w="3252" w:type="pct"/>
          <w:shd w:val="clear" w:color="auto" w:fill="auto"/>
          <w:vAlign w:val="bottom"/>
        </w:tcPr>
        <w:p w:rsidR="00662D19" w:rsidRPr="000C3ACB" w:rsidRDefault="00662D19" w:rsidP="00553ED1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748" w:type="pct"/>
          <w:shd w:val="clear" w:color="auto" w:fill="auto"/>
          <w:vAlign w:val="bottom"/>
        </w:tcPr>
        <w:p w:rsidR="00662D19" w:rsidRPr="000C3ACB" w:rsidRDefault="00662D19" w:rsidP="000C3ACB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662D19" w:rsidRPr="00991170" w:rsidTr="00703195">
      <w:sdt>
        <w:sdtPr>
          <w:rPr>
            <w:rStyle w:val="Emphasis"/>
          </w:rPr>
          <w:alias w:val="Confidentiality Clasiffication"/>
          <w:tag w:val="Confidentiality Clasiffication"/>
          <w:id w:val="1905482898"/>
          <w:dropDownList>
            <w:listItem w:displayText="Strictly Confidential" w:value="Strictly Confidential"/>
            <w:listItem w:displayText="Confidential" w:value="Confidential"/>
            <w:listItem w:displayText="Client Confidential" w:value="Client Confidential"/>
            <w:listItem w:displayText="Internal use only" w:value="Internal use only"/>
            <w:listItem w:displayText="Public" w:value="Public"/>
          </w:dropDownList>
        </w:sdtPr>
        <w:sdtEndPr>
          <w:rPr>
            <w:rStyle w:val="Emphasis"/>
          </w:rPr>
        </w:sdtEndPr>
        <w:sdtContent>
          <w:tc>
            <w:tcPr>
              <w:tcW w:w="3252" w:type="pct"/>
              <w:shd w:val="clear" w:color="auto" w:fill="auto"/>
              <w:vAlign w:val="bottom"/>
            </w:tcPr>
            <w:p w:rsidR="00662D19" w:rsidRPr="00991170" w:rsidRDefault="00662D19" w:rsidP="00DE1BAD">
              <w:pPr>
                <w:pStyle w:val="Footer"/>
                <w:rPr>
                  <w:rStyle w:val="Emphasis"/>
                </w:rPr>
              </w:pPr>
              <w:r>
                <w:rPr>
                  <w:rStyle w:val="Emphasis"/>
                </w:rPr>
                <w:t>Internal use only</w:t>
              </w:r>
            </w:p>
          </w:tc>
        </w:sdtContent>
      </w:sdt>
      <w:tc>
        <w:tcPr>
          <w:tcW w:w="1748" w:type="pct"/>
          <w:shd w:val="clear" w:color="auto" w:fill="auto"/>
          <w:vAlign w:val="bottom"/>
        </w:tcPr>
        <w:p w:rsidR="00662D19" w:rsidRPr="00991170" w:rsidRDefault="00662D19" w:rsidP="00DE1BAD">
          <w:pPr>
            <w:pStyle w:val="Footer"/>
            <w:jc w:val="right"/>
            <w:rPr>
              <w:rStyle w:val="Emphasis"/>
            </w:rPr>
          </w:pPr>
          <w:r>
            <w:rPr>
              <w:rStyle w:val="Emphasis"/>
            </w:rPr>
            <w:t>endava.com</w:t>
          </w:r>
        </w:p>
      </w:tc>
    </w:tr>
    <w:tr w:rsidR="00662D19" w:rsidRPr="000C3ACB" w:rsidTr="00703195">
      <w:tc>
        <w:tcPr>
          <w:tcW w:w="3252" w:type="pct"/>
          <w:shd w:val="clear" w:color="auto" w:fill="auto"/>
          <w:vAlign w:val="bottom"/>
        </w:tcPr>
        <w:p w:rsidR="00662D19" w:rsidRPr="00766FC3" w:rsidRDefault="00662D19" w:rsidP="00DE1BAD">
          <w:pPr>
            <w:pStyle w:val="Footer"/>
            <w:rPr>
              <w:rStyle w:val="Strong"/>
            </w:rPr>
          </w:pPr>
        </w:p>
      </w:tc>
      <w:tc>
        <w:tcPr>
          <w:tcW w:w="1748" w:type="pct"/>
          <w:shd w:val="clear" w:color="auto" w:fill="auto"/>
          <w:vAlign w:val="bottom"/>
        </w:tcPr>
        <w:p w:rsidR="00662D19" w:rsidRPr="000C3ACB" w:rsidRDefault="00662D19" w:rsidP="00DE1BAD">
          <w:pPr>
            <w:pStyle w:val="Footer"/>
          </w:pPr>
        </w:p>
      </w:tc>
    </w:tr>
  </w:tbl>
  <w:p w:rsidR="00662D19" w:rsidRDefault="00662D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43" w:type="dxa"/>
        <w:right w:w="0" w:type="dxa"/>
      </w:tblCellMar>
      <w:tblLook w:val="04A0" w:firstRow="1" w:lastRow="0" w:firstColumn="1" w:lastColumn="0" w:noHBand="0" w:noVBand="1"/>
    </w:tblPr>
    <w:tblGrid>
      <w:gridCol w:w="450"/>
      <w:gridCol w:w="5567"/>
      <w:gridCol w:w="3009"/>
    </w:tblGrid>
    <w:tr w:rsidR="00662D19" w:rsidRPr="000C3ACB" w:rsidTr="00662D19">
      <w:tc>
        <w:tcPr>
          <w:tcW w:w="249" w:type="pct"/>
          <w:vMerge w:val="restart"/>
          <w:shd w:val="clear" w:color="auto" w:fill="auto"/>
          <w:vAlign w:val="bottom"/>
        </w:tcPr>
        <w:p w:rsidR="00662D19" w:rsidRPr="000C3ACB" w:rsidRDefault="00662D19" w:rsidP="00C473AC">
          <w:pPr>
            <w:pStyle w:val="PageNumbers"/>
          </w:pPr>
          <w:r w:rsidRPr="00385A06">
            <w:rPr>
              <w:color w:val="auto"/>
            </w:rPr>
            <w:fldChar w:fldCharType="begin"/>
          </w:r>
          <w:r w:rsidRPr="00385A06">
            <w:rPr>
              <w:color w:val="auto"/>
            </w:rPr>
            <w:instrText xml:space="preserve"> PAGE   \* MERGEFORMAT </w:instrText>
          </w:r>
          <w:r w:rsidRPr="00385A06">
            <w:rPr>
              <w:color w:val="auto"/>
            </w:rPr>
            <w:fldChar w:fldCharType="separate"/>
          </w:r>
          <w:r w:rsidR="002C53D4">
            <w:rPr>
              <w:noProof/>
              <w:color w:val="auto"/>
            </w:rPr>
            <w:t>2</w:t>
          </w:r>
          <w:r w:rsidRPr="00385A06">
            <w:rPr>
              <w:color w:val="auto"/>
            </w:rPr>
            <w:fldChar w:fldCharType="end"/>
          </w:r>
        </w:p>
      </w:tc>
      <w:tc>
        <w:tcPr>
          <w:tcW w:w="3084" w:type="pct"/>
          <w:shd w:val="clear" w:color="auto" w:fill="auto"/>
          <w:vAlign w:val="bottom"/>
        </w:tcPr>
        <w:p w:rsidR="00662D19" w:rsidRPr="000C3ACB" w:rsidRDefault="00662D19" w:rsidP="00C473AC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667" w:type="pct"/>
          <w:shd w:val="clear" w:color="auto" w:fill="auto"/>
          <w:vAlign w:val="bottom"/>
        </w:tcPr>
        <w:p w:rsidR="00662D19" w:rsidRPr="000C3ACB" w:rsidRDefault="00662D19" w:rsidP="00C473AC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662D19" w:rsidRPr="000C3ACB" w:rsidTr="00662D19">
      <w:tc>
        <w:tcPr>
          <w:tcW w:w="249" w:type="pct"/>
          <w:vMerge/>
          <w:shd w:val="clear" w:color="auto" w:fill="auto"/>
          <w:vAlign w:val="bottom"/>
        </w:tcPr>
        <w:p w:rsidR="00662D19" w:rsidRPr="000C3ACB" w:rsidRDefault="00662D19" w:rsidP="00C473AC">
          <w:pPr>
            <w:pStyle w:val="Footer"/>
          </w:pPr>
        </w:p>
      </w:tc>
      <w:sdt>
        <w:sdtPr>
          <w:rPr>
            <w:rStyle w:val="Emphasis"/>
          </w:rPr>
          <w:alias w:val="Title"/>
          <w:tag w:val=""/>
          <w:id w:val="226270377"/>
          <w:placeholder>
            <w:docPart w:val="7E0FED49BD08468D9DC5D8E0D3A99E1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Emphasis"/>
          </w:rPr>
        </w:sdtEndPr>
        <w:sdtContent>
          <w:tc>
            <w:tcPr>
              <w:tcW w:w="4751" w:type="pct"/>
              <w:gridSpan w:val="2"/>
              <w:shd w:val="clear" w:color="auto" w:fill="auto"/>
              <w:vAlign w:val="bottom"/>
            </w:tcPr>
            <w:p w:rsidR="00662D19" w:rsidRPr="000C3ACB" w:rsidRDefault="00662D19" w:rsidP="00C473AC">
              <w:pPr>
                <w:pStyle w:val="Footer"/>
                <w:jc w:val="right"/>
                <w:rPr>
                  <w:rStyle w:val="Strong"/>
                </w:rPr>
              </w:pPr>
              <w:r>
                <w:rPr>
                  <w:rStyle w:val="Emphasis"/>
                </w:rPr>
                <w:t>Internship Weekly Report</w:t>
              </w:r>
            </w:p>
          </w:tc>
        </w:sdtContent>
      </w:sdt>
    </w:tr>
    <w:tr w:rsidR="00662D19" w:rsidRPr="000C3ACB" w:rsidTr="00662D19">
      <w:trPr>
        <w:gridAfter w:val="2"/>
        <w:wAfter w:w="4751" w:type="pct"/>
        <w:trHeight w:val="285"/>
      </w:trPr>
      <w:tc>
        <w:tcPr>
          <w:tcW w:w="249" w:type="pct"/>
          <w:vMerge/>
          <w:shd w:val="clear" w:color="auto" w:fill="auto"/>
          <w:vAlign w:val="bottom"/>
        </w:tcPr>
        <w:p w:rsidR="00662D19" w:rsidRPr="000C3ACB" w:rsidRDefault="00662D19" w:rsidP="00C473AC">
          <w:pPr>
            <w:pStyle w:val="Footer"/>
          </w:pPr>
        </w:p>
      </w:tc>
    </w:tr>
  </w:tbl>
  <w:p w:rsidR="00662D19" w:rsidRDefault="00662D19" w:rsidP="00C473A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9DE" w:rsidRDefault="00E919DE" w:rsidP="00F950E7">
      <w:pPr>
        <w:spacing w:line="240" w:lineRule="auto"/>
      </w:pPr>
      <w:r>
        <w:separator/>
      </w:r>
    </w:p>
    <w:p w:rsidR="00E919DE" w:rsidRDefault="00E919DE"/>
  </w:footnote>
  <w:footnote w:type="continuationSeparator" w:id="0">
    <w:p w:rsidR="00E919DE" w:rsidRDefault="00E919DE" w:rsidP="00F950E7">
      <w:pPr>
        <w:spacing w:line="240" w:lineRule="auto"/>
      </w:pPr>
      <w:r>
        <w:continuationSeparator/>
      </w:r>
    </w:p>
    <w:p w:rsidR="00E919DE" w:rsidRDefault="00E919D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"/>
      <w:gridCol w:w="8995"/>
    </w:tblGrid>
    <w:tr w:rsidR="00662D19" w:rsidRPr="000C3ACB" w:rsidTr="00662D19">
      <w:tc>
        <w:tcPr>
          <w:tcW w:w="17" w:type="pct"/>
          <w:shd w:val="clear" w:color="auto" w:fill="auto"/>
        </w:tcPr>
        <w:p w:rsidR="00662D19" w:rsidRPr="000C3ACB" w:rsidRDefault="00662D19" w:rsidP="006A0B3F">
          <w:pPr>
            <w:pStyle w:val="Header"/>
          </w:pPr>
        </w:p>
      </w:tc>
      <w:tc>
        <w:tcPr>
          <w:tcW w:w="4983" w:type="pct"/>
          <w:shd w:val="clear" w:color="auto" w:fill="auto"/>
        </w:tcPr>
        <w:p w:rsidR="00662D19" w:rsidRPr="000C3ACB" w:rsidRDefault="00662D19" w:rsidP="006A0B3F">
          <w:pPr>
            <w:pStyle w:val="Header"/>
            <w:jc w:val="right"/>
          </w:pPr>
          <w:r w:rsidRPr="00F9750D">
            <w:rPr>
              <w:noProof/>
              <w:lang w:val="en-US"/>
            </w:rPr>
            <w:drawing>
              <wp:inline distT="0" distB="0" distL="0" distR="0" wp14:anchorId="2C795D5D" wp14:editId="46FF8C7B">
                <wp:extent cx="1238250" cy="409575"/>
                <wp:effectExtent l="0" t="0" r="0" b="9525"/>
                <wp:docPr id="5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62D19" w:rsidRDefault="00662D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662D19" w:rsidRPr="000C3ACB" w:rsidTr="000C3ACB">
      <w:trPr>
        <w:jc w:val="right"/>
      </w:trPr>
      <w:tc>
        <w:tcPr>
          <w:tcW w:w="2500" w:type="pct"/>
          <w:shd w:val="clear" w:color="auto" w:fill="auto"/>
        </w:tcPr>
        <w:p w:rsidR="00662D19" w:rsidRPr="000C3ACB" w:rsidRDefault="00662D19" w:rsidP="00553ED1">
          <w:pPr>
            <w:pStyle w:val="Header"/>
          </w:pPr>
        </w:p>
      </w:tc>
      <w:tc>
        <w:tcPr>
          <w:tcW w:w="2500" w:type="pct"/>
          <w:shd w:val="clear" w:color="auto" w:fill="auto"/>
        </w:tcPr>
        <w:p w:rsidR="00662D19" w:rsidRPr="000C3ACB" w:rsidRDefault="00662D19" w:rsidP="000C3ACB">
          <w:pPr>
            <w:pStyle w:val="Header"/>
            <w:jc w:val="right"/>
          </w:pPr>
        </w:p>
        <w:p w:rsidR="00662D19" w:rsidRPr="000C3ACB" w:rsidRDefault="00662D19" w:rsidP="000C3ACB">
          <w:pPr>
            <w:pStyle w:val="Header"/>
            <w:jc w:val="right"/>
          </w:pPr>
        </w:p>
        <w:p w:rsidR="00662D19" w:rsidRPr="000C3ACB" w:rsidRDefault="00662D19" w:rsidP="000C3ACB">
          <w:pPr>
            <w:pStyle w:val="Header"/>
            <w:jc w:val="right"/>
          </w:pPr>
        </w:p>
      </w:tc>
    </w:tr>
  </w:tbl>
  <w:p w:rsidR="00662D19" w:rsidRDefault="00662D19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56EBB50" wp14:editId="5414B232">
          <wp:simplePos x="0" y="0"/>
          <wp:positionH relativeFrom="column">
            <wp:posOffset>-447675</wp:posOffset>
          </wp:positionH>
          <wp:positionV relativeFrom="paragraph">
            <wp:posOffset>4090555</wp:posOffset>
          </wp:positionV>
          <wp:extent cx="1771650" cy="585316"/>
          <wp:effectExtent l="0" t="0" r="0" b="571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1650" cy="5853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D19" w:rsidRPr="00E725E2" w:rsidRDefault="00662D19" w:rsidP="00E725E2">
    <w:pPr>
      <w:pStyle w:val="Header"/>
    </w:pPr>
  </w:p>
  <w:tbl>
    <w:tblPr>
      <w:tblW w:w="5300" w:type="pct"/>
      <w:tblInd w:w="-54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0"/>
      <w:gridCol w:w="2248"/>
      <w:gridCol w:w="7140"/>
    </w:tblGrid>
    <w:tr w:rsidR="00662D19" w:rsidRPr="000C3ACB" w:rsidTr="00583BEC">
      <w:tc>
        <w:tcPr>
          <w:tcW w:w="94" w:type="pct"/>
          <w:shd w:val="clear" w:color="auto" w:fill="auto"/>
        </w:tcPr>
        <w:p w:rsidR="00662D19" w:rsidRPr="000C3ACB" w:rsidRDefault="00662D19" w:rsidP="00007F26">
          <w:pPr>
            <w:pStyle w:val="Header"/>
          </w:pPr>
        </w:p>
      </w:tc>
      <w:tc>
        <w:tcPr>
          <w:tcW w:w="1175" w:type="pct"/>
          <w:shd w:val="clear" w:color="auto" w:fill="auto"/>
        </w:tcPr>
        <w:p w:rsidR="00662D19" w:rsidRPr="000C3ACB" w:rsidRDefault="00662D19" w:rsidP="00007F26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28964652" wp14:editId="28147BFA">
                <wp:extent cx="914400" cy="302099"/>
                <wp:effectExtent l="0" t="0" r="0" b="3175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6015" cy="309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1" w:type="pct"/>
          <w:shd w:val="clear" w:color="auto" w:fill="auto"/>
        </w:tcPr>
        <w:p w:rsidR="00662D19" w:rsidRDefault="00662D19" w:rsidP="00007F26"/>
        <w:tbl>
          <w:tblPr>
            <w:tblW w:w="5000" w:type="pct"/>
            <w:tblCellMar>
              <w:left w:w="43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7140"/>
          </w:tblGrid>
          <w:tr w:rsidR="00662D19" w:rsidRPr="000C3ACB" w:rsidTr="00662D19">
            <w:sdt>
              <w:sdtPr>
                <w:rPr>
                  <w:rStyle w:val="Emphasis"/>
                </w:rPr>
                <w:alias w:val="Confidentiality Clasiffication"/>
                <w:tag w:val="Confidentiality Clasiffication"/>
                <w:id w:val="-1665158468"/>
                <w:placeholder>
                  <w:docPart w:val="D06021ADC059497C84F55548BEA0FE2C"/>
                </w:placeholder>
                <w:dropDownList>
                  <w:listItem w:displayText="Strictly Confidential" w:value="Strictly Confidential"/>
                  <w:listItem w:displayText="Confidential" w:value="Confidential"/>
                  <w:listItem w:displayText="Client Confidential" w:value="Client Confidential"/>
                  <w:listItem w:displayText="Internal use only" w:value="Internal use only"/>
                  <w:listItem w:displayText="Public" w:value="Public"/>
                </w:dropDownList>
              </w:sdtPr>
              <w:sdtEndPr>
                <w:rPr>
                  <w:rStyle w:val="Emphasis"/>
                </w:rPr>
              </w:sdtEndPr>
              <w:sdtContent>
                <w:tc>
                  <w:tcPr>
                    <w:tcW w:w="5000" w:type="pct"/>
                    <w:shd w:val="clear" w:color="auto" w:fill="auto"/>
                    <w:vAlign w:val="bottom"/>
                  </w:tcPr>
                  <w:p w:rsidR="00662D19" w:rsidRPr="000C3ACB" w:rsidRDefault="00662D19" w:rsidP="00007F26">
                    <w:pPr>
                      <w:pStyle w:val="Footer"/>
                      <w:jc w:val="right"/>
                      <w:rPr>
                        <w:rStyle w:val="Strong"/>
                      </w:rPr>
                    </w:pPr>
                    <w:r>
                      <w:rPr>
                        <w:rStyle w:val="Emphasis"/>
                      </w:rPr>
                      <w:t>Confidential</w:t>
                    </w:r>
                  </w:p>
                </w:tc>
              </w:sdtContent>
            </w:sdt>
          </w:tr>
          <w:tr w:rsidR="00662D19" w:rsidRPr="000C3ACB" w:rsidTr="00662D19">
            <w:trPr>
              <w:trHeight w:val="285"/>
            </w:trPr>
            <w:tc>
              <w:tcPr>
                <w:tcW w:w="5000" w:type="pct"/>
                <w:shd w:val="clear" w:color="auto" w:fill="auto"/>
                <w:vAlign w:val="bottom"/>
              </w:tcPr>
              <w:p w:rsidR="00662D19" w:rsidRPr="000C3ACB" w:rsidRDefault="00662D19" w:rsidP="00007F26">
                <w:pPr>
                  <w:pStyle w:val="Footer"/>
                  <w:jc w:val="right"/>
                </w:pPr>
              </w:p>
            </w:tc>
          </w:tr>
        </w:tbl>
        <w:p w:rsidR="00662D19" w:rsidRPr="000C3ACB" w:rsidRDefault="00662D19" w:rsidP="00007F26">
          <w:pPr>
            <w:pStyle w:val="Header"/>
          </w:pPr>
        </w:p>
      </w:tc>
    </w:tr>
  </w:tbl>
  <w:p w:rsidR="00662D19" w:rsidRDefault="00662D1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8C6AB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CA40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8C88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3AB78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5AE58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3250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AA1E9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D22CCCA"/>
    <w:lvl w:ilvl="0">
      <w:start w:val="1"/>
      <w:numFmt w:val="bullet"/>
      <w:pStyle w:val="ListBullet2"/>
      <w:lvlText w:val="-"/>
      <w:lvlJc w:val="left"/>
      <w:pPr>
        <w:ind w:left="643" w:hanging="360"/>
      </w:pPr>
      <w:rPr>
        <w:rFonts w:ascii="Calibri" w:hAnsi="Calibri" w:hint="default"/>
        <w:color w:val="4A4E52"/>
        <w:sz w:val="22"/>
      </w:rPr>
    </w:lvl>
  </w:abstractNum>
  <w:abstractNum w:abstractNumId="8" w15:restartNumberingAfterBreak="0">
    <w:nsid w:val="FFFFFF88"/>
    <w:multiLevelType w:val="singleLevel"/>
    <w:tmpl w:val="107E0EFC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i w:val="0"/>
        <w:color w:val="auto"/>
      </w:rPr>
    </w:lvl>
  </w:abstractNum>
  <w:abstractNum w:abstractNumId="9" w15:restartNumberingAfterBreak="0">
    <w:nsid w:val="FFFFFF89"/>
    <w:multiLevelType w:val="singleLevel"/>
    <w:tmpl w:val="19368004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  <w:color w:val="DE411B"/>
        <w:sz w:val="24"/>
      </w:rPr>
    </w:lvl>
  </w:abstractNum>
  <w:abstractNum w:abstractNumId="10" w15:restartNumberingAfterBreak="0">
    <w:nsid w:val="096C16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570E19"/>
    <w:multiLevelType w:val="hybridMultilevel"/>
    <w:tmpl w:val="29A8662C"/>
    <w:lvl w:ilvl="0" w:tplc="D42E8934">
      <w:start w:val="1"/>
      <w:numFmt w:val="decimal"/>
      <w:pStyle w:val="Heading3Numbering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pStyle w:val="Heading3Numbering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96CED"/>
    <w:multiLevelType w:val="hybridMultilevel"/>
    <w:tmpl w:val="8AEC17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4C3395"/>
    <w:multiLevelType w:val="hybridMultilevel"/>
    <w:tmpl w:val="67849F5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052DF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0925615"/>
    <w:multiLevelType w:val="hybridMultilevel"/>
    <w:tmpl w:val="5BBCD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E68F9"/>
    <w:multiLevelType w:val="hybridMultilevel"/>
    <w:tmpl w:val="F0EE8B3C"/>
    <w:lvl w:ilvl="0" w:tplc="7808636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E5C2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A057A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6BE4EAA"/>
    <w:multiLevelType w:val="hybridMultilevel"/>
    <w:tmpl w:val="98A4398C"/>
    <w:lvl w:ilvl="0" w:tplc="5D6EB69A">
      <w:start w:val="1"/>
      <w:numFmt w:val="decimal"/>
      <w:lvlText w:val="%1."/>
      <w:lvlJc w:val="left"/>
      <w:pPr>
        <w:ind w:left="360" w:hanging="360"/>
      </w:pPr>
      <w:rPr>
        <w:rFonts w:hint="default"/>
        <w:color w:val="DE5C2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0050A"/>
    <w:multiLevelType w:val="hybridMultilevel"/>
    <w:tmpl w:val="38DCBE56"/>
    <w:lvl w:ilvl="0" w:tplc="A99685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70683"/>
    <w:multiLevelType w:val="hybridMultilevel"/>
    <w:tmpl w:val="07081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9E3E05"/>
    <w:multiLevelType w:val="hybridMultilevel"/>
    <w:tmpl w:val="93E05E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9B29BB"/>
    <w:multiLevelType w:val="hybridMultilevel"/>
    <w:tmpl w:val="4026551E"/>
    <w:lvl w:ilvl="0" w:tplc="7C8C6990">
      <w:start w:val="1"/>
      <w:numFmt w:val="decimal"/>
      <w:pStyle w:val="Heading2Numbering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90019" w:tentative="1">
      <w:start w:val="1"/>
      <w:numFmt w:val="lowerLetter"/>
      <w:pStyle w:val="Heading2Numbering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9"/>
  </w:num>
  <w:num w:numId="13">
    <w:abstractNumId w:val="9"/>
  </w:num>
  <w:num w:numId="14">
    <w:abstractNumId w:val="12"/>
  </w:num>
  <w:num w:numId="15">
    <w:abstractNumId w:val="22"/>
  </w:num>
  <w:num w:numId="16">
    <w:abstractNumId w:val="19"/>
  </w:num>
  <w:num w:numId="17">
    <w:abstractNumId w:val="13"/>
  </w:num>
  <w:num w:numId="18">
    <w:abstractNumId w:val="21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15"/>
  </w:num>
  <w:num w:numId="35">
    <w:abstractNumId w:val="11"/>
  </w:num>
  <w:num w:numId="36">
    <w:abstractNumId w:val="18"/>
  </w:num>
  <w:num w:numId="37">
    <w:abstractNumId w:val="20"/>
  </w:num>
  <w:num w:numId="38">
    <w:abstractNumId w:val="16"/>
  </w:num>
  <w:num w:numId="39">
    <w:abstractNumId w:val="10"/>
  </w:num>
  <w:num w:numId="40">
    <w:abstractNumId w:val="17"/>
  </w:num>
  <w:num w:numId="41">
    <w:abstractNumId w:val="17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506"/>
    <w:rsid w:val="00000883"/>
    <w:rsid w:val="00000DF0"/>
    <w:rsid w:val="00003519"/>
    <w:rsid w:val="00004CF1"/>
    <w:rsid w:val="00007B5C"/>
    <w:rsid w:val="00007F26"/>
    <w:rsid w:val="000149F9"/>
    <w:rsid w:val="00014D15"/>
    <w:rsid w:val="00021F11"/>
    <w:rsid w:val="000304AF"/>
    <w:rsid w:val="00031AAD"/>
    <w:rsid w:val="00033942"/>
    <w:rsid w:val="00033CA0"/>
    <w:rsid w:val="00043C2A"/>
    <w:rsid w:val="00046708"/>
    <w:rsid w:val="00054E2C"/>
    <w:rsid w:val="00057E3A"/>
    <w:rsid w:val="0006040A"/>
    <w:rsid w:val="00060B1C"/>
    <w:rsid w:val="000611B4"/>
    <w:rsid w:val="0006721E"/>
    <w:rsid w:val="00071A62"/>
    <w:rsid w:val="00072C3E"/>
    <w:rsid w:val="00072D72"/>
    <w:rsid w:val="000757F1"/>
    <w:rsid w:val="00076EB3"/>
    <w:rsid w:val="00077BD8"/>
    <w:rsid w:val="0008382B"/>
    <w:rsid w:val="00083845"/>
    <w:rsid w:val="00086EF4"/>
    <w:rsid w:val="000872FD"/>
    <w:rsid w:val="0009264A"/>
    <w:rsid w:val="00095521"/>
    <w:rsid w:val="0009710D"/>
    <w:rsid w:val="000A067D"/>
    <w:rsid w:val="000A1468"/>
    <w:rsid w:val="000A2BF4"/>
    <w:rsid w:val="000A33A2"/>
    <w:rsid w:val="000B7A0F"/>
    <w:rsid w:val="000C13F9"/>
    <w:rsid w:val="000C3ACB"/>
    <w:rsid w:val="000D01F8"/>
    <w:rsid w:val="000D0F33"/>
    <w:rsid w:val="000D154F"/>
    <w:rsid w:val="000D405B"/>
    <w:rsid w:val="000D5A36"/>
    <w:rsid w:val="000E10ED"/>
    <w:rsid w:val="000E3125"/>
    <w:rsid w:val="000E45EA"/>
    <w:rsid w:val="000E7F66"/>
    <w:rsid w:val="000F2ABC"/>
    <w:rsid w:val="000F6BFA"/>
    <w:rsid w:val="00101777"/>
    <w:rsid w:val="00101B88"/>
    <w:rsid w:val="00101CBA"/>
    <w:rsid w:val="00101CDE"/>
    <w:rsid w:val="00113858"/>
    <w:rsid w:val="001150D0"/>
    <w:rsid w:val="0011670F"/>
    <w:rsid w:val="00117901"/>
    <w:rsid w:val="00117AAB"/>
    <w:rsid w:val="00122CA5"/>
    <w:rsid w:val="001236B3"/>
    <w:rsid w:val="00125708"/>
    <w:rsid w:val="00133B06"/>
    <w:rsid w:val="00133B8C"/>
    <w:rsid w:val="00134491"/>
    <w:rsid w:val="00135486"/>
    <w:rsid w:val="00136DA5"/>
    <w:rsid w:val="00140407"/>
    <w:rsid w:val="00142AF0"/>
    <w:rsid w:val="00143D22"/>
    <w:rsid w:val="0014438B"/>
    <w:rsid w:val="0015175F"/>
    <w:rsid w:val="00155084"/>
    <w:rsid w:val="0015566A"/>
    <w:rsid w:val="00156DD6"/>
    <w:rsid w:val="001572B4"/>
    <w:rsid w:val="00160E87"/>
    <w:rsid w:val="00161DDD"/>
    <w:rsid w:val="00165BB7"/>
    <w:rsid w:val="00165E5E"/>
    <w:rsid w:val="00166948"/>
    <w:rsid w:val="0017248A"/>
    <w:rsid w:val="00174729"/>
    <w:rsid w:val="00174CCF"/>
    <w:rsid w:val="00176572"/>
    <w:rsid w:val="00182C8A"/>
    <w:rsid w:val="00184566"/>
    <w:rsid w:val="001875CA"/>
    <w:rsid w:val="00192DCB"/>
    <w:rsid w:val="0019469D"/>
    <w:rsid w:val="001A04AC"/>
    <w:rsid w:val="001A1CA1"/>
    <w:rsid w:val="001A62CE"/>
    <w:rsid w:val="001B28C1"/>
    <w:rsid w:val="001B3601"/>
    <w:rsid w:val="001B469A"/>
    <w:rsid w:val="001C3A6B"/>
    <w:rsid w:val="001C4973"/>
    <w:rsid w:val="001C4B1B"/>
    <w:rsid w:val="001C6F67"/>
    <w:rsid w:val="001D07B8"/>
    <w:rsid w:val="001D1238"/>
    <w:rsid w:val="001D127D"/>
    <w:rsid w:val="001D2941"/>
    <w:rsid w:val="001D325A"/>
    <w:rsid w:val="001D6165"/>
    <w:rsid w:val="001E2884"/>
    <w:rsid w:val="001E502A"/>
    <w:rsid w:val="001E69F2"/>
    <w:rsid w:val="001F3037"/>
    <w:rsid w:val="001F61AB"/>
    <w:rsid w:val="00202124"/>
    <w:rsid w:val="00207480"/>
    <w:rsid w:val="0022153B"/>
    <w:rsid w:val="00223E57"/>
    <w:rsid w:val="00226BB7"/>
    <w:rsid w:val="002272C6"/>
    <w:rsid w:val="00230562"/>
    <w:rsid w:val="002330AB"/>
    <w:rsid w:val="0023330B"/>
    <w:rsid w:val="0023350A"/>
    <w:rsid w:val="0023437A"/>
    <w:rsid w:val="002375F0"/>
    <w:rsid w:val="00242EE9"/>
    <w:rsid w:val="00243484"/>
    <w:rsid w:val="00244301"/>
    <w:rsid w:val="00251C1A"/>
    <w:rsid w:val="002534E2"/>
    <w:rsid w:val="0025351B"/>
    <w:rsid w:val="00256C14"/>
    <w:rsid w:val="002627E3"/>
    <w:rsid w:val="00270143"/>
    <w:rsid w:val="002708E4"/>
    <w:rsid w:val="00273BCA"/>
    <w:rsid w:val="002759FB"/>
    <w:rsid w:val="002825AB"/>
    <w:rsid w:val="002838EC"/>
    <w:rsid w:val="0028439D"/>
    <w:rsid w:val="00286197"/>
    <w:rsid w:val="00287C8F"/>
    <w:rsid w:val="00291969"/>
    <w:rsid w:val="00297C7D"/>
    <w:rsid w:val="00297C86"/>
    <w:rsid w:val="002A3537"/>
    <w:rsid w:val="002B07AA"/>
    <w:rsid w:val="002B2863"/>
    <w:rsid w:val="002B32E8"/>
    <w:rsid w:val="002B4A77"/>
    <w:rsid w:val="002B6704"/>
    <w:rsid w:val="002B6DC0"/>
    <w:rsid w:val="002B6E39"/>
    <w:rsid w:val="002C40B3"/>
    <w:rsid w:val="002C53D4"/>
    <w:rsid w:val="002D3EAC"/>
    <w:rsid w:val="002D40BB"/>
    <w:rsid w:val="002D5D66"/>
    <w:rsid w:val="002E0098"/>
    <w:rsid w:val="002E37DA"/>
    <w:rsid w:val="002E3E8D"/>
    <w:rsid w:val="002E4752"/>
    <w:rsid w:val="002E783B"/>
    <w:rsid w:val="002F10BD"/>
    <w:rsid w:val="002F5941"/>
    <w:rsid w:val="002F6136"/>
    <w:rsid w:val="002F6218"/>
    <w:rsid w:val="00300E09"/>
    <w:rsid w:val="00301E3D"/>
    <w:rsid w:val="00303845"/>
    <w:rsid w:val="00304314"/>
    <w:rsid w:val="00304856"/>
    <w:rsid w:val="00305B78"/>
    <w:rsid w:val="003115A0"/>
    <w:rsid w:val="003128E6"/>
    <w:rsid w:val="00316C0B"/>
    <w:rsid w:val="0032124C"/>
    <w:rsid w:val="00322A7F"/>
    <w:rsid w:val="00334100"/>
    <w:rsid w:val="0033621D"/>
    <w:rsid w:val="003369B8"/>
    <w:rsid w:val="003373BC"/>
    <w:rsid w:val="00340C26"/>
    <w:rsid w:val="00346941"/>
    <w:rsid w:val="003516B2"/>
    <w:rsid w:val="00351E42"/>
    <w:rsid w:val="00352492"/>
    <w:rsid w:val="00352997"/>
    <w:rsid w:val="00352A06"/>
    <w:rsid w:val="00352E22"/>
    <w:rsid w:val="00353F6D"/>
    <w:rsid w:val="0036134D"/>
    <w:rsid w:val="00362530"/>
    <w:rsid w:val="003705B6"/>
    <w:rsid w:val="0037186C"/>
    <w:rsid w:val="00381AFD"/>
    <w:rsid w:val="0038564A"/>
    <w:rsid w:val="00385A06"/>
    <w:rsid w:val="00395568"/>
    <w:rsid w:val="00396395"/>
    <w:rsid w:val="00396936"/>
    <w:rsid w:val="003A17BE"/>
    <w:rsid w:val="003A2ADD"/>
    <w:rsid w:val="003A55DA"/>
    <w:rsid w:val="003A73E3"/>
    <w:rsid w:val="003B4CC1"/>
    <w:rsid w:val="003B5D39"/>
    <w:rsid w:val="003C2602"/>
    <w:rsid w:val="003C3830"/>
    <w:rsid w:val="003C548E"/>
    <w:rsid w:val="003C6FBF"/>
    <w:rsid w:val="003C6FE4"/>
    <w:rsid w:val="003D0341"/>
    <w:rsid w:val="003D1386"/>
    <w:rsid w:val="003D6702"/>
    <w:rsid w:val="003D742B"/>
    <w:rsid w:val="003E399F"/>
    <w:rsid w:val="003E4DBE"/>
    <w:rsid w:val="003E570E"/>
    <w:rsid w:val="003F1F02"/>
    <w:rsid w:val="003F71E6"/>
    <w:rsid w:val="0040393F"/>
    <w:rsid w:val="00413526"/>
    <w:rsid w:val="00413ACB"/>
    <w:rsid w:val="00425E67"/>
    <w:rsid w:val="004270EA"/>
    <w:rsid w:val="00427672"/>
    <w:rsid w:val="00431F3F"/>
    <w:rsid w:val="004329B8"/>
    <w:rsid w:val="00432ECF"/>
    <w:rsid w:val="00433424"/>
    <w:rsid w:val="00434176"/>
    <w:rsid w:val="00444D0F"/>
    <w:rsid w:val="0044525F"/>
    <w:rsid w:val="004461C2"/>
    <w:rsid w:val="00452A5A"/>
    <w:rsid w:val="00454EA5"/>
    <w:rsid w:val="004566ED"/>
    <w:rsid w:val="0046585D"/>
    <w:rsid w:val="00470FA0"/>
    <w:rsid w:val="004739B1"/>
    <w:rsid w:val="00482067"/>
    <w:rsid w:val="004859AC"/>
    <w:rsid w:val="00486B05"/>
    <w:rsid w:val="0049015E"/>
    <w:rsid w:val="0049337F"/>
    <w:rsid w:val="00494488"/>
    <w:rsid w:val="00495269"/>
    <w:rsid w:val="004A2DF1"/>
    <w:rsid w:val="004A4D7F"/>
    <w:rsid w:val="004A4FF8"/>
    <w:rsid w:val="004A5076"/>
    <w:rsid w:val="004A6878"/>
    <w:rsid w:val="004B2D3E"/>
    <w:rsid w:val="004B3564"/>
    <w:rsid w:val="004B6741"/>
    <w:rsid w:val="004C0E51"/>
    <w:rsid w:val="004C0E85"/>
    <w:rsid w:val="004C537E"/>
    <w:rsid w:val="004C77F3"/>
    <w:rsid w:val="004D2D6D"/>
    <w:rsid w:val="004D2DB3"/>
    <w:rsid w:val="004E5427"/>
    <w:rsid w:val="004E58B6"/>
    <w:rsid w:val="004E6E50"/>
    <w:rsid w:val="005009B7"/>
    <w:rsid w:val="0050284C"/>
    <w:rsid w:val="005058F4"/>
    <w:rsid w:val="005073AB"/>
    <w:rsid w:val="00513974"/>
    <w:rsid w:val="00515D0C"/>
    <w:rsid w:val="005175C6"/>
    <w:rsid w:val="005213DC"/>
    <w:rsid w:val="005232BC"/>
    <w:rsid w:val="005238E2"/>
    <w:rsid w:val="0053074A"/>
    <w:rsid w:val="00530E19"/>
    <w:rsid w:val="0053165D"/>
    <w:rsid w:val="00531CC0"/>
    <w:rsid w:val="00537D1E"/>
    <w:rsid w:val="005404BE"/>
    <w:rsid w:val="005473DB"/>
    <w:rsid w:val="00547AC7"/>
    <w:rsid w:val="00552351"/>
    <w:rsid w:val="00553ED1"/>
    <w:rsid w:val="005550B8"/>
    <w:rsid w:val="00563B99"/>
    <w:rsid w:val="0056486F"/>
    <w:rsid w:val="005662B9"/>
    <w:rsid w:val="005677EE"/>
    <w:rsid w:val="00571816"/>
    <w:rsid w:val="00572591"/>
    <w:rsid w:val="00572D32"/>
    <w:rsid w:val="0057452D"/>
    <w:rsid w:val="00576D9E"/>
    <w:rsid w:val="00577916"/>
    <w:rsid w:val="00580AE3"/>
    <w:rsid w:val="00581234"/>
    <w:rsid w:val="0058139F"/>
    <w:rsid w:val="00583BEC"/>
    <w:rsid w:val="005906AC"/>
    <w:rsid w:val="00594C0F"/>
    <w:rsid w:val="0059769D"/>
    <w:rsid w:val="005A016F"/>
    <w:rsid w:val="005A2C5A"/>
    <w:rsid w:val="005A43A4"/>
    <w:rsid w:val="005A57F0"/>
    <w:rsid w:val="005A7714"/>
    <w:rsid w:val="005B282D"/>
    <w:rsid w:val="005B6526"/>
    <w:rsid w:val="005B7169"/>
    <w:rsid w:val="005C3CE2"/>
    <w:rsid w:val="005C4B29"/>
    <w:rsid w:val="005C579E"/>
    <w:rsid w:val="005C7E64"/>
    <w:rsid w:val="005D0016"/>
    <w:rsid w:val="005D353A"/>
    <w:rsid w:val="005E1F14"/>
    <w:rsid w:val="005E21F6"/>
    <w:rsid w:val="005E2F96"/>
    <w:rsid w:val="005E78D5"/>
    <w:rsid w:val="005F0DFF"/>
    <w:rsid w:val="005F24C6"/>
    <w:rsid w:val="005F2DB3"/>
    <w:rsid w:val="0060086A"/>
    <w:rsid w:val="0060159B"/>
    <w:rsid w:val="00601D33"/>
    <w:rsid w:val="00601E16"/>
    <w:rsid w:val="00602B1B"/>
    <w:rsid w:val="00604F3A"/>
    <w:rsid w:val="00610113"/>
    <w:rsid w:val="00612018"/>
    <w:rsid w:val="0061380F"/>
    <w:rsid w:val="006165EB"/>
    <w:rsid w:val="00617242"/>
    <w:rsid w:val="00623621"/>
    <w:rsid w:val="00626EFF"/>
    <w:rsid w:val="00631051"/>
    <w:rsid w:val="00631185"/>
    <w:rsid w:val="0063600A"/>
    <w:rsid w:val="00642AE3"/>
    <w:rsid w:val="006479BA"/>
    <w:rsid w:val="006506CB"/>
    <w:rsid w:val="00651210"/>
    <w:rsid w:val="0065158C"/>
    <w:rsid w:val="00652222"/>
    <w:rsid w:val="0065353E"/>
    <w:rsid w:val="00653FC6"/>
    <w:rsid w:val="00657B07"/>
    <w:rsid w:val="00657D72"/>
    <w:rsid w:val="0066072B"/>
    <w:rsid w:val="00660E7B"/>
    <w:rsid w:val="00662D19"/>
    <w:rsid w:val="0066535A"/>
    <w:rsid w:val="006668F3"/>
    <w:rsid w:val="00666A9B"/>
    <w:rsid w:val="0067722D"/>
    <w:rsid w:val="0067737B"/>
    <w:rsid w:val="0068105C"/>
    <w:rsid w:val="00693E1C"/>
    <w:rsid w:val="006A0B3F"/>
    <w:rsid w:val="006B0562"/>
    <w:rsid w:val="006B3E80"/>
    <w:rsid w:val="006B4B21"/>
    <w:rsid w:val="006C1495"/>
    <w:rsid w:val="006C184C"/>
    <w:rsid w:val="006C2CF7"/>
    <w:rsid w:val="006C643A"/>
    <w:rsid w:val="006D6A01"/>
    <w:rsid w:val="006E245F"/>
    <w:rsid w:val="006F0325"/>
    <w:rsid w:val="006F11CB"/>
    <w:rsid w:val="006F5083"/>
    <w:rsid w:val="00701B15"/>
    <w:rsid w:val="00703195"/>
    <w:rsid w:val="00705E9B"/>
    <w:rsid w:val="00706D86"/>
    <w:rsid w:val="0071410C"/>
    <w:rsid w:val="007144AC"/>
    <w:rsid w:val="0072093A"/>
    <w:rsid w:val="00720BD8"/>
    <w:rsid w:val="00723F9F"/>
    <w:rsid w:val="00730D00"/>
    <w:rsid w:val="0073250B"/>
    <w:rsid w:val="00741A17"/>
    <w:rsid w:val="007421DC"/>
    <w:rsid w:val="00746E0D"/>
    <w:rsid w:val="00756BD0"/>
    <w:rsid w:val="00762AA5"/>
    <w:rsid w:val="007638E7"/>
    <w:rsid w:val="00766FC3"/>
    <w:rsid w:val="00767BBB"/>
    <w:rsid w:val="00771CD5"/>
    <w:rsid w:val="007724D8"/>
    <w:rsid w:val="00772BC0"/>
    <w:rsid w:val="00773AF1"/>
    <w:rsid w:val="0077677C"/>
    <w:rsid w:val="00782BB9"/>
    <w:rsid w:val="0078456B"/>
    <w:rsid w:val="00790AA1"/>
    <w:rsid w:val="00791216"/>
    <w:rsid w:val="0079456E"/>
    <w:rsid w:val="00796EE1"/>
    <w:rsid w:val="007A150B"/>
    <w:rsid w:val="007C51FE"/>
    <w:rsid w:val="007C7DC9"/>
    <w:rsid w:val="007D1606"/>
    <w:rsid w:val="007E2174"/>
    <w:rsid w:val="007E23E6"/>
    <w:rsid w:val="007E5CE3"/>
    <w:rsid w:val="007F0F37"/>
    <w:rsid w:val="007F173A"/>
    <w:rsid w:val="007F22DC"/>
    <w:rsid w:val="007F28D5"/>
    <w:rsid w:val="007F3394"/>
    <w:rsid w:val="007F5B78"/>
    <w:rsid w:val="008031B3"/>
    <w:rsid w:val="0080366A"/>
    <w:rsid w:val="008041EA"/>
    <w:rsid w:val="00805701"/>
    <w:rsid w:val="0080787F"/>
    <w:rsid w:val="0081006C"/>
    <w:rsid w:val="008120D1"/>
    <w:rsid w:val="00813E6B"/>
    <w:rsid w:val="00816A82"/>
    <w:rsid w:val="00817253"/>
    <w:rsid w:val="00823859"/>
    <w:rsid w:val="008269CD"/>
    <w:rsid w:val="00826AF4"/>
    <w:rsid w:val="008340E3"/>
    <w:rsid w:val="0084058D"/>
    <w:rsid w:val="00841AD9"/>
    <w:rsid w:val="00842D10"/>
    <w:rsid w:val="00843D61"/>
    <w:rsid w:val="008469F9"/>
    <w:rsid w:val="00846DD4"/>
    <w:rsid w:val="00850B3B"/>
    <w:rsid w:val="00850F3C"/>
    <w:rsid w:val="00851D78"/>
    <w:rsid w:val="008559E2"/>
    <w:rsid w:val="0086633C"/>
    <w:rsid w:val="008670E4"/>
    <w:rsid w:val="00867976"/>
    <w:rsid w:val="00872256"/>
    <w:rsid w:val="00873B4E"/>
    <w:rsid w:val="00874B66"/>
    <w:rsid w:val="00884465"/>
    <w:rsid w:val="008864FD"/>
    <w:rsid w:val="008913D5"/>
    <w:rsid w:val="0089551F"/>
    <w:rsid w:val="008A123E"/>
    <w:rsid w:val="008A1784"/>
    <w:rsid w:val="008A1FFB"/>
    <w:rsid w:val="008A3C73"/>
    <w:rsid w:val="008A3EB6"/>
    <w:rsid w:val="008A75AF"/>
    <w:rsid w:val="008A7D15"/>
    <w:rsid w:val="008B098C"/>
    <w:rsid w:val="008B2333"/>
    <w:rsid w:val="008C1BA6"/>
    <w:rsid w:val="008D3A72"/>
    <w:rsid w:val="008E7A1F"/>
    <w:rsid w:val="008F5415"/>
    <w:rsid w:val="00902AAB"/>
    <w:rsid w:val="009071AF"/>
    <w:rsid w:val="00910C3A"/>
    <w:rsid w:val="00917E16"/>
    <w:rsid w:val="00923A9B"/>
    <w:rsid w:val="009243AA"/>
    <w:rsid w:val="00933CD6"/>
    <w:rsid w:val="00933FDD"/>
    <w:rsid w:val="00936FB7"/>
    <w:rsid w:val="0094229C"/>
    <w:rsid w:val="00942C41"/>
    <w:rsid w:val="00943FB6"/>
    <w:rsid w:val="00944AAE"/>
    <w:rsid w:val="009474BC"/>
    <w:rsid w:val="00950E91"/>
    <w:rsid w:val="00951646"/>
    <w:rsid w:val="00954BE0"/>
    <w:rsid w:val="00957139"/>
    <w:rsid w:val="0095776E"/>
    <w:rsid w:val="009601AC"/>
    <w:rsid w:val="00960CF8"/>
    <w:rsid w:val="00962EC6"/>
    <w:rsid w:val="00963932"/>
    <w:rsid w:val="00971190"/>
    <w:rsid w:val="009728C8"/>
    <w:rsid w:val="00972E75"/>
    <w:rsid w:val="0097365F"/>
    <w:rsid w:val="00975FCC"/>
    <w:rsid w:val="00982B84"/>
    <w:rsid w:val="009837C7"/>
    <w:rsid w:val="00984225"/>
    <w:rsid w:val="00984C53"/>
    <w:rsid w:val="00987D83"/>
    <w:rsid w:val="00990506"/>
    <w:rsid w:val="00990765"/>
    <w:rsid w:val="00991170"/>
    <w:rsid w:val="0099152B"/>
    <w:rsid w:val="0099170B"/>
    <w:rsid w:val="0099315E"/>
    <w:rsid w:val="00995D3E"/>
    <w:rsid w:val="00996AA7"/>
    <w:rsid w:val="009A138A"/>
    <w:rsid w:val="009A22F5"/>
    <w:rsid w:val="009A4C46"/>
    <w:rsid w:val="009A609E"/>
    <w:rsid w:val="009B3692"/>
    <w:rsid w:val="009B5AD9"/>
    <w:rsid w:val="009C3952"/>
    <w:rsid w:val="009C61AA"/>
    <w:rsid w:val="009D008D"/>
    <w:rsid w:val="009D0AC8"/>
    <w:rsid w:val="009E1038"/>
    <w:rsid w:val="009E1122"/>
    <w:rsid w:val="009E6C97"/>
    <w:rsid w:val="00A008F9"/>
    <w:rsid w:val="00A01747"/>
    <w:rsid w:val="00A0239D"/>
    <w:rsid w:val="00A02851"/>
    <w:rsid w:val="00A03136"/>
    <w:rsid w:val="00A04DDD"/>
    <w:rsid w:val="00A05875"/>
    <w:rsid w:val="00A062DC"/>
    <w:rsid w:val="00A14695"/>
    <w:rsid w:val="00A16C6E"/>
    <w:rsid w:val="00A21D25"/>
    <w:rsid w:val="00A23E1F"/>
    <w:rsid w:val="00A30174"/>
    <w:rsid w:val="00A30851"/>
    <w:rsid w:val="00A3096D"/>
    <w:rsid w:val="00A316BF"/>
    <w:rsid w:val="00A31731"/>
    <w:rsid w:val="00A4155E"/>
    <w:rsid w:val="00A44319"/>
    <w:rsid w:val="00A468FE"/>
    <w:rsid w:val="00A62B3A"/>
    <w:rsid w:val="00A76992"/>
    <w:rsid w:val="00A77D84"/>
    <w:rsid w:val="00A83F81"/>
    <w:rsid w:val="00A84102"/>
    <w:rsid w:val="00A84A9A"/>
    <w:rsid w:val="00A85228"/>
    <w:rsid w:val="00A9291D"/>
    <w:rsid w:val="00AA5253"/>
    <w:rsid w:val="00AB2650"/>
    <w:rsid w:val="00AB6F1A"/>
    <w:rsid w:val="00AB78B7"/>
    <w:rsid w:val="00AC33B7"/>
    <w:rsid w:val="00AC43B3"/>
    <w:rsid w:val="00AC44A6"/>
    <w:rsid w:val="00AC470B"/>
    <w:rsid w:val="00AC58FF"/>
    <w:rsid w:val="00AC7A81"/>
    <w:rsid w:val="00AC7F42"/>
    <w:rsid w:val="00AD0E00"/>
    <w:rsid w:val="00AD6314"/>
    <w:rsid w:val="00AE0059"/>
    <w:rsid w:val="00AF0C0F"/>
    <w:rsid w:val="00AF2789"/>
    <w:rsid w:val="00AF396C"/>
    <w:rsid w:val="00AF423D"/>
    <w:rsid w:val="00AF4E8C"/>
    <w:rsid w:val="00AF659F"/>
    <w:rsid w:val="00B06D1A"/>
    <w:rsid w:val="00B072FF"/>
    <w:rsid w:val="00B20B07"/>
    <w:rsid w:val="00B21140"/>
    <w:rsid w:val="00B21450"/>
    <w:rsid w:val="00B22B2F"/>
    <w:rsid w:val="00B23037"/>
    <w:rsid w:val="00B242A1"/>
    <w:rsid w:val="00B255B0"/>
    <w:rsid w:val="00B310BD"/>
    <w:rsid w:val="00B418FE"/>
    <w:rsid w:val="00B42A2C"/>
    <w:rsid w:val="00B53F3A"/>
    <w:rsid w:val="00B565BE"/>
    <w:rsid w:val="00B56748"/>
    <w:rsid w:val="00B60690"/>
    <w:rsid w:val="00B61C0B"/>
    <w:rsid w:val="00B67006"/>
    <w:rsid w:val="00B67D11"/>
    <w:rsid w:val="00B67E0F"/>
    <w:rsid w:val="00B709F6"/>
    <w:rsid w:val="00B80C8D"/>
    <w:rsid w:val="00B823ED"/>
    <w:rsid w:val="00B85DD8"/>
    <w:rsid w:val="00B87D3D"/>
    <w:rsid w:val="00B9068B"/>
    <w:rsid w:val="00B90CB4"/>
    <w:rsid w:val="00B913C3"/>
    <w:rsid w:val="00B93940"/>
    <w:rsid w:val="00B94734"/>
    <w:rsid w:val="00B95C18"/>
    <w:rsid w:val="00B97A12"/>
    <w:rsid w:val="00BA0342"/>
    <w:rsid w:val="00BA29F6"/>
    <w:rsid w:val="00BC3799"/>
    <w:rsid w:val="00BD2368"/>
    <w:rsid w:val="00BD2DBF"/>
    <w:rsid w:val="00BD4762"/>
    <w:rsid w:val="00BD5562"/>
    <w:rsid w:val="00BD5CAB"/>
    <w:rsid w:val="00BE0AE2"/>
    <w:rsid w:val="00BE1A58"/>
    <w:rsid w:val="00BE1C92"/>
    <w:rsid w:val="00BE59BE"/>
    <w:rsid w:val="00BE5D16"/>
    <w:rsid w:val="00BF0AD7"/>
    <w:rsid w:val="00BF1161"/>
    <w:rsid w:val="00BF290F"/>
    <w:rsid w:val="00BF34F4"/>
    <w:rsid w:val="00C00FA0"/>
    <w:rsid w:val="00C01C70"/>
    <w:rsid w:val="00C06DB6"/>
    <w:rsid w:val="00C16934"/>
    <w:rsid w:val="00C20250"/>
    <w:rsid w:val="00C231ED"/>
    <w:rsid w:val="00C23335"/>
    <w:rsid w:val="00C25604"/>
    <w:rsid w:val="00C259F3"/>
    <w:rsid w:val="00C36FB9"/>
    <w:rsid w:val="00C41EF6"/>
    <w:rsid w:val="00C41FEF"/>
    <w:rsid w:val="00C467C9"/>
    <w:rsid w:val="00C46EBD"/>
    <w:rsid w:val="00C473AC"/>
    <w:rsid w:val="00C47769"/>
    <w:rsid w:val="00C56158"/>
    <w:rsid w:val="00C67337"/>
    <w:rsid w:val="00C75939"/>
    <w:rsid w:val="00C825CD"/>
    <w:rsid w:val="00C84765"/>
    <w:rsid w:val="00C87428"/>
    <w:rsid w:val="00C963CB"/>
    <w:rsid w:val="00C97173"/>
    <w:rsid w:val="00CA2B9D"/>
    <w:rsid w:val="00CB0B4D"/>
    <w:rsid w:val="00CB5AE8"/>
    <w:rsid w:val="00CC247A"/>
    <w:rsid w:val="00CC32AF"/>
    <w:rsid w:val="00CC54DB"/>
    <w:rsid w:val="00CC7AD0"/>
    <w:rsid w:val="00CC7DE8"/>
    <w:rsid w:val="00CD0BCC"/>
    <w:rsid w:val="00CD180D"/>
    <w:rsid w:val="00CD26D8"/>
    <w:rsid w:val="00CD6E3E"/>
    <w:rsid w:val="00CD73FA"/>
    <w:rsid w:val="00CE1B29"/>
    <w:rsid w:val="00CE71A1"/>
    <w:rsid w:val="00CF2818"/>
    <w:rsid w:val="00D012AC"/>
    <w:rsid w:val="00D024DD"/>
    <w:rsid w:val="00D0486F"/>
    <w:rsid w:val="00D04962"/>
    <w:rsid w:val="00D0784C"/>
    <w:rsid w:val="00D10D88"/>
    <w:rsid w:val="00D12B43"/>
    <w:rsid w:val="00D1420D"/>
    <w:rsid w:val="00D14EBC"/>
    <w:rsid w:val="00D16076"/>
    <w:rsid w:val="00D1727B"/>
    <w:rsid w:val="00D21DF2"/>
    <w:rsid w:val="00D25C62"/>
    <w:rsid w:val="00D30623"/>
    <w:rsid w:val="00D334DE"/>
    <w:rsid w:val="00D34E60"/>
    <w:rsid w:val="00D35DA1"/>
    <w:rsid w:val="00D431D1"/>
    <w:rsid w:val="00D435D1"/>
    <w:rsid w:val="00D44BAA"/>
    <w:rsid w:val="00D50F1C"/>
    <w:rsid w:val="00D605FB"/>
    <w:rsid w:val="00D63CC2"/>
    <w:rsid w:val="00D71799"/>
    <w:rsid w:val="00D7179C"/>
    <w:rsid w:val="00D81E1A"/>
    <w:rsid w:val="00D84293"/>
    <w:rsid w:val="00D860F4"/>
    <w:rsid w:val="00D87255"/>
    <w:rsid w:val="00D94CF9"/>
    <w:rsid w:val="00D95632"/>
    <w:rsid w:val="00DB5E62"/>
    <w:rsid w:val="00DB7487"/>
    <w:rsid w:val="00DC00ED"/>
    <w:rsid w:val="00DC1B95"/>
    <w:rsid w:val="00DC2413"/>
    <w:rsid w:val="00DC4119"/>
    <w:rsid w:val="00DD10F9"/>
    <w:rsid w:val="00DD14BE"/>
    <w:rsid w:val="00DD1CA3"/>
    <w:rsid w:val="00DD394C"/>
    <w:rsid w:val="00DD3DDB"/>
    <w:rsid w:val="00DD3DEC"/>
    <w:rsid w:val="00DE1BAD"/>
    <w:rsid w:val="00DE30CD"/>
    <w:rsid w:val="00DF0DF1"/>
    <w:rsid w:val="00DF1981"/>
    <w:rsid w:val="00DF7C06"/>
    <w:rsid w:val="00E0058B"/>
    <w:rsid w:val="00E03C4B"/>
    <w:rsid w:val="00E052CC"/>
    <w:rsid w:val="00E05C08"/>
    <w:rsid w:val="00E150D1"/>
    <w:rsid w:val="00E16852"/>
    <w:rsid w:val="00E16BB7"/>
    <w:rsid w:val="00E17131"/>
    <w:rsid w:val="00E21B81"/>
    <w:rsid w:val="00E236CF"/>
    <w:rsid w:val="00E23A03"/>
    <w:rsid w:val="00E24C22"/>
    <w:rsid w:val="00E264CC"/>
    <w:rsid w:val="00E41AAA"/>
    <w:rsid w:val="00E4409F"/>
    <w:rsid w:val="00E53139"/>
    <w:rsid w:val="00E536C8"/>
    <w:rsid w:val="00E54DDB"/>
    <w:rsid w:val="00E6208C"/>
    <w:rsid w:val="00E630D8"/>
    <w:rsid w:val="00E636AE"/>
    <w:rsid w:val="00E65DBB"/>
    <w:rsid w:val="00E67156"/>
    <w:rsid w:val="00E7029A"/>
    <w:rsid w:val="00E725E2"/>
    <w:rsid w:val="00E72C8A"/>
    <w:rsid w:val="00E757E0"/>
    <w:rsid w:val="00E76EF0"/>
    <w:rsid w:val="00E81CDE"/>
    <w:rsid w:val="00E86D70"/>
    <w:rsid w:val="00E91686"/>
    <w:rsid w:val="00E919DE"/>
    <w:rsid w:val="00E96B27"/>
    <w:rsid w:val="00EA12A6"/>
    <w:rsid w:val="00EA1759"/>
    <w:rsid w:val="00EA1787"/>
    <w:rsid w:val="00EA407E"/>
    <w:rsid w:val="00EB1059"/>
    <w:rsid w:val="00EB26AB"/>
    <w:rsid w:val="00EC084A"/>
    <w:rsid w:val="00EC18FB"/>
    <w:rsid w:val="00EC3C1E"/>
    <w:rsid w:val="00EC4190"/>
    <w:rsid w:val="00ED3F12"/>
    <w:rsid w:val="00ED3FCC"/>
    <w:rsid w:val="00ED5760"/>
    <w:rsid w:val="00ED6C98"/>
    <w:rsid w:val="00ED76EC"/>
    <w:rsid w:val="00EE03F1"/>
    <w:rsid w:val="00EE1FF6"/>
    <w:rsid w:val="00EE2614"/>
    <w:rsid w:val="00EE4F38"/>
    <w:rsid w:val="00EE6AAF"/>
    <w:rsid w:val="00EF1744"/>
    <w:rsid w:val="00EF1EA0"/>
    <w:rsid w:val="00EF2F24"/>
    <w:rsid w:val="00EF326E"/>
    <w:rsid w:val="00EF3D28"/>
    <w:rsid w:val="00F018CA"/>
    <w:rsid w:val="00F0487D"/>
    <w:rsid w:val="00F07303"/>
    <w:rsid w:val="00F07485"/>
    <w:rsid w:val="00F155F4"/>
    <w:rsid w:val="00F1561E"/>
    <w:rsid w:val="00F20838"/>
    <w:rsid w:val="00F242EE"/>
    <w:rsid w:val="00F24474"/>
    <w:rsid w:val="00F24F30"/>
    <w:rsid w:val="00F25294"/>
    <w:rsid w:val="00F26463"/>
    <w:rsid w:val="00F3073D"/>
    <w:rsid w:val="00F4323D"/>
    <w:rsid w:val="00F513BD"/>
    <w:rsid w:val="00F54555"/>
    <w:rsid w:val="00F545CD"/>
    <w:rsid w:val="00F54FC3"/>
    <w:rsid w:val="00F64F6D"/>
    <w:rsid w:val="00F6552B"/>
    <w:rsid w:val="00F70F4C"/>
    <w:rsid w:val="00F71338"/>
    <w:rsid w:val="00F7172B"/>
    <w:rsid w:val="00F800F9"/>
    <w:rsid w:val="00F807A6"/>
    <w:rsid w:val="00F85E16"/>
    <w:rsid w:val="00F869E0"/>
    <w:rsid w:val="00F91027"/>
    <w:rsid w:val="00F91E7C"/>
    <w:rsid w:val="00F950E7"/>
    <w:rsid w:val="00FA2649"/>
    <w:rsid w:val="00FA7B66"/>
    <w:rsid w:val="00FB5CFC"/>
    <w:rsid w:val="00FB5E7B"/>
    <w:rsid w:val="00FC1163"/>
    <w:rsid w:val="00FC17C4"/>
    <w:rsid w:val="00FC2478"/>
    <w:rsid w:val="00FC4551"/>
    <w:rsid w:val="00FC5D44"/>
    <w:rsid w:val="00FC6645"/>
    <w:rsid w:val="00FD0DDA"/>
    <w:rsid w:val="00FD3167"/>
    <w:rsid w:val="00FD4813"/>
    <w:rsid w:val="00FD7161"/>
    <w:rsid w:val="00FE0D96"/>
    <w:rsid w:val="00FE2340"/>
    <w:rsid w:val="00FE2DB7"/>
    <w:rsid w:val="00FE339B"/>
    <w:rsid w:val="00FF13F4"/>
    <w:rsid w:val="00FF3D56"/>
    <w:rsid w:val="00FF41D6"/>
    <w:rsid w:val="00FF5ADC"/>
    <w:rsid w:val="00FF6CB9"/>
    <w:rsid w:val="00FF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5:chartTrackingRefBased/>
  <w15:docId w15:val="{16B4279C-B320-4B7C-9453-611EBE04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A0F"/>
    <w:pPr>
      <w:spacing w:line="259" w:lineRule="auto"/>
    </w:pPr>
    <w:rPr>
      <w:rFonts w:ascii="Arial" w:hAnsi="Arial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50B"/>
    <w:pPr>
      <w:keepNext/>
      <w:keepLines/>
      <w:numPr>
        <w:numId w:val="40"/>
      </w:numPr>
      <w:spacing w:before="240" w:line="192" w:lineRule="auto"/>
      <w:outlineLvl w:val="0"/>
    </w:pPr>
    <w:rPr>
      <w:rFonts w:ascii="Arial Narrow Bold" w:eastAsia="Times New Roman" w:hAnsi="Arial Narrow Bold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50B"/>
    <w:pPr>
      <w:keepNext/>
      <w:keepLines/>
      <w:numPr>
        <w:ilvl w:val="1"/>
        <w:numId w:val="40"/>
      </w:numPr>
      <w:spacing w:before="40" w:line="216" w:lineRule="auto"/>
      <w:outlineLvl w:val="1"/>
    </w:pPr>
    <w:rPr>
      <w:rFonts w:ascii="Arial Narrow Bold" w:eastAsia="Times New Roman" w:hAnsi="Arial Narrow Bold"/>
      <w:b/>
      <w:cap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06CB"/>
    <w:pPr>
      <w:keepNext/>
      <w:keepLines/>
      <w:numPr>
        <w:ilvl w:val="2"/>
        <w:numId w:val="40"/>
      </w:numPr>
      <w:spacing w:before="40"/>
      <w:outlineLvl w:val="2"/>
    </w:pPr>
    <w:rPr>
      <w:rFonts w:eastAsia="Times New Roman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452A5A"/>
    <w:pPr>
      <w:keepNext/>
      <w:keepLines/>
      <w:numPr>
        <w:ilvl w:val="3"/>
        <w:numId w:val="40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452A5A"/>
    <w:pPr>
      <w:keepNext/>
      <w:keepLines/>
      <w:numPr>
        <w:ilvl w:val="4"/>
        <w:numId w:val="40"/>
      </w:numPr>
      <w:spacing w:before="4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nhideWhenUsed/>
    <w:qFormat/>
    <w:rsid w:val="00706D86"/>
    <w:pPr>
      <w:keepNext/>
      <w:keepLines/>
      <w:numPr>
        <w:ilvl w:val="5"/>
        <w:numId w:val="40"/>
      </w:numPr>
      <w:spacing w:before="40"/>
      <w:outlineLvl w:val="5"/>
    </w:pPr>
    <w:rPr>
      <w:rFonts w:asciiTheme="minorHAnsi" w:eastAsiaTheme="majorEastAsia" w:hAnsiTheme="minorHAnsi" w:cstheme="majorBidi"/>
      <w:b/>
    </w:rPr>
  </w:style>
  <w:style w:type="paragraph" w:styleId="Heading7">
    <w:name w:val="heading 7"/>
    <w:basedOn w:val="Normal"/>
    <w:next w:val="Normal"/>
    <w:link w:val="Heading7Char"/>
    <w:unhideWhenUsed/>
    <w:qFormat/>
    <w:rsid w:val="00452A5A"/>
    <w:pPr>
      <w:keepNext/>
      <w:keepLines/>
      <w:numPr>
        <w:ilvl w:val="6"/>
        <w:numId w:val="40"/>
      </w:numPr>
      <w:spacing w:before="40"/>
      <w:outlineLvl w:val="6"/>
    </w:pPr>
    <w:rPr>
      <w:rFonts w:eastAsiaTheme="majorEastAsia" w:cstheme="majorBidi"/>
      <w:iCs/>
      <w:color w:val="DE411B"/>
    </w:rPr>
  </w:style>
  <w:style w:type="paragraph" w:styleId="Heading8">
    <w:name w:val="heading 8"/>
    <w:basedOn w:val="Normal"/>
    <w:next w:val="Normal"/>
    <w:link w:val="Heading8Char"/>
    <w:unhideWhenUsed/>
    <w:qFormat/>
    <w:rsid w:val="00452A5A"/>
    <w:pPr>
      <w:keepNext/>
      <w:keepLines/>
      <w:numPr>
        <w:ilvl w:val="7"/>
        <w:numId w:val="40"/>
      </w:numPr>
      <w:spacing w:before="40"/>
      <w:outlineLvl w:val="7"/>
    </w:pPr>
    <w:rPr>
      <w:rFonts w:eastAsiaTheme="majorEastAsia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452A5A"/>
    <w:pPr>
      <w:keepNext/>
      <w:keepLines/>
      <w:numPr>
        <w:ilvl w:val="8"/>
        <w:numId w:val="40"/>
      </w:numPr>
      <w:spacing w:before="40"/>
      <w:outlineLvl w:val="8"/>
    </w:pPr>
    <w:rPr>
      <w:rFonts w:eastAsiaTheme="majorEastAsia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0E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F950E7"/>
    <w:rPr>
      <w:color w:val="4A4E52"/>
    </w:rPr>
  </w:style>
  <w:style w:type="paragraph" w:styleId="Footer">
    <w:name w:val="footer"/>
    <w:basedOn w:val="Normal"/>
    <w:link w:val="FooterChar"/>
    <w:uiPriority w:val="99"/>
    <w:unhideWhenUsed/>
    <w:rsid w:val="00301E3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301E3D"/>
    <w:rPr>
      <w:rFonts w:ascii="Arial" w:hAnsi="Arial"/>
      <w:sz w:val="22"/>
      <w:szCs w:val="22"/>
      <w:lang w:val="en-GB"/>
    </w:rPr>
  </w:style>
  <w:style w:type="table" w:styleId="TableGrid">
    <w:name w:val="Table Grid"/>
    <w:basedOn w:val="TableNormal"/>
    <w:rsid w:val="00F95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uiPriority w:val="32"/>
    <w:qFormat/>
    <w:rsid w:val="00552351"/>
    <w:rPr>
      <w:rFonts w:ascii="Arial Narrow" w:hAnsi="Arial Narrow"/>
      <w:b/>
      <w:bCs/>
      <w:smallCaps/>
      <w:color w:val="DC5C2B"/>
      <w:spacing w:val="5"/>
    </w:rPr>
  </w:style>
  <w:style w:type="character" w:styleId="IntenseEmphasis">
    <w:name w:val="Intense Emphasis"/>
    <w:uiPriority w:val="21"/>
    <w:qFormat/>
    <w:rsid w:val="00552351"/>
    <w:rPr>
      <w:rFonts w:ascii="Arial Narrow" w:hAnsi="Arial Narrow"/>
      <w:b/>
      <w:i w:val="0"/>
      <w:iCs/>
      <w:color w:val="DC5C2B"/>
      <w:sz w:val="28"/>
    </w:rPr>
  </w:style>
  <w:style w:type="paragraph" w:customStyle="1" w:styleId="PageNumbers">
    <w:name w:val="Page Numbers"/>
    <w:basedOn w:val="Footer"/>
    <w:link w:val="PageNumbersChar"/>
    <w:qFormat/>
    <w:rsid w:val="00791216"/>
    <w:rPr>
      <w:b/>
      <w:color w:val="FFFFFF"/>
      <w:sz w:val="24"/>
    </w:rPr>
  </w:style>
  <w:style w:type="character" w:styleId="SubtleReference">
    <w:name w:val="Subtle Reference"/>
    <w:uiPriority w:val="31"/>
    <w:qFormat/>
    <w:rsid w:val="00552351"/>
    <w:rPr>
      <w:rFonts w:ascii="Arial Narrow" w:hAnsi="Arial Narrow"/>
      <w:smallCaps/>
      <w:color w:val="4A4E52"/>
      <w:sz w:val="20"/>
    </w:rPr>
  </w:style>
  <w:style w:type="character" w:customStyle="1" w:styleId="PageNumbersChar">
    <w:name w:val="Page Numbers Char"/>
    <w:link w:val="PageNumbers"/>
    <w:rsid w:val="00791216"/>
    <w:rPr>
      <w:rFonts w:ascii="Arial" w:hAnsi="Arial"/>
      <w:b/>
      <w:color w:val="FFFFFF"/>
      <w:sz w:val="24"/>
      <w:szCs w:val="22"/>
      <w:lang w:val="en-GB"/>
    </w:rPr>
  </w:style>
  <w:style w:type="character" w:styleId="SubtleEmphasis">
    <w:name w:val="Subtle Emphasis"/>
    <w:uiPriority w:val="19"/>
    <w:qFormat/>
    <w:rsid w:val="00452A5A"/>
    <w:rPr>
      <w:rFonts w:ascii="Arial Narrow" w:hAnsi="Arial Narrow"/>
      <w:i w:val="0"/>
      <w:iCs/>
      <w:color w:val="auto"/>
      <w:sz w:val="20"/>
    </w:rPr>
  </w:style>
  <w:style w:type="character" w:styleId="Strong">
    <w:name w:val="Strong"/>
    <w:qFormat/>
    <w:rsid w:val="00452A5A"/>
    <w:rPr>
      <w:b/>
      <w:bCs/>
      <w:color w:val="000000" w:themeColor="text1"/>
      <w:sz w:val="20"/>
    </w:rPr>
  </w:style>
  <w:style w:type="paragraph" w:styleId="Title">
    <w:name w:val="Title"/>
    <w:basedOn w:val="Normal"/>
    <w:next w:val="Normal"/>
    <w:link w:val="TitleChar"/>
    <w:qFormat/>
    <w:rsid w:val="003115A0"/>
    <w:pPr>
      <w:spacing w:line="192" w:lineRule="auto"/>
      <w:contextualSpacing/>
      <w:jc w:val="right"/>
    </w:pPr>
    <w:rPr>
      <w:rFonts w:ascii="Arial Narrow" w:eastAsia="Times New Roman" w:hAnsi="Arial Narrow"/>
      <w:b/>
      <w:caps/>
      <w:spacing w:val="-10"/>
      <w:kern w:val="28"/>
      <w:sz w:val="80"/>
      <w:szCs w:val="56"/>
    </w:rPr>
  </w:style>
  <w:style w:type="character" w:customStyle="1" w:styleId="TitleChar">
    <w:name w:val="Title Char"/>
    <w:link w:val="Title"/>
    <w:rsid w:val="003115A0"/>
    <w:rPr>
      <w:rFonts w:ascii="Arial Narrow" w:eastAsia="Times New Roman" w:hAnsi="Arial Narrow"/>
      <w:b/>
      <w:caps/>
      <w:spacing w:val="-10"/>
      <w:kern w:val="28"/>
      <w:sz w:val="80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D25"/>
    <w:pPr>
      <w:numPr>
        <w:ilvl w:val="1"/>
      </w:numPr>
      <w:spacing w:line="216" w:lineRule="auto"/>
      <w:jc w:val="right"/>
    </w:pPr>
    <w:rPr>
      <w:rFonts w:ascii="Arial Narrow Bold" w:eastAsia="Times New Roman" w:hAnsi="Arial Narrow Bold"/>
      <w:b/>
      <w:caps/>
      <w:spacing w:val="15"/>
      <w:sz w:val="40"/>
    </w:rPr>
  </w:style>
  <w:style w:type="character" w:customStyle="1" w:styleId="SubtitleChar">
    <w:name w:val="Subtitle Char"/>
    <w:link w:val="Subtitle"/>
    <w:uiPriority w:val="11"/>
    <w:rsid w:val="00A21D25"/>
    <w:rPr>
      <w:rFonts w:ascii="Arial Narrow Bold" w:eastAsia="Times New Roman" w:hAnsi="Arial Narrow Bold"/>
      <w:b/>
      <w:caps/>
      <w:spacing w:val="15"/>
      <w:sz w:val="40"/>
      <w:szCs w:val="22"/>
      <w:lang w:val="en-GB"/>
    </w:rPr>
  </w:style>
  <w:style w:type="paragraph" w:customStyle="1" w:styleId="Brief">
    <w:name w:val="Brief"/>
    <w:basedOn w:val="Normal"/>
    <w:link w:val="BriefChar"/>
    <w:qFormat/>
    <w:rsid w:val="00F545CD"/>
    <w:pPr>
      <w:jc w:val="right"/>
    </w:pPr>
    <w:rPr>
      <w:sz w:val="28"/>
    </w:rPr>
  </w:style>
  <w:style w:type="character" w:customStyle="1" w:styleId="Heading1Char">
    <w:name w:val="Heading 1 Char"/>
    <w:link w:val="Heading1"/>
    <w:uiPriority w:val="9"/>
    <w:rsid w:val="007A150B"/>
    <w:rPr>
      <w:rFonts w:ascii="Arial Narrow Bold" w:eastAsia="Times New Roman" w:hAnsi="Arial Narrow Bold"/>
      <w:b/>
      <w:caps/>
      <w:sz w:val="36"/>
      <w:szCs w:val="32"/>
      <w:lang w:val="en-GB"/>
    </w:rPr>
  </w:style>
  <w:style w:type="character" w:customStyle="1" w:styleId="BriefChar">
    <w:name w:val="Brief Char"/>
    <w:link w:val="Brief"/>
    <w:rsid w:val="00F545CD"/>
    <w:rPr>
      <w:color w:val="4A4E52"/>
      <w:sz w:val="28"/>
    </w:rPr>
  </w:style>
  <w:style w:type="character" w:customStyle="1" w:styleId="Heading2Char">
    <w:name w:val="Heading 2 Char"/>
    <w:link w:val="Heading2"/>
    <w:uiPriority w:val="9"/>
    <w:rsid w:val="007A150B"/>
    <w:rPr>
      <w:rFonts w:ascii="Arial Narrow Bold" w:eastAsia="Times New Roman" w:hAnsi="Arial Narrow Bold"/>
      <w:b/>
      <w:caps/>
      <w:sz w:val="30"/>
      <w:szCs w:val="26"/>
      <w:lang w:val="en-GB"/>
    </w:rPr>
  </w:style>
  <w:style w:type="character" w:customStyle="1" w:styleId="Heading3Char">
    <w:name w:val="Heading 3 Char"/>
    <w:link w:val="Heading3"/>
    <w:uiPriority w:val="9"/>
    <w:rsid w:val="006506CB"/>
    <w:rPr>
      <w:rFonts w:ascii="Arial" w:eastAsia="Times New Roman" w:hAnsi="Arial"/>
      <w:b/>
      <w:sz w:val="26"/>
      <w:szCs w:val="24"/>
      <w:lang w:val="en-GB"/>
    </w:rPr>
  </w:style>
  <w:style w:type="paragraph" w:styleId="ListBullet">
    <w:name w:val="List Bullet"/>
    <w:basedOn w:val="Normal"/>
    <w:uiPriority w:val="99"/>
    <w:unhideWhenUsed/>
    <w:qFormat/>
    <w:rsid w:val="000B7A0F"/>
    <w:pPr>
      <w:numPr>
        <w:numId w:val="1"/>
      </w:numPr>
      <w:ind w:left="432" w:hanging="288"/>
      <w:contextualSpacing/>
    </w:pPr>
  </w:style>
  <w:style w:type="paragraph" w:styleId="ListBullet2">
    <w:name w:val="List Bullet 2"/>
    <w:basedOn w:val="Normal"/>
    <w:uiPriority w:val="99"/>
    <w:unhideWhenUsed/>
    <w:qFormat/>
    <w:rsid w:val="006B3E80"/>
    <w:pPr>
      <w:numPr>
        <w:numId w:val="2"/>
      </w:numPr>
      <w:contextualSpacing/>
    </w:pPr>
  </w:style>
  <w:style w:type="table" w:customStyle="1" w:styleId="GridTable5Dark-Accent31">
    <w:name w:val="Grid Table 5 Dark - Accent 31"/>
    <w:basedOn w:val="TableNormal"/>
    <w:uiPriority w:val="50"/>
    <w:rsid w:val="00D16076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1F1F2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DBEC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DBEC0"/>
      </w:tcPr>
    </w:tblStylePr>
    <w:tblStylePr w:type="band1Vert">
      <w:tblPr/>
      <w:tcPr>
        <w:shd w:val="clear" w:color="auto" w:fill="E4E4E5"/>
      </w:tcPr>
    </w:tblStylePr>
    <w:tblStylePr w:type="band1Horz">
      <w:tblPr/>
      <w:tcPr>
        <w:shd w:val="clear" w:color="auto" w:fill="E4E4E5"/>
      </w:tcPr>
    </w:tblStylePr>
  </w:style>
  <w:style w:type="table" w:customStyle="1" w:styleId="Endava">
    <w:name w:val="Endava"/>
    <w:basedOn w:val="TableNormal"/>
    <w:uiPriority w:val="99"/>
    <w:rsid w:val="001C3A6B"/>
    <w:tblPr/>
  </w:style>
  <w:style w:type="table" w:customStyle="1" w:styleId="ListTable1Light1">
    <w:name w:val="List Table 1 Light1"/>
    <w:basedOn w:val="TableNormal"/>
    <w:uiPriority w:val="46"/>
    <w:rsid w:val="009A609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949A"/>
        </w:tcBorders>
      </w:tcPr>
    </w:tblStylePr>
    <w:tblStylePr w:type="lastRow">
      <w:rPr>
        <w:b/>
        <w:bCs/>
      </w:rPr>
      <w:tblPr/>
      <w:tcPr>
        <w:tcBorders>
          <w:top w:val="single" w:sz="4" w:space="0" w:color="8F949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BDD"/>
      </w:tcPr>
    </w:tblStylePr>
    <w:tblStylePr w:type="band1Horz">
      <w:tblPr/>
      <w:tcPr>
        <w:shd w:val="clear" w:color="auto" w:fill="D9DBDD"/>
      </w:tcPr>
    </w:tblStylePr>
  </w:style>
  <w:style w:type="paragraph" w:customStyle="1" w:styleId="Tableheader">
    <w:name w:val="Table header"/>
    <w:basedOn w:val="Normal"/>
    <w:link w:val="TableheaderChar"/>
    <w:qFormat/>
    <w:rsid w:val="00AF0C0F"/>
    <w:pPr>
      <w:spacing w:line="240" w:lineRule="auto"/>
    </w:pPr>
    <w:rPr>
      <w:b/>
      <w:bCs/>
      <w:color w:val="FFFFFF"/>
    </w:rPr>
  </w:style>
  <w:style w:type="paragraph" w:customStyle="1" w:styleId="Tablename">
    <w:name w:val="Table name"/>
    <w:basedOn w:val="Normal"/>
    <w:link w:val="TablenameChar"/>
    <w:qFormat/>
    <w:rsid w:val="00AF0C0F"/>
    <w:rPr>
      <w:sz w:val="30"/>
      <w:szCs w:val="30"/>
    </w:rPr>
  </w:style>
  <w:style w:type="character" w:customStyle="1" w:styleId="TableheaderChar">
    <w:name w:val="Table header Char"/>
    <w:link w:val="Tableheader"/>
    <w:rsid w:val="00AF0C0F"/>
    <w:rPr>
      <w:rFonts w:ascii="Calibri" w:hAnsi="Calibri"/>
      <w:b/>
      <w:bCs/>
      <w:color w:val="FFFFF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3A"/>
    <w:pPr>
      <w:pBdr>
        <w:top w:val="single" w:sz="4" w:space="10" w:color="DE5C2B"/>
        <w:bottom w:val="single" w:sz="4" w:space="10" w:color="DE5C2B"/>
      </w:pBdr>
      <w:spacing w:before="360" w:after="360"/>
      <w:ind w:left="864" w:right="864"/>
      <w:jc w:val="center"/>
    </w:pPr>
    <w:rPr>
      <w:b/>
      <w:iCs/>
      <w:sz w:val="44"/>
    </w:rPr>
  </w:style>
  <w:style w:type="character" w:customStyle="1" w:styleId="TablenameChar">
    <w:name w:val="Table name Char"/>
    <w:link w:val="Tablename"/>
    <w:rsid w:val="00AF0C0F"/>
    <w:rPr>
      <w:color w:val="4A4E52"/>
      <w:sz w:val="30"/>
      <w:szCs w:val="30"/>
    </w:rPr>
  </w:style>
  <w:style w:type="character" w:customStyle="1" w:styleId="IntenseQuoteChar">
    <w:name w:val="Intense Quote Char"/>
    <w:link w:val="IntenseQuote"/>
    <w:uiPriority w:val="30"/>
    <w:rsid w:val="00604F3A"/>
    <w:rPr>
      <w:b/>
      <w:iCs/>
      <w:color w:val="4A4E52"/>
      <w:sz w:val="44"/>
    </w:rPr>
  </w:style>
  <w:style w:type="paragraph" w:styleId="Quote">
    <w:name w:val="Quote"/>
    <w:basedOn w:val="Normal"/>
    <w:next w:val="Normal"/>
    <w:link w:val="QuoteChar"/>
    <w:uiPriority w:val="29"/>
    <w:qFormat/>
    <w:rsid w:val="00552351"/>
    <w:pPr>
      <w:spacing w:before="200"/>
      <w:ind w:left="864" w:right="864"/>
      <w:jc w:val="center"/>
    </w:pPr>
    <w:rPr>
      <w:b/>
      <w:iCs/>
      <w:sz w:val="32"/>
    </w:rPr>
  </w:style>
  <w:style w:type="character" w:customStyle="1" w:styleId="QuoteChar">
    <w:name w:val="Quote Char"/>
    <w:link w:val="Quote"/>
    <w:uiPriority w:val="29"/>
    <w:rsid w:val="00552351"/>
    <w:rPr>
      <w:rFonts w:ascii="Arial Narrow" w:hAnsi="Arial Narrow"/>
      <w:b/>
      <w:iCs/>
      <w:sz w:val="32"/>
      <w:szCs w:val="22"/>
      <w:lang w:val="en-GB"/>
    </w:rPr>
  </w:style>
  <w:style w:type="character" w:styleId="PlaceholderText">
    <w:name w:val="Placeholder Text"/>
    <w:uiPriority w:val="99"/>
    <w:semiHidden/>
    <w:rsid w:val="004E6E50"/>
    <w:rPr>
      <w:color w:val="808080"/>
    </w:rPr>
  </w:style>
  <w:style w:type="paragraph" w:customStyle="1" w:styleId="Summarytext">
    <w:name w:val="Summary text"/>
    <w:basedOn w:val="Normal"/>
    <w:next w:val="Normal"/>
    <w:link w:val="SummarytextChar"/>
    <w:qFormat/>
    <w:rsid w:val="00452A5A"/>
    <w:pPr>
      <w:spacing w:line="240" w:lineRule="auto"/>
      <w:jc w:val="both"/>
    </w:pPr>
    <w:rPr>
      <w:rFonts w:eastAsia="Times New Roman"/>
      <w:noProof/>
      <w:color w:val="DE411B"/>
      <w:sz w:val="28"/>
      <w:szCs w:val="28"/>
      <w:lang w:val="en-US"/>
    </w:rPr>
  </w:style>
  <w:style w:type="character" w:customStyle="1" w:styleId="SummarytextChar">
    <w:name w:val="Summary text Char"/>
    <w:link w:val="Summarytext"/>
    <w:rsid w:val="00452A5A"/>
    <w:rPr>
      <w:rFonts w:ascii="Arial Narrow" w:eastAsia="Times New Roman" w:hAnsi="Arial Narrow"/>
      <w:noProof/>
      <w:color w:val="DE411B"/>
      <w:sz w:val="28"/>
      <w:szCs w:val="28"/>
    </w:rPr>
  </w:style>
  <w:style w:type="paragraph" w:styleId="ListParagraph">
    <w:name w:val="List Paragraph"/>
    <w:basedOn w:val="Normal"/>
    <w:uiPriority w:val="34"/>
    <w:qFormat/>
    <w:rsid w:val="009837C7"/>
    <w:pPr>
      <w:ind w:left="720"/>
      <w:contextualSpacing/>
    </w:pPr>
  </w:style>
  <w:style w:type="paragraph" w:customStyle="1" w:styleId="ChapterSubtitle">
    <w:name w:val="Chapter Subtitle"/>
    <w:basedOn w:val="Subtitle"/>
    <w:link w:val="ChapterSubtitleChar"/>
    <w:qFormat/>
    <w:rsid w:val="007A150B"/>
    <w:pPr>
      <w:spacing w:line="240" w:lineRule="auto"/>
      <w:jc w:val="both"/>
    </w:pPr>
    <w:rPr>
      <w:iCs/>
      <w:noProof/>
      <w:color w:val="DE411B"/>
      <w:sz w:val="22"/>
      <w:szCs w:val="24"/>
      <w:lang w:val="en-US"/>
    </w:rPr>
  </w:style>
  <w:style w:type="character" w:customStyle="1" w:styleId="ChapterSubtitleChar">
    <w:name w:val="Chapter Subtitle Char"/>
    <w:link w:val="ChapterSubtitle"/>
    <w:rsid w:val="007A150B"/>
    <w:rPr>
      <w:rFonts w:ascii="Arial Narrow Bold" w:eastAsia="Times New Roman" w:hAnsi="Arial Narrow Bold"/>
      <w:b/>
      <w:iCs/>
      <w:caps/>
      <w:noProof/>
      <w:color w:val="DE411B"/>
      <w:spacing w:val="15"/>
      <w:sz w:val="22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FC5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310">
    <w:name w:val="Grid Table 5 Dark - Accent 31"/>
    <w:basedOn w:val="TableNormal"/>
    <w:uiPriority w:val="50"/>
    <w:rsid w:val="00E4409F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1F1F2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DBEC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DBEC0"/>
      </w:tcPr>
    </w:tblStylePr>
    <w:tblStylePr w:type="band1Vert">
      <w:tblPr/>
      <w:tcPr>
        <w:shd w:val="clear" w:color="auto" w:fill="E4E4E5"/>
      </w:tcPr>
    </w:tblStylePr>
    <w:tblStylePr w:type="band1Horz">
      <w:tblPr/>
      <w:tcPr>
        <w:shd w:val="clear" w:color="auto" w:fill="E4E4E5"/>
      </w:tcPr>
    </w:tblStylePr>
  </w:style>
  <w:style w:type="table" w:customStyle="1" w:styleId="ListTable1Light10">
    <w:name w:val="List Table 1 Light1"/>
    <w:basedOn w:val="TableNormal"/>
    <w:uiPriority w:val="46"/>
    <w:rsid w:val="00E440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949A"/>
        </w:tcBorders>
      </w:tcPr>
    </w:tblStylePr>
    <w:tblStylePr w:type="lastRow">
      <w:rPr>
        <w:b/>
        <w:bCs/>
      </w:rPr>
      <w:tblPr/>
      <w:tcPr>
        <w:tcBorders>
          <w:top w:val="single" w:sz="4" w:space="0" w:color="8F949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BDD"/>
      </w:tcPr>
    </w:tblStylePr>
    <w:tblStylePr w:type="band1Horz">
      <w:tblPr/>
      <w:tcPr>
        <w:shd w:val="clear" w:color="auto" w:fill="D9DBDD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52351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52351"/>
    <w:rPr>
      <w:rFonts w:ascii="Arial Narrow" w:hAnsi="Arial Narrow" w:cs="Tahoma"/>
      <w:sz w:val="16"/>
      <w:szCs w:val="16"/>
      <w:lang w:val="en-GB"/>
    </w:rPr>
  </w:style>
  <w:style w:type="character" w:styleId="CommentReference">
    <w:name w:val="annotation reference"/>
    <w:uiPriority w:val="99"/>
    <w:semiHidden/>
    <w:unhideWhenUsed/>
    <w:rsid w:val="00CC7D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DE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C7DE8"/>
    <w:rPr>
      <w:color w:val="4A4E5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DE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C7DE8"/>
    <w:rPr>
      <w:b/>
      <w:bCs/>
      <w:color w:val="4A4E52"/>
      <w:lang w:eastAsia="en-US"/>
    </w:rPr>
  </w:style>
  <w:style w:type="paragraph" w:styleId="Revision">
    <w:name w:val="Revision"/>
    <w:hidden/>
    <w:uiPriority w:val="99"/>
    <w:semiHidden/>
    <w:rsid w:val="00CC7DE8"/>
    <w:rPr>
      <w:color w:val="4A4E52"/>
      <w:sz w:val="22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52A5A"/>
    <w:rPr>
      <w:rFonts w:ascii="Arial Narrow" w:eastAsiaTheme="majorEastAsia" w:hAnsi="Arial Narrow" w:cstheme="majorBidi"/>
      <w:b/>
      <w:iCs/>
      <w:sz w:val="22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A5A"/>
    <w:rPr>
      <w:rFonts w:ascii="Arial Narrow" w:eastAsiaTheme="majorEastAsia" w:hAnsi="Arial Narrow" w:cstheme="majorBidi"/>
      <w:b/>
      <w:sz w:val="22"/>
      <w:szCs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D86"/>
    <w:rPr>
      <w:rFonts w:asciiTheme="minorHAnsi" w:eastAsiaTheme="majorEastAsia" w:hAnsiTheme="minorHAnsi" w:cstheme="majorBidi"/>
      <w:b/>
      <w:color w:val="4A4E52"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A5A"/>
    <w:rPr>
      <w:rFonts w:ascii="Arial Narrow" w:eastAsiaTheme="majorEastAsia" w:hAnsi="Arial Narrow" w:cstheme="majorBidi"/>
      <w:iCs/>
      <w:color w:val="DE411B"/>
      <w:sz w:val="22"/>
      <w:szCs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A5A"/>
    <w:rPr>
      <w:rFonts w:ascii="Arial Narrow" w:eastAsiaTheme="majorEastAsia" w:hAnsi="Arial Narrow" w:cstheme="majorBidi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A5A"/>
    <w:rPr>
      <w:rFonts w:ascii="Arial Narrow" w:eastAsiaTheme="majorEastAsia" w:hAnsi="Arial Narrow" w:cstheme="majorBidi"/>
      <w:i/>
      <w:iCs/>
      <w:sz w:val="21"/>
      <w:szCs w:val="21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D86"/>
    <w:pPr>
      <w:spacing w:after="200" w:line="240" w:lineRule="auto"/>
    </w:pPr>
    <w:rPr>
      <w:i/>
      <w:iCs/>
      <w:sz w:val="18"/>
      <w:szCs w:val="18"/>
    </w:rPr>
  </w:style>
  <w:style w:type="paragraph" w:styleId="ListBullet3">
    <w:name w:val="List Bullet 3"/>
    <w:basedOn w:val="Normal"/>
    <w:uiPriority w:val="99"/>
    <w:unhideWhenUsed/>
    <w:rsid w:val="00B67006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E71A1"/>
    <w:pPr>
      <w:numPr>
        <w:numId w:val="0"/>
      </w:numPr>
      <w:spacing w:after="480"/>
      <w:outlineLvl w:val="9"/>
    </w:pPr>
    <w:rPr>
      <w:rFonts w:eastAsiaTheme="majorEastAsia" w:cstheme="majorBidi"/>
      <w:color w:val="000000" w:themeColor="text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B3564"/>
    <w:pPr>
      <w:tabs>
        <w:tab w:val="right" w:leader="dot" w:pos="9016"/>
      </w:tabs>
      <w:spacing w:after="100"/>
      <w:ind w:left="576" w:hanging="576"/>
    </w:pPr>
    <w:rPr>
      <w:rFonts w:ascii="Arial Narrow Bold" w:hAnsi="Arial Narrow Bold"/>
      <w:b/>
      <w:caps/>
      <w:noProof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7A150B"/>
    <w:pPr>
      <w:tabs>
        <w:tab w:val="left" w:pos="880"/>
        <w:tab w:val="right" w:leader="dot" w:pos="9016"/>
      </w:tabs>
      <w:spacing w:after="100"/>
      <w:ind w:left="576" w:hanging="576"/>
    </w:pPr>
    <w:rPr>
      <w:rFonts w:ascii="Arial Narrow" w:hAnsi="Arial Narrow"/>
      <w:b/>
      <w:caps/>
      <w:sz w:val="28"/>
    </w:rPr>
  </w:style>
  <w:style w:type="character" w:styleId="Hyperlink">
    <w:name w:val="Hyperlink"/>
    <w:basedOn w:val="DefaultParagraphFont"/>
    <w:uiPriority w:val="99"/>
    <w:unhideWhenUsed/>
    <w:rsid w:val="00470FA0"/>
    <w:rPr>
      <w:rFonts w:ascii="Arial Narrow" w:hAnsi="Arial Narrow"/>
      <w:color w:val="DE411B"/>
      <w:u w:val="single"/>
    </w:rPr>
  </w:style>
  <w:style w:type="paragraph" w:styleId="BlockText">
    <w:name w:val="Block Text"/>
    <w:basedOn w:val="Normal"/>
    <w:uiPriority w:val="99"/>
    <w:semiHidden/>
    <w:unhideWhenUsed/>
    <w:rsid w:val="00B90CB4"/>
    <w:pPr>
      <w:pBdr>
        <w:top w:val="single" w:sz="2" w:space="10" w:color="DE411B" w:themeColor="accent1" w:shadow="1" w:frame="1"/>
        <w:left w:val="single" w:sz="2" w:space="10" w:color="DE411B" w:themeColor="accent1" w:shadow="1" w:frame="1"/>
        <w:bottom w:val="single" w:sz="2" w:space="10" w:color="DE411B" w:themeColor="accent1" w:shadow="1" w:frame="1"/>
        <w:right w:val="single" w:sz="2" w:space="10" w:color="DE411B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</w:rPr>
  </w:style>
  <w:style w:type="paragraph" w:styleId="ListNumber">
    <w:name w:val="List Number"/>
    <w:basedOn w:val="Normal"/>
    <w:uiPriority w:val="99"/>
    <w:unhideWhenUsed/>
    <w:qFormat/>
    <w:rsid w:val="00470FA0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301E3D"/>
    <w:rPr>
      <w:rFonts w:ascii="Arial" w:hAnsi="Arial"/>
      <w:b/>
      <w:i w:val="0"/>
      <w:iCs/>
      <w:sz w:val="22"/>
    </w:rPr>
  </w:style>
  <w:style w:type="paragraph" w:styleId="List">
    <w:name w:val="List"/>
    <w:basedOn w:val="Normal"/>
    <w:uiPriority w:val="99"/>
    <w:unhideWhenUsed/>
    <w:rsid w:val="0023350A"/>
    <w:pPr>
      <w:ind w:left="360" w:hanging="360"/>
      <w:contextualSpacing/>
    </w:pPr>
  </w:style>
  <w:style w:type="paragraph" w:styleId="ListNumber2">
    <w:name w:val="List Number 2"/>
    <w:basedOn w:val="Normal"/>
    <w:uiPriority w:val="99"/>
    <w:unhideWhenUsed/>
    <w:rsid w:val="0023350A"/>
    <w:pPr>
      <w:numPr>
        <w:numId w:val="7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0A33A2"/>
    <w:pPr>
      <w:tabs>
        <w:tab w:val="left" w:pos="1320"/>
        <w:tab w:val="right" w:leader="dot" w:pos="9016"/>
      </w:tabs>
      <w:spacing w:after="100"/>
      <w:ind w:left="576" w:hanging="576"/>
    </w:pPr>
    <w:rPr>
      <w:b/>
    </w:rPr>
  </w:style>
  <w:style w:type="paragraph" w:styleId="TOC4">
    <w:name w:val="toc 4"/>
    <w:basedOn w:val="Normal"/>
    <w:next w:val="Normal"/>
    <w:autoRedefine/>
    <w:uiPriority w:val="39"/>
    <w:unhideWhenUsed/>
    <w:rsid w:val="007A150B"/>
    <w:pPr>
      <w:spacing w:after="100"/>
      <w:ind w:left="576"/>
    </w:pPr>
  </w:style>
  <w:style w:type="paragraph" w:customStyle="1" w:styleId="Heading2Numbering">
    <w:name w:val="Heading 2 Numbering"/>
    <w:basedOn w:val="Heading2"/>
    <w:link w:val="Heading2NumberingChar"/>
    <w:rsid w:val="00E91686"/>
    <w:pPr>
      <w:numPr>
        <w:numId w:val="15"/>
      </w:numPr>
    </w:pPr>
    <w:rPr>
      <w:caps w:val="0"/>
    </w:rPr>
  </w:style>
  <w:style w:type="paragraph" w:customStyle="1" w:styleId="Heading3Numbering">
    <w:name w:val="Heading 3 Numbering"/>
    <w:basedOn w:val="Heading3"/>
    <w:link w:val="Heading3NumberingChar"/>
    <w:qFormat/>
    <w:rsid w:val="00E91686"/>
    <w:pPr>
      <w:numPr>
        <w:numId w:val="35"/>
      </w:numPr>
    </w:pPr>
    <w:rPr>
      <w:rFonts w:ascii="Arial Narrow Bold" w:hAnsi="Arial Narrow Bold"/>
      <w:caps/>
    </w:rPr>
  </w:style>
  <w:style w:type="character" w:customStyle="1" w:styleId="Heading2NumberingChar">
    <w:name w:val="Heading 2 Numbering Char"/>
    <w:basedOn w:val="Heading2Char"/>
    <w:link w:val="Heading2Numbering"/>
    <w:rsid w:val="00E91686"/>
    <w:rPr>
      <w:rFonts w:ascii="Arial Narrow Bold" w:eastAsia="Times New Roman" w:hAnsi="Arial Narrow Bold"/>
      <w:b/>
      <w:caps w:val="0"/>
      <w:sz w:val="36"/>
      <w:szCs w:val="26"/>
      <w:lang w:val="en-GB"/>
    </w:rPr>
  </w:style>
  <w:style w:type="character" w:customStyle="1" w:styleId="Heading3NumberingChar">
    <w:name w:val="Heading 3 Numbering Char"/>
    <w:basedOn w:val="Heading3Char"/>
    <w:link w:val="Heading3Numbering"/>
    <w:rsid w:val="00E91686"/>
    <w:rPr>
      <w:rFonts w:ascii="Arial Narrow Bold" w:eastAsia="Times New Roman" w:hAnsi="Arial Narrow Bold" w:cs="Times New Roman"/>
      <w:b/>
      <w:caps/>
      <w:color w:val="4A4E52"/>
      <w:sz w:val="30"/>
      <w:szCs w:val="24"/>
      <w:lang w:val="en-GB"/>
    </w:rPr>
  </w:style>
  <w:style w:type="character" w:styleId="BookTitle">
    <w:name w:val="Book Title"/>
    <w:basedOn w:val="DefaultParagraphFont"/>
    <w:uiPriority w:val="33"/>
    <w:qFormat/>
    <w:rsid w:val="00552351"/>
    <w:rPr>
      <w:rFonts w:ascii="Arial Narrow" w:hAnsi="Arial Narrow"/>
      <w:b/>
      <w:bCs/>
      <w:i/>
      <w:iCs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5523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52351"/>
    <w:rPr>
      <w:rFonts w:ascii="Arial Narrow" w:hAnsi="Arial Narrow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52351"/>
    <w:rPr>
      <w:rFonts w:ascii="Arial Narrow" w:hAnsi="Arial Narrow"/>
      <w:color w:val="00000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470FA0"/>
    <w:rPr>
      <w:rFonts w:ascii="Arial Narrow" w:hAnsi="Arial Narrow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0FA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0FA0"/>
    <w:rPr>
      <w:rFonts w:ascii="Arial Narrow" w:hAnsi="Arial Narrow"/>
      <w:lang w:val="en-GB"/>
    </w:rPr>
  </w:style>
  <w:style w:type="character" w:styleId="HTMLAcronym">
    <w:name w:val="HTML Acronym"/>
    <w:basedOn w:val="DefaultParagraphFont"/>
    <w:uiPriority w:val="99"/>
    <w:semiHidden/>
    <w:unhideWhenUsed/>
    <w:rsid w:val="00470FA0"/>
    <w:rPr>
      <w:rFonts w:ascii="Arial Narrow" w:hAnsi="Arial Narrow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70FA0"/>
    <w:pPr>
      <w:spacing w:line="240" w:lineRule="auto"/>
      <w:ind w:left="22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70FA0"/>
    <w:rPr>
      <w:rFonts w:eastAsiaTheme="majorEastAsia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70FA0"/>
    <w:rPr>
      <w:rFonts w:ascii="Arial Narrow" w:hAnsi="Arial Narrow"/>
    </w:rPr>
  </w:style>
  <w:style w:type="paragraph" w:styleId="TOAHeading">
    <w:name w:val="toa heading"/>
    <w:basedOn w:val="Normal"/>
    <w:next w:val="Normal"/>
    <w:uiPriority w:val="99"/>
    <w:semiHidden/>
    <w:unhideWhenUsed/>
    <w:rsid w:val="0046585D"/>
    <w:pPr>
      <w:spacing w:before="120"/>
    </w:pPr>
    <w:rPr>
      <w:rFonts w:ascii="Arial Narrow Bold" w:eastAsiaTheme="majorEastAsia" w:hAnsi="Arial Narrow Bold" w:cstheme="majorBidi"/>
      <w:b/>
      <w:bCs/>
      <w:caps/>
      <w:color w:val="DE411B"/>
      <w:szCs w:val="24"/>
    </w:rPr>
  </w:style>
  <w:style w:type="table" w:styleId="ListTable3">
    <w:name w:val="List Table 3"/>
    <w:basedOn w:val="TableNormal"/>
    <w:uiPriority w:val="48"/>
    <w:rsid w:val="001B469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1B46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1B469A"/>
    <w:tblPr>
      <w:tblStyleRowBandSize w:val="1"/>
      <w:tblStyleColBandSize w:val="1"/>
      <w:tblBorders>
        <w:top w:val="single" w:sz="4" w:space="0" w:color="777D83" w:themeColor="accent5" w:themeTint="99"/>
        <w:left w:val="single" w:sz="4" w:space="0" w:color="777D83" w:themeColor="accent5" w:themeTint="99"/>
        <w:bottom w:val="single" w:sz="4" w:space="0" w:color="777D83" w:themeColor="accent5" w:themeTint="99"/>
        <w:right w:val="single" w:sz="4" w:space="0" w:color="777D83" w:themeColor="accent5" w:themeTint="99"/>
        <w:insideH w:val="single" w:sz="4" w:space="0" w:color="777D83" w:themeColor="accent5" w:themeTint="99"/>
        <w:insideV w:val="single" w:sz="4" w:space="0" w:color="777D8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2729" w:themeColor="accent5"/>
          <w:left w:val="single" w:sz="4" w:space="0" w:color="252729" w:themeColor="accent5"/>
          <w:bottom w:val="single" w:sz="4" w:space="0" w:color="252729" w:themeColor="accent5"/>
          <w:right w:val="single" w:sz="4" w:space="0" w:color="252729" w:themeColor="accent5"/>
          <w:insideH w:val="nil"/>
          <w:insideV w:val="nil"/>
        </w:tcBorders>
        <w:shd w:val="clear" w:color="auto" w:fill="252729" w:themeFill="accent5"/>
      </w:tcPr>
    </w:tblStylePr>
    <w:tblStylePr w:type="lastRow">
      <w:rPr>
        <w:b/>
        <w:bCs/>
      </w:rPr>
      <w:tblPr/>
      <w:tcPr>
        <w:tcBorders>
          <w:top w:val="double" w:sz="4" w:space="0" w:color="2527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3D6" w:themeFill="accent5" w:themeFillTint="33"/>
      </w:tcPr>
    </w:tblStylePr>
    <w:tblStylePr w:type="band1Horz">
      <w:tblPr/>
      <w:tcPr>
        <w:shd w:val="clear" w:color="auto" w:fill="D1D3D6" w:themeFill="accent5" w:themeFillTint="33"/>
      </w:tcPr>
    </w:tblStylePr>
  </w:style>
  <w:style w:type="table" w:styleId="GridTable4">
    <w:name w:val="Grid Table 4"/>
    <w:basedOn w:val="TableNormal"/>
    <w:uiPriority w:val="49"/>
    <w:rsid w:val="001B469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3">
    <w:name w:val="Grid Table 3 Accent 3"/>
    <w:basedOn w:val="TableNormal"/>
    <w:uiPriority w:val="48"/>
    <w:rsid w:val="001B469A"/>
    <w:tblPr>
      <w:tblStyleRowBandSize w:val="1"/>
      <w:tblStyleColBandSize w:val="1"/>
      <w:tblBorders>
        <w:top w:val="single" w:sz="4" w:space="0" w:color="F1AD9D" w:themeColor="accent3" w:themeTint="99"/>
        <w:left w:val="single" w:sz="4" w:space="0" w:color="F1AD9D" w:themeColor="accent3" w:themeTint="99"/>
        <w:bottom w:val="single" w:sz="4" w:space="0" w:color="F1AD9D" w:themeColor="accent3" w:themeTint="99"/>
        <w:right w:val="single" w:sz="4" w:space="0" w:color="F1AD9D" w:themeColor="accent3" w:themeTint="99"/>
        <w:insideH w:val="single" w:sz="4" w:space="0" w:color="F1AD9D" w:themeColor="accent3" w:themeTint="99"/>
        <w:insideV w:val="single" w:sz="4" w:space="0" w:color="F1AD9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3DE" w:themeFill="accent3" w:themeFillTint="33"/>
      </w:tcPr>
    </w:tblStylePr>
    <w:tblStylePr w:type="band1Horz">
      <w:tblPr/>
      <w:tcPr>
        <w:shd w:val="clear" w:color="auto" w:fill="FAE3DE" w:themeFill="accent3" w:themeFillTint="33"/>
      </w:tcPr>
    </w:tblStylePr>
    <w:tblStylePr w:type="neCell">
      <w:tblPr/>
      <w:tcPr>
        <w:tcBorders>
          <w:bottom w:val="single" w:sz="4" w:space="0" w:color="F1AD9D" w:themeColor="accent3" w:themeTint="99"/>
        </w:tcBorders>
      </w:tcPr>
    </w:tblStylePr>
    <w:tblStylePr w:type="nwCell">
      <w:tblPr/>
      <w:tcPr>
        <w:tcBorders>
          <w:bottom w:val="single" w:sz="4" w:space="0" w:color="F1AD9D" w:themeColor="accent3" w:themeTint="99"/>
        </w:tcBorders>
      </w:tcPr>
    </w:tblStylePr>
    <w:tblStylePr w:type="seCell">
      <w:tblPr/>
      <w:tcPr>
        <w:tcBorders>
          <w:top w:val="single" w:sz="4" w:space="0" w:color="F1AD9D" w:themeColor="accent3" w:themeTint="99"/>
        </w:tcBorders>
      </w:tcPr>
    </w:tblStylePr>
    <w:tblStylePr w:type="swCell">
      <w:tblPr/>
      <w:tcPr>
        <w:tcBorders>
          <w:top w:val="single" w:sz="4" w:space="0" w:color="F1AD9D" w:themeColor="accent3" w:themeTint="99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B469A"/>
    <w:pPr>
      <w:spacing w:line="259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parpalac\Desktop\Word_long_document_template-WITH-NUMBERING-August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C8477ACF5054C649BA1D23C8347B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E57AE-51F0-4D04-AD38-4FBA87870E26}"/>
      </w:docPartPr>
      <w:docPartBody>
        <w:p w:rsidR="00AD1E69" w:rsidRDefault="00AD60ED">
          <w:pPr>
            <w:pStyle w:val="AC8477ACF5054C649BA1D23C8347BEDC"/>
          </w:pPr>
          <w:r w:rsidRPr="000E5698">
            <w:rPr>
              <w:rStyle w:val="PlaceholderText"/>
            </w:rPr>
            <w:t>[Title]</w:t>
          </w:r>
        </w:p>
      </w:docPartBody>
    </w:docPart>
    <w:docPart>
      <w:docPartPr>
        <w:name w:val="457B78D502154BD7B73F4A2DB76E2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2A087-363D-4359-B5E5-1F38034A65C9}"/>
      </w:docPartPr>
      <w:docPartBody>
        <w:p w:rsidR="00AD1E69" w:rsidRDefault="00AD60ED">
          <w:pPr>
            <w:pStyle w:val="457B78D502154BD7B73F4A2DB76E24D2"/>
          </w:pPr>
          <w:r w:rsidRPr="000E5698">
            <w:rPr>
              <w:rStyle w:val="PlaceholderText"/>
            </w:rPr>
            <w:t>Choose an item.</w:t>
          </w:r>
        </w:p>
      </w:docPartBody>
    </w:docPart>
    <w:docPart>
      <w:docPartPr>
        <w:name w:val="D06021ADC059497C84F55548BEA0F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C3EEE-21D8-476B-923D-61BC56D65C3D}"/>
      </w:docPartPr>
      <w:docPartBody>
        <w:p w:rsidR="00AD1E69" w:rsidRDefault="00AD60ED">
          <w:pPr>
            <w:pStyle w:val="D06021ADC059497C84F55548BEA0FE2C"/>
          </w:pPr>
          <w:r w:rsidRPr="000E5698">
            <w:rPr>
              <w:rStyle w:val="PlaceholderText"/>
            </w:rPr>
            <w:t>Choose an item.</w:t>
          </w:r>
        </w:p>
      </w:docPartBody>
    </w:docPart>
    <w:docPart>
      <w:docPartPr>
        <w:name w:val="7E0FED49BD08468D9DC5D8E0D3A99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DAD8E-B3AD-496B-AFF7-77C5AD72050D}"/>
      </w:docPartPr>
      <w:docPartBody>
        <w:p w:rsidR="00AD1E69" w:rsidRDefault="00AD60ED">
          <w:pPr>
            <w:pStyle w:val="7E0FED49BD08468D9DC5D8E0D3A99E19"/>
          </w:pPr>
          <w:r w:rsidRPr="000E5698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 Bold">
    <w:panose1 w:val="020B070602020203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0ED"/>
    <w:rsid w:val="000335B0"/>
    <w:rsid w:val="002839F3"/>
    <w:rsid w:val="003870AF"/>
    <w:rsid w:val="00590A86"/>
    <w:rsid w:val="00597337"/>
    <w:rsid w:val="007B5BFF"/>
    <w:rsid w:val="0080290D"/>
    <w:rsid w:val="008B2CC1"/>
    <w:rsid w:val="00A97B23"/>
    <w:rsid w:val="00AD1E69"/>
    <w:rsid w:val="00AD60ED"/>
    <w:rsid w:val="00C05021"/>
    <w:rsid w:val="00C9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Pr>
      <w:color w:val="808080"/>
    </w:rPr>
  </w:style>
  <w:style w:type="paragraph" w:customStyle="1" w:styleId="AC8477ACF5054C649BA1D23C8347BEDC">
    <w:name w:val="AC8477ACF5054C649BA1D23C8347BEDC"/>
  </w:style>
  <w:style w:type="paragraph" w:customStyle="1" w:styleId="D1F06F4543294C81996F414D085D00C1">
    <w:name w:val="D1F06F4543294C81996F414D085D00C1"/>
  </w:style>
  <w:style w:type="paragraph" w:customStyle="1" w:styleId="457B78D502154BD7B73F4A2DB76E24D2">
    <w:name w:val="457B78D502154BD7B73F4A2DB76E24D2"/>
  </w:style>
  <w:style w:type="paragraph" w:customStyle="1" w:styleId="4133A3CB276B4ED79F84BC3F57664A4C">
    <w:name w:val="4133A3CB276B4ED79F84BC3F57664A4C"/>
  </w:style>
  <w:style w:type="paragraph" w:customStyle="1" w:styleId="867AC24C80FD4507B69A27A0C9C7A2A3">
    <w:name w:val="867AC24C80FD4507B69A27A0C9C7A2A3"/>
  </w:style>
  <w:style w:type="paragraph" w:customStyle="1" w:styleId="606884AA17EB41BCAEA47BF49D0F6A87">
    <w:name w:val="606884AA17EB41BCAEA47BF49D0F6A87"/>
  </w:style>
  <w:style w:type="paragraph" w:customStyle="1" w:styleId="7AE108616FE3411FA8DAC46B97B3D411">
    <w:name w:val="7AE108616FE3411FA8DAC46B97B3D411"/>
  </w:style>
  <w:style w:type="paragraph" w:customStyle="1" w:styleId="B4487AB87A344B5088016A3C3D1638CA">
    <w:name w:val="B4487AB87A344B5088016A3C3D1638CA"/>
  </w:style>
  <w:style w:type="paragraph" w:customStyle="1" w:styleId="D06021ADC059497C84F55548BEA0FE2C">
    <w:name w:val="D06021ADC059497C84F55548BEA0FE2C"/>
  </w:style>
  <w:style w:type="paragraph" w:customStyle="1" w:styleId="7E0FED49BD08468D9DC5D8E0D3A99E19">
    <w:name w:val="7E0FED49BD08468D9DC5D8E0D3A99E19"/>
  </w:style>
  <w:style w:type="paragraph" w:customStyle="1" w:styleId="DCD93221DF99470EAAC4E1CE989ED73D">
    <w:name w:val="DCD93221DF99470EAAC4E1CE989ED7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ndava colors">
      <a:dk1>
        <a:srgbClr val="000000"/>
      </a:dk1>
      <a:lt1>
        <a:srgbClr val="FFFFFF"/>
      </a:lt1>
      <a:dk2>
        <a:srgbClr val="BDBEC0"/>
      </a:dk2>
      <a:lt2>
        <a:srgbClr val="FFFFFF"/>
      </a:lt2>
      <a:accent1>
        <a:srgbClr val="DE411B"/>
      </a:accent1>
      <a:accent2>
        <a:srgbClr val="000000"/>
      </a:accent2>
      <a:accent3>
        <a:srgbClr val="E8775C"/>
      </a:accent3>
      <a:accent4>
        <a:srgbClr val="7F878B"/>
      </a:accent4>
      <a:accent5>
        <a:srgbClr val="252729"/>
      </a:accent5>
      <a:accent6>
        <a:srgbClr val="000000"/>
      </a:accent6>
      <a:hlink>
        <a:srgbClr val="DF411C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e7e4dd7-87a7-44ed-a117-880e36b8a711">WMENFUZ2NZA5-29392445-565</_dlc_DocId>
    <_dlc_DocIdUrl xmlns="4e7e4dd7-87a7-44ed-a117-880e36b8a711">
      <Url>https://one.endava.com/Group/SalesAndMarketing/_layouts/15/DocIdRedir.aspx?ID=WMENFUZ2NZA5-29392445-565</Url>
      <Description>WMENFUZ2NZA5-29392445-565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FBAAD7C9E6E745B7FEE6CC7DC24E33" ma:contentTypeVersion="0" ma:contentTypeDescription="Create a new document." ma:contentTypeScope="" ma:versionID="bcc4530fba5faa5e1c6226d6341d4ae9">
  <xsd:schema xmlns:xsd="http://www.w3.org/2001/XMLSchema" xmlns:xs="http://www.w3.org/2001/XMLSchema" xmlns:p="http://schemas.microsoft.com/office/2006/metadata/properties" xmlns:ns2="4e7e4dd7-87a7-44ed-a117-880e36b8a711" targetNamespace="http://schemas.microsoft.com/office/2006/metadata/properties" ma:root="true" ma:fieldsID="92143b6738aaad5a27d8fc4d0e9aeb7f" ns2:_="">
    <xsd:import namespace="4e7e4dd7-87a7-44ed-a117-880e36b8a71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e4dd7-87a7-44ed-a117-880e36b8a71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24A04-B4D9-4F2E-A805-2A5348807E1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31C7D2C-EFDF-4EB4-AE3C-AD230B62C1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DF6401-3656-46E7-9A1E-21785F1FCDB5}">
  <ds:schemaRefs>
    <ds:schemaRef ds:uri="http://schemas.microsoft.com/office/2006/metadata/properties"/>
    <ds:schemaRef ds:uri="http://schemas.microsoft.com/office/infopath/2007/PartnerControls"/>
    <ds:schemaRef ds:uri="4e7e4dd7-87a7-44ed-a117-880e36b8a711"/>
  </ds:schemaRefs>
</ds:datastoreItem>
</file>

<file path=customXml/itemProps4.xml><?xml version="1.0" encoding="utf-8"?>
<ds:datastoreItem xmlns:ds="http://schemas.openxmlformats.org/officeDocument/2006/customXml" ds:itemID="{AEBED073-BDE9-429D-B54C-E5F1685DAA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7e4dd7-87a7-44ed-a117-880e36b8a7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FDB2BF1-C9EA-4CB7-944A-70AD215C9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Word_long_document_template-WITH-NUMBERING-August2016</Template>
  <TotalTime>345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Internship Weekly Report</vt:lpstr>
    </vt:vector>
  </TitlesOfParts>
  <Company>Grant Thornton International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Internship Weekly Report</dc:title>
  <dc:subject>Subject or Document Subtitle, Subject or Document Subtitle</dc:subject>
  <dc:creator>Elvira Parpalac</dc:creator>
  <cp:keywords/>
  <cp:lastModifiedBy>Alexandr Persin</cp:lastModifiedBy>
  <cp:revision>12</cp:revision>
  <cp:lastPrinted>2016-07-15T08:11:00Z</cp:lastPrinted>
  <dcterms:created xsi:type="dcterms:W3CDTF">2017-03-30T13:33:00Z</dcterms:created>
  <dcterms:modified xsi:type="dcterms:W3CDTF">2017-05-04T16:35:00Z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0x01010053FBAAD7C9E6E745B7FEE6CC7DC24E33</vt:lpwstr>
  </property>
  <property fmtid="{D5CDD505-2E9C-101B-9397-08002B2CF9AE}" pid="3" name="_dlc_DocIdItemGuid">
    <vt:lpwstr>986515c0-add4-4677-b4b4-e6cd83cc139b</vt:lpwstr>
  </property>
</Properties>
</file>