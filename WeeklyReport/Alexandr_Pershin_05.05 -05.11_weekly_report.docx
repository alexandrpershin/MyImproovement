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Default="00A21D25"/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4514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4514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4514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0" w:name="_Toc478642703"/>
      <w:r>
        <w:t>Tasks</w:t>
      </w:r>
      <w:bookmarkEnd w:id="0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A14695" w:rsidRDefault="009601AC" w:rsidP="000D405B">
      <w:pPr>
        <w:ind w:left="432" w:firstLine="288"/>
        <w:rPr>
          <w:b/>
          <w:sz w:val="24"/>
          <w:lang w:val="en-US"/>
        </w:rPr>
      </w:pPr>
      <w:r w:rsidRPr="00226BB7">
        <w:rPr>
          <w:b/>
          <w:sz w:val="24"/>
        </w:rPr>
        <w:t xml:space="preserve">This is my </w:t>
      </w:r>
      <w:r w:rsidR="000A144B">
        <w:rPr>
          <w:b/>
          <w:sz w:val="24"/>
          <w:lang w:val="en-US"/>
        </w:rPr>
        <w:t>9</w:t>
      </w:r>
      <w:proofErr w:type="spellStart"/>
      <w:r w:rsidRPr="00226BB7">
        <w:rPr>
          <w:b/>
          <w:sz w:val="24"/>
          <w:u w:val="single"/>
          <w:vertAlign w:val="superscript"/>
        </w:rPr>
        <w:t>th</w:t>
      </w:r>
      <w:proofErr w:type="spellEnd"/>
      <w:r w:rsidRPr="00226BB7">
        <w:rPr>
          <w:b/>
          <w:sz w:val="24"/>
        </w:rPr>
        <w:t xml:space="preserve"> week</w:t>
      </w:r>
      <w:r w:rsidR="00251C1A" w:rsidRPr="00226BB7">
        <w:rPr>
          <w:b/>
          <w:sz w:val="24"/>
        </w:rPr>
        <w:t xml:space="preserve"> of </w:t>
      </w:r>
      <w:proofErr w:type="spellStart"/>
      <w:r w:rsidR="00251C1A" w:rsidRPr="00226BB7">
        <w:rPr>
          <w:b/>
          <w:sz w:val="24"/>
        </w:rPr>
        <w:t>Endava</w:t>
      </w:r>
      <w:proofErr w:type="spellEnd"/>
      <w:r w:rsidR="00251C1A" w:rsidRPr="00226BB7">
        <w:rPr>
          <w:b/>
          <w:sz w:val="24"/>
        </w:rPr>
        <w:t xml:space="preserve"> in</w:t>
      </w:r>
      <w:r w:rsidR="000D01F8" w:rsidRPr="00226BB7">
        <w:rPr>
          <w:b/>
          <w:sz w:val="24"/>
        </w:rPr>
        <w:t>t</w:t>
      </w:r>
      <w:r w:rsidR="00251C1A" w:rsidRPr="00226BB7">
        <w:rPr>
          <w:b/>
          <w:sz w:val="24"/>
        </w:rPr>
        <w:t>ernship.</w:t>
      </w:r>
      <w:r w:rsidR="00305B78" w:rsidRPr="00305B78">
        <w:rPr>
          <w:b/>
          <w:sz w:val="24"/>
          <w:lang w:val="en-US"/>
        </w:rPr>
        <w:t xml:space="preserve"> </w:t>
      </w:r>
    </w:p>
    <w:p w:rsidR="00936FB7" w:rsidRPr="00244B22" w:rsidRDefault="000A144B" w:rsidP="00936FB7">
      <w:pPr>
        <w:rPr>
          <w:lang w:val="en-US"/>
        </w:rPr>
      </w:pPr>
      <w:r w:rsidRPr="00244B22">
        <w:rPr>
          <w:lang w:val="en-US"/>
        </w:rPr>
        <w:t>Every day</w:t>
      </w:r>
      <w:r w:rsidR="00244B22">
        <w:rPr>
          <w:lang w:val="en-US"/>
        </w:rPr>
        <w:t xml:space="preserve"> of</w:t>
      </w:r>
      <w:r w:rsidRPr="00244B22">
        <w:rPr>
          <w:lang w:val="en-US"/>
        </w:rPr>
        <w:t xml:space="preserve"> </w:t>
      </w:r>
      <w:r w:rsidR="00244B22" w:rsidRPr="00244B22">
        <w:rPr>
          <w:lang w:val="en-US"/>
        </w:rPr>
        <w:t>internship becomes</w:t>
      </w:r>
      <w:r w:rsidRPr="00244B22">
        <w:rPr>
          <w:lang w:val="en-US"/>
        </w:rPr>
        <w:t xml:space="preserve"> more interesting. This week I learned about build tools, before I knew only few of them</w:t>
      </w:r>
      <w:r w:rsidR="00802FAD" w:rsidRPr="00244B22">
        <w:rPr>
          <w:lang w:val="en-US"/>
        </w:rPr>
        <w:t xml:space="preserve">. I attended on “IP Networking” training, but it wasn’t something new for me. Yesterday I closer met to testing as science. I always was interested about </w:t>
      </w:r>
      <w:proofErr w:type="spellStart"/>
      <w:r w:rsidR="00802FAD" w:rsidRPr="00244B22">
        <w:rPr>
          <w:lang w:val="en-US"/>
        </w:rPr>
        <w:t>UnitTests</w:t>
      </w:r>
      <w:proofErr w:type="spellEnd"/>
      <w:r w:rsidR="00802FAD" w:rsidRPr="00244B22">
        <w:rPr>
          <w:lang w:val="en-US"/>
        </w:rPr>
        <w:t xml:space="preserve">, but I didn't know how to write them. As always, bigger part of time I worked on </w:t>
      </w:r>
      <w:proofErr w:type="spellStart"/>
      <w:r w:rsidR="00802FAD" w:rsidRPr="00244B22">
        <w:rPr>
          <w:lang w:val="en-US"/>
        </w:rPr>
        <w:t>AMWeek</w:t>
      </w:r>
      <w:proofErr w:type="spellEnd"/>
      <w:r w:rsidR="00802FAD" w:rsidRPr="00244B22">
        <w:rPr>
          <w:lang w:val="en-US"/>
        </w:rPr>
        <w:t xml:space="preserve"> project, I like this project a lot.</w:t>
      </w:r>
    </w:p>
    <w:p w:rsidR="009E1122" w:rsidRPr="00BF2174" w:rsidRDefault="009E1122" w:rsidP="00601D33">
      <w:pPr>
        <w:jc w:val="both"/>
      </w:pPr>
    </w:p>
    <w:p w:rsidR="00936FB7" w:rsidRDefault="00936FB7" w:rsidP="00FC1163">
      <w:pPr>
        <w:pStyle w:val="Heading1"/>
        <w:ind w:left="1872"/>
      </w:pPr>
      <w:bookmarkStart w:id="1" w:name="_Toc478642704"/>
      <w:r>
        <w:t>Preferences</w:t>
      </w:r>
      <w:bookmarkEnd w:id="1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601D33" w:rsidRPr="00244B22" w:rsidRDefault="00802FAD" w:rsidP="00244B22">
      <w:pPr>
        <w:spacing w:line="240" w:lineRule="auto"/>
        <w:ind w:left="720"/>
        <w:rPr>
          <w:lang w:val="en-US"/>
        </w:rPr>
      </w:pPr>
      <w:r w:rsidRPr="00244B22">
        <w:rPr>
          <w:sz w:val="24"/>
          <w:lang w:val="en-US"/>
        </w:rPr>
        <w:t xml:space="preserve">Work on project </w:t>
      </w:r>
      <w:proofErr w:type="spellStart"/>
      <w:r w:rsidRPr="00244B22">
        <w:rPr>
          <w:sz w:val="24"/>
          <w:lang w:val="en-US"/>
        </w:rPr>
        <w:t>AMWeek</w:t>
      </w:r>
      <w:proofErr w:type="spellEnd"/>
      <w:r w:rsidRPr="00244B22">
        <w:rPr>
          <w:sz w:val="24"/>
          <w:lang w:val="en-US"/>
        </w:rPr>
        <w:t>.</w:t>
      </w:r>
      <w:r w:rsidR="00601D33" w:rsidRPr="00244B22">
        <w:rPr>
          <w:lang w:val="en-US"/>
        </w:rPr>
        <w:br w:type="page"/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2" w:name="_Toc478642705"/>
      <w:r>
        <w:t>P</w:t>
      </w:r>
      <w:r w:rsidRPr="00450C06">
        <w:t>roblems</w:t>
      </w:r>
      <w:bookmarkEnd w:id="2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601D33" w:rsidRPr="00244B22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  <w:r w:rsidRPr="00244B22">
        <w:rPr>
          <w:sz w:val="24"/>
          <w:szCs w:val="28"/>
          <w:lang w:val="en-US"/>
        </w:rPr>
        <w:t xml:space="preserve">     </w:t>
      </w:r>
      <w:r w:rsidR="00A316BF" w:rsidRPr="00244B22">
        <w:rPr>
          <w:sz w:val="24"/>
          <w:szCs w:val="28"/>
          <w:lang w:val="en-US"/>
        </w:rPr>
        <w:t>I had no problems.</w:t>
      </w:r>
    </w:p>
    <w:p w:rsidR="000C13F9" w:rsidRPr="00AD6314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</w:p>
    <w:p w:rsidR="00936FB7" w:rsidRPr="007E6CFE" w:rsidRDefault="00936FB7" w:rsidP="00936FB7"/>
    <w:p w:rsidR="00936FB7" w:rsidRDefault="00936FB7" w:rsidP="007F0F37">
      <w:pPr>
        <w:pStyle w:val="Heading1"/>
      </w:pPr>
      <w:bookmarkStart w:id="3" w:name="_Toc478642706"/>
      <w:r>
        <w:t>S</w:t>
      </w:r>
      <w:r w:rsidRPr="00450C06">
        <w:t>ugge</w:t>
      </w:r>
      <w:bookmarkStart w:id="4" w:name="_GoBack"/>
      <w:bookmarkEnd w:id="4"/>
      <w:r w:rsidRPr="00450C06">
        <w:t>stions</w:t>
      </w:r>
      <w:bookmarkEnd w:id="3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Pr="00244B22" w:rsidRDefault="000C13F9" w:rsidP="00936FB7">
      <w:pPr>
        <w:spacing w:after="160"/>
        <w:ind w:left="360"/>
        <w:rPr>
          <w:sz w:val="24"/>
          <w:szCs w:val="28"/>
        </w:rPr>
      </w:pPr>
      <w:r w:rsidRPr="00244B22">
        <w:rPr>
          <w:sz w:val="24"/>
          <w:lang w:val="en-US"/>
        </w:rPr>
        <w:t xml:space="preserve"> I have no </w:t>
      </w:r>
      <w:r w:rsidRPr="00244B22">
        <w:rPr>
          <w:sz w:val="24"/>
          <w:szCs w:val="28"/>
        </w:rPr>
        <w:t>suggestions</w:t>
      </w:r>
      <w:r w:rsidR="00A04DDD" w:rsidRPr="00244B22">
        <w:rPr>
          <w:sz w:val="24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147" w:rsidRDefault="00545147" w:rsidP="00F950E7">
      <w:pPr>
        <w:spacing w:line="240" w:lineRule="auto"/>
      </w:pPr>
      <w:r>
        <w:separator/>
      </w:r>
    </w:p>
    <w:p w:rsidR="00545147" w:rsidRDefault="00545147"/>
  </w:endnote>
  <w:endnote w:type="continuationSeparator" w:id="0">
    <w:p w:rsidR="00545147" w:rsidRDefault="00545147" w:rsidP="00F950E7">
      <w:pPr>
        <w:spacing w:line="240" w:lineRule="auto"/>
      </w:pPr>
      <w:r>
        <w:continuationSeparator/>
      </w:r>
    </w:p>
    <w:p w:rsidR="00545147" w:rsidRDefault="00545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62D19" w:rsidRPr="000C3ACB" w:rsidTr="00662D19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766FC3" w:rsidRDefault="00662D19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62D19" w:rsidRPr="000C3ACB" w:rsidTr="00662D19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</w:pPr>
        </w:p>
      </w:tc>
    </w:tr>
  </w:tbl>
  <w:p w:rsidR="00662D19" w:rsidRDefault="00662D19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991170" w:rsidRDefault="00662D19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991170" w:rsidRDefault="00662D19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DE1BAD">
          <w:pPr>
            <w:pStyle w:val="Footer"/>
          </w:pPr>
        </w:p>
      </w:tc>
    </w:tr>
  </w:tbl>
  <w:p w:rsidR="00662D19" w:rsidRDefault="00662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662D19" w:rsidRPr="000C3ACB" w:rsidTr="00662D19">
      <w:tc>
        <w:tcPr>
          <w:tcW w:w="249" w:type="pct"/>
          <w:vMerge w:val="restart"/>
          <w:shd w:val="clear" w:color="auto" w:fill="auto"/>
          <w:vAlign w:val="bottom"/>
        </w:tcPr>
        <w:p w:rsidR="00662D19" w:rsidRPr="000C3ACB" w:rsidRDefault="00662D19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244B22">
            <w:rPr>
              <w:noProof/>
              <w:color w:val="auto"/>
            </w:rPr>
            <w:t>4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662D19" w:rsidRPr="000C3ACB" w:rsidRDefault="00662D19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662D19" w:rsidRPr="000C3ACB" w:rsidTr="00662D19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</w:tr>
  </w:tbl>
  <w:p w:rsidR="00662D19" w:rsidRDefault="00662D19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147" w:rsidRDefault="00545147" w:rsidP="00F950E7">
      <w:pPr>
        <w:spacing w:line="240" w:lineRule="auto"/>
      </w:pPr>
      <w:r>
        <w:separator/>
      </w:r>
    </w:p>
    <w:p w:rsidR="00545147" w:rsidRDefault="00545147"/>
  </w:footnote>
  <w:footnote w:type="continuationSeparator" w:id="0">
    <w:p w:rsidR="00545147" w:rsidRDefault="00545147" w:rsidP="00F950E7">
      <w:pPr>
        <w:spacing w:line="240" w:lineRule="auto"/>
      </w:pPr>
      <w:r>
        <w:continuationSeparator/>
      </w:r>
    </w:p>
    <w:p w:rsidR="00545147" w:rsidRDefault="005451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62D19" w:rsidRPr="000C3ACB" w:rsidTr="00662D19">
      <w:tc>
        <w:tcPr>
          <w:tcW w:w="17" w:type="pct"/>
          <w:shd w:val="clear" w:color="auto" w:fill="auto"/>
        </w:tcPr>
        <w:p w:rsidR="00662D19" w:rsidRPr="000C3ACB" w:rsidRDefault="00662D19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62D19" w:rsidRPr="000C3ACB" w:rsidRDefault="00662D19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2D19" w:rsidRDefault="00662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662D19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662D19" w:rsidRPr="000C3ACB" w:rsidRDefault="00662D19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</w:tc>
    </w:tr>
  </w:tbl>
  <w:p w:rsidR="00662D19" w:rsidRDefault="00662D1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19" w:rsidRPr="00E725E2" w:rsidRDefault="00662D19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662D19" w:rsidRPr="000C3ACB" w:rsidTr="00583BEC">
      <w:tc>
        <w:tcPr>
          <w:tcW w:w="94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662D19" w:rsidRDefault="00662D19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662D19" w:rsidRPr="000C3ACB" w:rsidTr="00662D19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662D19" w:rsidRPr="000C3ACB" w:rsidRDefault="00662D19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662D19" w:rsidRPr="000C3ACB" w:rsidTr="00662D19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662D19" w:rsidRPr="000C3ACB" w:rsidRDefault="00662D19" w:rsidP="00007F26">
                <w:pPr>
                  <w:pStyle w:val="Footer"/>
                  <w:jc w:val="right"/>
                </w:pPr>
              </w:p>
            </w:tc>
          </w:tr>
        </w:tbl>
        <w:p w:rsidR="00662D19" w:rsidRPr="000C3ACB" w:rsidRDefault="00662D19" w:rsidP="00007F26">
          <w:pPr>
            <w:pStyle w:val="Header"/>
          </w:pPr>
        </w:p>
      </w:tc>
    </w:tr>
  </w:tbl>
  <w:p w:rsidR="00662D19" w:rsidRDefault="00662D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4B"/>
    <w:rsid w:val="000A1468"/>
    <w:rsid w:val="000A2BF4"/>
    <w:rsid w:val="000A33A2"/>
    <w:rsid w:val="000B7A0F"/>
    <w:rsid w:val="000C13F9"/>
    <w:rsid w:val="000C3ACB"/>
    <w:rsid w:val="000D01F8"/>
    <w:rsid w:val="000D0F33"/>
    <w:rsid w:val="000D154F"/>
    <w:rsid w:val="000D405B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44B22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C53D4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05B78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62530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1386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284C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5147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2D19"/>
    <w:rsid w:val="0066535A"/>
    <w:rsid w:val="006668F3"/>
    <w:rsid w:val="00666A9B"/>
    <w:rsid w:val="0067722D"/>
    <w:rsid w:val="0067737B"/>
    <w:rsid w:val="0068105C"/>
    <w:rsid w:val="00693E1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2FAD"/>
    <w:rsid w:val="008031B3"/>
    <w:rsid w:val="0080366A"/>
    <w:rsid w:val="008041EA"/>
    <w:rsid w:val="00805701"/>
    <w:rsid w:val="0080787F"/>
    <w:rsid w:val="0081006C"/>
    <w:rsid w:val="008120D1"/>
    <w:rsid w:val="00813E6B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098C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6BF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072FF"/>
    <w:rsid w:val="00B20B07"/>
    <w:rsid w:val="00B21140"/>
    <w:rsid w:val="00B21450"/>
    <w:rsid w:val="00B22B2F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9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5DBB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19DE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A7B66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0A86"/>
    <w:rsid w:val="00597337"/>
    <w:rsid w:val="007B5BFF"/>
    <w:rsid w:val="0080290D"/>
    <w:rsid w:val="008B2CC1"/>
    <w:rsid w:val="008D0423"/>
    <w:rsid w:val="00A97B23"/>
    <w:rsid w:val="00AD1E69"/>
    <w:rsid w:val="00AD60ED"/>
    <w:rsid w:val="00C05021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F73489-6201-4E07-8185-BC8F447C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371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13</cp:revision>
  <cp:lastPrinted>2016-07-15T08:11:00Z</cp:lastPrinted>
  <dcterms:created xsi:type="dcterms:W3CDTF">2017-03-30T13:33:00Z</dcterms:created>
  <dcterms:modified xsi:type="dcterms:W3CDTF">2017-05-12T06:53:00Z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