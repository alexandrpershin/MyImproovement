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Pr="00FE1B58" w:rsidRDefault="00A21D25">
      <w:pPr>
        <w:rPr>
          <w:lang w:val="ru-RU"/>
        </w:rPr>
      </w:pPr>
    </w:p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BD6D6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BD6D6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BD6D6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0" w:name="_Toc478642703"/>
      <w:r>
        <w:t>Tasks</w:t>
      </w:r>
      <w:bookmarkEnd w:id="0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496EC4" w:rsidRDefault="00496EC4" w:rsidP="00496EC4">
      <w:pPr>
        <w:ind w:left="432" w:firstLine="288"/>
        <w:rPr>
          <w:b/>
          <w:sz w:val="24"/>
          <w:lang w:val="en-US"/>
        </w:rPr>
      </w:pPr>
      <w:r>
        <w:rPr>
          <w:b/>
          <w:sz w:val="24"/>
        </w:rPr>
        <w:t xml:space="preserve">This is my </w:t>
      </w:r>
      <w:r w:rsidR="00C84784">
        <w:rPr>
          <w:b/>
          <w:sz w:val="24"/>
          <w:lang w:val="en-US"/>
        </w:rPr>
        <w:t>12</w:t>
      </w:r>
      <w:proofErr w:type="spellStart"/>
      <w:r>
        <w:rPr>
          <w:b/>
          <w:sz w:val="24"/>
          <w:u w:val="single"/>
          <w:vertAlign w:val="superscript"/>
        </w:rPr>
        <w:t>th</w:t>
      </w:r>
      <w:proofErr w:type="spellEnd"/>
      <w:r>
        <w:rPr>
          <w:b/>
          <w:sz w:val="24"/>
        </w:rPr>
        <w:t xml:space="preserve"> week of </w:t>
      </w:r>
      <w:proofErr w:type="spellStart"/>
      <w:r>
        <w:rPr>
          <w:b/>
          <w:sz w:val="24"/>
        </w:rPr>
        <w:t>Endava</w:t>
      </w:r>
      <w:proofErr w:type="spellEnd"/>
      <w:r>
        <w:rPr>
          <w:b/>
          <w:sz w:val="24"/>
        </w:rPr>
        <w:t xml:space="preserve"> internship.</w:t>
      </w:r>
      <w:r>
        <w:rPr>
          <w:b/>
          <w:sz w:val="24"/>
          <w:lang w:val="en-US"/>
        </w:rPr>
        <w:t xml:space="preserve"> </w:t>
      </w:r>
    </w:p>
    <w:p w:rsidR="00496EC4" w:rsidRDefault="00496EC4" w:rsidP="00496EC4">
      <w:pPr>
        <w:ind w:left="432" w:firstLine="288"/>
        <w:rPr>
          <w:b/>
          <w:sz w:val="24"/>
          <w:lang w:val="en-US"/>
        </w:rPr>
      </w:pPr>
    </w:p>
    <w:p w:rsidR="009E1122" w:rsidRDefault="00496EC4" w:rsidP="00C84784">
      <w:pPr>
        <w:ind w:firstLine="720"/>
        <w:rPr>
          <w:lang w:val="en-US"/>
        </w:rPr>
      </w:pPr>
      <w:r>
        <w:rPr>
          <w:lang w:val="en-US"/>
        </w:rPr>
        <w:tab/>
      </w:r>
      <w:r w:rsidR="00C84784" w:rsidRPr="00C84784">
        <w:rPr>
          <w:lang w:val="en-US"/>
        </w:rPr>
        <w:t xml:space="preserve">All week I was preparing for the </w:t>
      </w:r>
      <w:r w:rsidR="00C84784">
        <w:rPr>
          <w:lang w:val="en-US"/>
        </w:rPr>
        <w:t xml:space="preserve">final </w:t>
      </w:r>
      <w:r w:rsidR="00C84784" w:rsidRPr="00C84784">
        <w:rPr>
          <w:lang w:val="en-US"/>
        </w:rPr>
        <w:t>interview</w:t>
      </w:r>
      <w:r w:rsidR="00C84784">
        <w:rPr>
          <w:lang w:val="en-US"/>
        </w:rPr>
        <w:t>.</w:t>
      </w:r>
    </w:p>
    <w:p w:rsidR="00C84784" w:rsidRPr="00496EC4" w:rsidRDefault="00C84784" w:rsidP="00C84784">
      <w:pPr>
        <w:ind w:firstLine="720"/>
        <w:rPr>
          <w:lang w:val="en-US"/>
        </w:rPr>
      </w:pPr>
    </w:p>
    <w:p w:rsidR="00936FB7" w:rsidRDefault="00936FB7" w:rsidP="00C84784">
      <w:pPr>
        <w:pStyle w:val="Heading1"/>
        <w:ind w:left="720" w:hanging="720"/>
        <w:jc w:val="both"/>
      </w:pPr>
      <w:bookmarkStart w:id="1" w:name="_Toc478642704"/>
      <w:r>
        <w:t>Preferences</w:t>
      </w:r>
      <w:bookmarkEnd w:id="1"/>
    </w:p>
    <w:p w:rsidR="00936FB7" w:rsidRPr="00360E46" w:rsidRDefault="00936FB7" w:rsidP="00936FB7">
      <w:pPr>
        <w:rPr>
          <w:lang w:val="en-US"/>
        </w:rPr>
      </w:pPr>
    </w:p>
    <w:p w:rsidR="00936FB7" w:rsidRPr="00C84784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936FB7" w:rsidRPr="00AB4703" w:rsidRDefault="00C84784" w:rsidP="00936FB7">
      <w:pPr>
        <w:rPr>
          <w:lang w:val="en-US"/>
        </w:rPr>
      </w:pPr>
      <w:r w:rsidRPr="00C84784">
        <w:rPr>
          <w:lang w:val="en-US"/>
        </w:rPr>
        <w:t>It was very funny to prepare for final interview, to show how much you know your subject, how much you grown up for 3 months</w:t>
      </w:r>
      <w:r w:rsidR="004C7600">
        <w:rPr>
          <w:lang w:val="en-US"/>
        </w:rPr>
        <w:t>.</w:t>
      </w:r>
      <w:bookmarkStart w:id="2" w:name="_GoBack"/>
      <w:bookmarkEnd w:id="2"/>
    </w:p>
    <w:p w:rsidR="00936FB7" w:rsidRPr="007E6CFE" w:rsidRDefault="00936FB7" w:rsidP="007F0F37">
      <w:pPr>
        <w:pStyle w:val="Heading1"/>
      </w:pPr>
      <w:bookmarkStart w:id="3" w:name="_Toc478642705"/>
      <w:r>
        <w:t>P</w:t>
      </w:r>
      <w:r w:rsidRPr="00450C06">
        <w:t>roblems</w:t>
      </w:r>
      <w:bookmarkEnd w:id="3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FA6BA4" w:rsidRPr="00FA6BA4" w:rsidRDefault="000C13F9" w:rsidP="00C84784">
      <w:pPr>
        <w:spacing w:line="240" w:lineRule="auto"/>
        <w:ind w:left="315"/>
        <w:rPr>
          <w:sz w:val="24"/>
          <w:szCs w:val="28"/>
          <w:lang w:val="en-US"/>
        </w:rPr>
      </w:pPr>
      <w:r w:rsidRPr="00244B22">
        <w:rPr>
          <w:sz w:val="24"/>
          <w:szCs w:val="28"/>
          <w:lang w:val="en-US"/>
        </w:rPr>
        <w:t xml:space="preserve"> </w:t>
      </w:r>
      <w:r w:rsidR="00C84784">
        <w:rPr>
          <w:sz w:val="24"/>
          <w:szCs w:val="28"/>
          <w:lang w:val="en-US"/>
        </w:rPr>
        <w:t>I had no problems.</w:t>
      </w:r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Pr="00244B22" w:rsidRDefault="000C13F9" w:rsidP="00936FB7">
      <w:pPr>
        <w:spacing w:after="160"/>
        <w:ind w:left="360"/>
        <w:rPr>
          <w:sz w:val="24"/>
          <w:szCs w:val="28"/>
        </w:rPr>
      </w:pPr>
      <w:r w:rsidRPr="00244B22">
        <w:rPr>
          <w:sz w:val="24"/>
          <w:lang w:val="en-US"/>
        </w:rPr>
        <w:t xml:space="preserve"> I have no </w:t>
      </w:r>
      <w:r w:rsidRPr="00244B22">
        <w:rPr>
          <w:sz w:val="24"/>
          <w:szCs w:val="28"/>
        </w:rPr>
        <w:t>suggestions</w:t>
      </w:r>
      <w:r w:rsidR="00A04DDD" w:rsidRPr="00244B22">
        <w:rPr>
          <w:sz w:val="24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6A" w:rsidRDefault="00BD6D6A" w:rsidP="00F950E7">
      <w:pPr>
        <w:spacing w:line="240" w:lineRule="auto"/>
      </w:pPr>
      <w:r>
        <w:separator/>
      </w:r>
    </w:p>
    <w:p w:rsidR="00BD6D6A" w:rsidRDefault="00BD6D6A"/>
  </w:endnote>
  <w:endnote w:type="continuationSeparator" w:id="0">
    <w:p w:rsidR="00BD6D6A" w:rsidRDefault="00BD6D6A" w:rsidP="00F950E7">
      <w:pPr>
        <w:spacing w:line="240" w:lineRule="auto"/>
      </w:pPr>
      <w:r>
        <w:continuationSeparator/>
      </w:r>
    </w:p>
    <w:p w:rsidR="00BD6D6A" w:rsidRDefault="00BD6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62D19" w:rsidRPr="000C3ACB" w:rsidTr="00662D19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766FC3" w:rsidRDefault="00662D19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62D19" w:rsidRPr="000C3ACB" w:rsidTr="00662D19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</w:pPr>
        </w:p>
      </w:tc>
    </w:tr>
  </w:tbl>
  <w:p w:rsidR="00662D19" w:rsidRDefault="00662D19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991170" w:rsidRDefault="00662D19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991170" w:rsidRDefault="00662D19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DE1BAD">
          <w:pPr>
            <w:pStyle w:val="Footer"/>
          </w:pPr>
        </w:p>
      </w:tc>
    </w:tr>
  </w:tbl>
  <w:p w:rsidR="00662D19" w:rsidRDefault="00662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662D19" w:rsidRPr="000C3ACB" w:rsidTr="00662D19">
      <w:tc>
        <w:tcPr>
          <w:tcW w:w="249" w:type="pct"/>
          <w:vMerge w:val="restart"/>
          <w:shd w:val="clear" w:color="auto" w:fill="auto"/>
          <w:vAlign w:val="bottom"/>
        </w:tcPr>
        <w:p w:rsidR="00662D19" w:rsidRPr="000C3ACB" w:rsidRDefault="00662D19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4C7600">
            <w:rPr>
              <w:noProof/>
              <w:color w:val="auto"/>
            </w:rPr>
            <w:t>3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662D19" w:rsidRPr="000C3ACB" w:rsidRDefault="00662D19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662D19" w:rsidRPr="000C3ACB" w:rsidTr="00662D19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</w:tr>
  </w:tbl>
  <w:p w:rsidR="00662D19" w:rsidRDefault="00662D19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6A" w:rsidRDefault="00BD6D6A" w:rsidP="00F950E7">
      <w:pPr>
        <w:spacing w:line="240" w:lineRule="auto"/>
      </w:pPr>
      <w:r>
        <w:separator/>
      </w:r>
    </w:p>
    <w:p w:rsidR="00BD6D6A" w:rsidRDefault="00BD6D6A"/>
  </w:footnote>
  <w:footnote w:type="continuationSeparator" w:id="0">
    <w:p w:rsidR="00BD6D6A" w:rsidRDefault="00BD6D6A" w:rsidP="00F950E7">
      <w:pPr>
        <w:spacing w:line="240" w:lineRule="auto"/>
      </w:pPr>
      <w:r>
        <w:continuationSeparator/>
      </w:r>
    </w:p>
    <w:p w:rsidR="00BD6D6A" w:rsidRDefault="00BD6D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62D19" w:rsidRPr="000C3ACB" w:rsidTr="00662D19">
      <w:tc>
        <w:tcPr>
          <w:tcW w:w="17" w:type="pct"/>
          <w:shd w:val="clear" w:color="auto" w:fill="auto"/>
        </w:tcPr>
        <w:p w:rsidR="00662D19" w:rsidRPr="000C3ACB" w:rsidRDefault="00662D19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62D19" w:rsidRPr="000C3ACB" w:rsidRDefault="00662D19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2D19" w:rsidRDefault="00662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662D19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662D19" w:rsidRPr="000C3ACB" w:rsidRDefault="00662D19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</w:tc>
    </w:tr>
  </w:tbl>
  <w:p w:rsidR="00662D19" w:rsidRDefault="00662D1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19" w:rsidRPr="00E725E2" w:rsidRDefault="00662D19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662D19" w:rsidRPr="000C3ACB" w:rsidTr="00583BEC">
      <w:tc>
        <w:tcPr>
          <w:tcW w:w="94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662D19" w:rsidRDefault="00662D19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662D19" w:rsidRPr="000C3ACB" w:rsidTr="00662D19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662D19" w:rsidRPr="000C3ACB" w:rsidRDefault="00662D19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662D19" w:rsidRPr="000C3ACB" w:rsidTr="00662D19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662D19" w:rsidRPr="000C3ACB" w:rsidRDefault="00662D19" w:rsidP="00007F26">
                <w:pPr>
                  <w:pStyle w:val="Footer"/>
                  <w:jc w:val="right"/>
                </w:pPr>
              </w:p>
            </w:tc>
          </w:tr>
        </w:tbl>
        <w:p w:rsidR="00662D19" w:rsidRPr="000C3ACB" w:rsidRDefault="00662D19" w:rsidP="00007F26">
          <w:pPr>
            <w:pStyle w:val="Header"/>
          </w:pPr>
        </w:p>
      </w:tc>
    </w:tr>
  </w:tbl>
  <w:p w:rsidR="00662D19" w:rsidRDefault="00662D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05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4B"/>
    <w:rsid w:val="000A1468"/>
    <w:rsid w:val="000A2BF4"/>
    <w:rsid w:val="000A33A2"/>
    <w:rsid w:val="000B7A0F"/>
    <w:rsid w:val="000C13F9"/>
    <w:rsid w:val="000C3ACB"/>
    <w:rsid w:val="000D01F8"/>
    <w:rsid w:val="000D0F33"/>
    <w:rsid w:val="000D154F"/>
    <w:rsid w:val="000D405B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44B22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C53D4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05B78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62530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1386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96EC4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600"/>
    <w:rsid w:val="004C77F3"/>
    <w:rsid w:val="004D2D6D"/>
    <w:rsid w:val="004D2DB3"/>
    <w:rsid w:val="004E5427"/>
    <w:rsid w:val="004E58B6"/>
    <w:rsid w:val="004E6E50"/>
    <w:rsid w:val="005009B7"/>
    <w:rsid w:val="0050284C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5147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67A3D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0837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2D19"/>
    <w:rsid w:val="0066535A"/>
    <w:rsid w:val="006668F3"/>
    <w:rsid w:val="00666A9B"/>
    <w:rsid w:val="0067722D"/>
    <w:rsid w:val="0067737B"/>
    <w:rsid w:val="0068105C"/>
    <w:rsid w:val="00693E1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2FAD"/>
    <w:rsid w:val="008031B3"/>
    <w:rsid w:val="0080366A"/>
    <w:rsid w:val="008041EA"/>
    <w:rsid w:val="00805701"/>
    <w:rsid w:val="0080787F"/>
    <w:rsid w:val="0081006C"/>
    <w:rsid w:val="008120D1"/>
    <w:rsid w:val="00813E6B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098C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6BF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072FF"/>
    <w:rsid w:val="00B20B07"/>
    <w:rsid w:val="00B21140"/>
    <w:rsid w:val="00B21450"/>
    <w:rsid w:val="00B22B2F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D6D6A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4784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9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6A5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5DBB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19DE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A6BA4"/>
    <w:rsid w:val="00FA7B66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1B58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ind w:left="432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0A86"/>
    <w:rsid w:val="00597337"/>
    <w:rsid w:val="007115FB"/>
    <w:rsid w:val="007B5BFF"/>
    <w:rsid w:val="0080290D"/>
    <w:rsid w:val="008B2CC1"/>
    <w:rsid w:val="008D0423"/>
    <w:rsid w:val="00943AC6"/>
    <w:rsid w:val="00A97B23"/>
    <w:rsid w:val="00AD1E69"/>
    <w:rsid w:val="00AD60ED"/>
    <w:rsid w:val="00BA5A7A"/>
    <w:rsid w:val="00C05021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5.xml><?xml version="1.0" encoding="utf-8"?>
<ds:datastoreItem xmlns:ds="http://schemas.openxmlformats.org/officeDocument/2006/customXml" ds:itemID="{5A79A9FD-EB8E-4EBD-B1E9-91F7BE9B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418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16</cp:revision>
  <cp:lastPrinted>2016-07-15T08:11:00Z</cp:lastPrinted>
  <dcterms:created xsi:type="dcterms:W3CDTF">2017-03-30T13:33:00Z</dcterms:created>
  <dcterms:modified xsi:type="dcterms:W3CDTF">2017-06-02T12:12:00Z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